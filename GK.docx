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645FE"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Cs/>
          <w:color w:val="000000" w:themeColor="text1"/>
          <w:sz w:val="28"/>
          <w:szCs w:val="28"/>
        </w:rPr>
        <w:t>TỔNG LIÊN ĐOÀN LAO ĐỘNG VIỆT NAM</w:t>
      </w:r>
      <w:r w:rsidRPr="00FE6010">
        <w:rPr>
          <w:b/>
          <w:bCs/>
          <w:color w:val="000000" w:themeColor="text1"/>
          <w:sz w:val="28"/>
          <w:szCs w:val="28"/>
        </w:rPr>
        <w:t xml:space="preserve"> </w:t>
      </w:r>
    </w:p>
    <w:p w14:paraId="7FE7DBB7"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7CE4EF64"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75C0CF87" w14:textId="77777777" w:rsidR="004A2284" w:rsidRPr="00FE6010" w:rsidRDefault="004A2284" w:rsidP="004A2284">
      <w:pPr>
        <w:suppressAutoHyphens/>
        <w:autoSpaceDE w:val="0"/>
        <w:autoSpaceDN w:val="0"/>
        <w:adjustRightInd w:val="0"/>
        <w:ind w:firstLine="720"/>
        <w:jc w:val="center"/>
        <w:rPr>
          <w:color w:val="000000" w:themeColor="text1"/>
        </w:rPr>
      </w:pPr>
    </w:p>
    <w:p w14:paraId="00E66628" w14:textId="7C26E709" w:rsidR="004A2284" w:rsidRPr="00FE6010" w:rsidRDefault="000D37B4" w:rsidP="004A2284">
      <w:pPr>
        <w:suppressAutoHyphens/>
        <w:autoSpaceDE w:val="0"/>
        <w:autoSpaceDN w:val="0"/>
        <w:adjustRightInd w:val="0"/>
        <w:ind w:firstLine="720"/>
        <w:jc w:val="center"/>
        <w:rPr>
          <w:b/>
          <w:bCs/>
          <w:color w:val="000000" w:themeColor="text1"/>
          <w:sz w:val="28"/>
          <w:szCs w:val="28"/>
        </w:rPr>
      </w:pPr>
      <w:r>
        <w:rPr>
          <w:noProof/>
          <w:sz w:val="22"/>
          <w:szCs w:val="22"/>
        </w:rPr>
        <w:drawing>
          <wp:inline distT="0" distB="0" distL="0" distR="0" wp14:anchorId="7B7A364F" wp14:editId="1A826039">
            <wp:extent cx="790575" cy="74295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21E9C69A" w14:textId="77777777" w:rsidR="004A2284" w:rsidRPr="00FE6010" w:rsidRDefault="004A2284" w:rsidP="004A2284">
      <w:pPr>
        <w:suppressAutoHyphens/>
        <w:autoSpaceDE w:val="0"/>
        <w:autoSpaceDN w:val="0"/>
        <w:adjustRightInd w:val="0"/>
        <w:ind w:firstLine="720"/>
        <w:rPr>
          <w:b/>
          <w:bCs/>
          <w:color w:val="000000" w:themeColor="text1"/>
          <w:sz w:val="28"/>
          <w:szCs w:val="28"/>
        </w:rPr>
      </w:pPr>
    </w:p>
    <w:p w14:paraId="2074D305" w14:textId="22A6FFBB" w:rsidR="004A2284" w:rsidRPr="00FE6010" w:rsidRDefault="004A2284" w:rsidP="004A2284">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ĐỒ ÁN</w:t>
      </w:r>
      <w:r w:rsidR="00380135">
        <w:rPr>
          <w:b/>
          <w:bCs/>
          <w:color w:val="000000" w:themeColor="text1"/>
          <w:sz w:val="32"/>
          <w:szCs w:val="32"/>
        </w:rPr>
        <w:t xml:space="preserve"> GIỮA KÌ</w:t>
      </w:r>
    </w:p>
    <w:p w14:paraId="3CD03A53" w14:textId="6166AB7B" w:rsidR="004A2284" w:rsidRPr="00FE6010" w:rsidRDefault="004A2284" w:rsidP="004A2284">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 xml:space="preserve"> MÔN </w:t>
      </w:r>
      <w:r w:rsidR="00380135">
        <w:rPr>
          <w:b/>
          <w:bCs/>
          <w:color w:val="000000" w:themeColor="text1"/>
          <w:sz w:val="32"/>
          <w:szCs w:val="32"/>
        </w:rPr>
        <w:t>LẬP TRÌNH WEB VÀ ỨNG DỤNG</w:t>
      </w:r>
    </w:p>
    <w:p w14:paraId="05A5B9ED" w14:textId="77777777" w:rsidR="00D7512D" w:rsidRDefault="00D7512D" w:rsidP="004A2284">
      <w:pPr>
        <w:suppressAutoHyphens/>
        <w:autoSpaceDE w:val="0"/>
        <w:autoSpaceDN w:val="0"/>
        <w:adjustRightInd w:val="0"/>
        <w:spacing w:line="360" w:lineRule="auto"/>
        <w:ind w:firstLine="720"/>
        <w:jc w:val="center"/>
        <w:rPr>
          <w:b/>
          <w:bCs/>
          <w:color w:val="000000" w:themeColor="text1"/>
          <w:sz w:val="32"/>
          <w:szCs w:val="32"/>
        </w:rPr>
      </w:pPr>
    </w:p>
    <w:p w14:paraId="1B5A59A2" w14:textId="36B62B3E" w:rsidR="004A2284" w:rsidRPr="00FE6010" w:rsidRDefault="004A2284" w:rsidP="004A2284">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742D64FB" w14:textId="7611C573" w:rsidR="004A2284" w:rsidRPr="00380135" w:rsidRDefault="00380135" w:rsidP="00380135">
      <w:pPr>
        <w:suppressAutoHyphens/>
        <w:autoSpaceDE w:val="0"/>
        <w:autoSpaceDN w:val="0"/>
        <w:adjustRightInd w:val="0"/>
        <w:spacing w:line="360" w:lineRule="auto"/>
        <w:jc w:val="center"/>
        <w:rPr>
          <w:b/>
          <w:bCs/>
          <w:color w:val="000000" w:themeColor="text1"/>
          <w:sz w:val="48"/>
          <w:szCs w:val="48"/>
        </w:rPr>
      </w:pPr>
      <w:r w:rsidRPr="00380135">
        <w:rPr>
          <w:b/>
          <w:bCs/>
          <w:color w:val="000000" w:themeColor="text1"/>
          <w:sz w:val="48"/>
          <w:szCs w:val="48"/>
        </w:rPr>
        <w:t>SINGLE PAGE APPLICATION</w:t>
      </w:r>
    </w:p>
    <w:p w14:paraId="3ACD6E6B" w14:textId="22D0D107" w:rsidR="00380135" w:rsidRPr="00380135" w:rsidRDefault="00380135" w:rsidP="00380135">
      <w:pPr>
        <w:suppressAutoHyphens/>
        <w:autoSpaceDE w:val="0"/>
        <w:autoSpaceDN w:val="0"/>
        <w:adjustRightInd w:val="0"/>
        <w:spacing w:line="360" w:lineRule="auto"/>
        <w:jc w:val="center"/>
        <w:rPr>
          <w:b/>
          <w:bCs/>
          <w:color w:val="000000" w:themeColor="text1"/>
          <w:sz w:val="48"/>
          <w:szCs w:val="48"/>
        </w:rPr>
      </w:pPr>
      <w:r w:rsidRPr="00380135">
        <w:rPr>
          <w:b/>
          <w:bCs/>
          <w:color w:val="000000" w:themeColor="text1"/>
          <w:sz w:val="48"/>
          <w:szCs w:val="48"/>
        </w:rPr>
        <w:t>(SPA)</w:t>
      </w:r>
    </w:p>
    <w:p w14:paraId="5222644E" w14:textId="0107D183" w:rsidR="004A2284" w:rsidRDefault="004A2284" w:rsidP="004A2284">
      <w:pPr>
        <w:suppressAutoHyphens/>
        <w:autoSpaceDE w:val="0"/>
        <w:autoSpaceDN w:val="0"/>
        <w:adjustRightInd w:val="0"/>
        <w:spacing w:line="360" w:lineRule="auto"/>
        <w:jc w:val="center"/>
        <w:rPr>
          <w:b/>
          <w:bCs/>
          <w:color w:val="000000" w:themeColor="text1"/>
          <w:sz w:val="48"/>
          <w:szCs w:val="48"/>
        </w:rPr>
      </w:pPr>
    </w:p>
    <w:p w14:paraId="3F0ED2B4" w14:textId="77777777" w:rsidR="00D7512D" w:rsidRPr="00FE6010" w:rsidRDefault="00D7512D" w:rsidP="004A2284">
      <w:pPr>
        <w:suppressAutoHyphens/>
        <w:autoSpaceDE w:val="0"/>
        <w:autoSpaceDN w:val="0"/>
        <w:adjustRightInd w:val="0"/>
        <w:spacing w:line="360" w:lineRule="auto"/>
        <w:jc w:val="center"/>
        <w:rPr>
          <w:b/>
          <w:bCs/>
          <w:color w:val="000000" w:themeColor="text1"/>
          <w:sz w:val="48"/>
          <w:szCs w:val="48"/>
        </w:rPr>
      </w:pPr>
    </w:p>
    <w:p w14:paraId="0C6ED2B7" w14:textId="77777777" w:rsidR="004A2284" w:rsidRPr="00FE6010" w:rsidRDefault="004A2284" w:rsidP="004A2284">
      <w:pPr>
        <w:suppressAutoHyphens/>
        <w:autoSpaceDE w:val="0"/>
        <w:autoSpaceDN w:val="0"/>
        <w:adjustRightInd w:val="0"/>
        <w:spacing w:line="360" w:lineRule="auto"/>
        <w:jc w:val="both"/>
        <w:rPr>
          <w:b/>
          <w:bCs/>
          <w:color w:val="000000" w:themeColor="text1"/>
        </w:rPr>
      </w:pPr>
    </w:p>
    <w:p w14:paraId="129669CF" w14:textId="3BE429E1" w:rsidR="004A2284" w:rsidRPr="00FE6010" w:rsidRDefault="004A2284" w:rsidP="004A2284">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sidR="00380135">
        <w:rPr>
          <w:b/>
          <w:color w:val="000000" w:themeColor="text1"/>
          <w:sz w:val="28"/>
          <w:szCs w:val="28"/>
        </w:rPr>
        <w:t>………..</w:t>
      </w:r>
    </w:p>
    <w:p w14:paraId="1A8E6DA9" w14:textId="0B825BE5" w:rsidR="004A2284" w:rsidRDefault="004A2284" w:rsidP="00380135">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sidR="00380135">
        <w:rPr>
          <w:b/>
          <w:bCs/>
          <w:color w:val="000000" w:themeColor="text1"/>
          <w:sz w:val="28"/>
          <w:szCs w:val="28"/>
        </w:rPr>
        <w:t>………….</w:t>
      </w:r>
    </w:p>
    <w:p w14:paraId="3C3655B2" w14:textId="77777777" w:rsidR="00380135" w:rsidRPr="00FE6010" w:rsidRDefault="00380135" w:rsidP="00380135">
      <w:pPr>
        <w:suppressAutoHyphens/>
        <w:autoSpaceDE w:val="0"/>
        <w:autoSpaceDN w:val="0"/>
        <w:adjustRightInd w:val="0"/>
        <w:spacing w:line="360" w:lineRule="auto"/>
        <w:jc w:val="right"/>
        <w:rPr>
          <w:color w:val="000000" w:themeColor="text1"/>
          <w:sz w:val="28"/>
          <w:szCs w:val="28"/>
        </w:rPr>
      </w:pPr>
    </w:p>
    <w:p w14:paraId="65119D2C"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6FC78456"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542CD1E6" w14:textId="77777777" w:rsidR="004A2284" w:rsidRPr="00FE6010" w:rsidRDefault="004A2284" w:rsidP="004A2284">
      <w:pPr>
        <w:suppressAutoHyphens/>
        <w:autoSpaceDE w:val="0"/>
        <w:autoSpaceDN w:val="0"/>
        <w:adjustRightInd w:val="0"/>
        <w:rPr>
          <w:b/>
          <w:bCs/>
          <w:iCs/>
          <w:color w:val="000000" w:themeColor="text1"/>
          <w:sz w:val="28"/>
          <w:szCs w:val="28"/>
        </w:rPr>
      </w:pPr>
    </w:p>
    <w:p w14:paraId="567D4BBB"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1FCF2358" w14:textId="480F8865" w:rsidR="004A2284" w:rsidRPr="00380135" w:rsidRDefault="00380135" w:rsidP="004A2284">
      <w:pPr>
        <w:suppressAutoHyphens/>
        <w:autoSpaceDE w:val="0"/>
        <w:autoSpaceDN w:val="0"/>
        <w:adjustRightInd w:val="0"/>
        <w:jc w:val="center"/>
        <w:rPr>
          <w:b/>
          <w:bCs/>
          <w:iCs/>
          <w:color w:val="000000" w:themeColor="text1"/>
          <w:sz w:val="28"/>
          <w:szCs w:val="28"/>
        </w:rPr>
        <w:sectPr w:rsidR="004A2284" w:rsidRPr="00380135">
          <w:headerReference w:type="default" r:id="rId10"/>
          <w:footerReference w:type="default" r:id="rId11"/>
          <w:pgSz w:w="11906" w:h="16838"/>
          <w:pgMar w:top="1134" w:right="1134" w:bottom="1134" w:left="1440" w:header="720" w:footer="720" w:gutter="0"/>
          <w:cols w:space="720"/>
          <w:titlePg/>
          <w:docGrid w:linePitch="360"/>
        </w:sectPr>
      </w:pPr>
      <w:r>
        <w:rPr>
          <w:b/>
          <w:bCs/>
          <w:iCs/>
          <w:color w:val="000000" w:themeColor="text1"/>
          <w:sz w:val="28"/>
          <w:szCs w:val="28"/>
          <w:lang w:val="vi-VN"/>
        </w:rPr>
        <w:t xml:space="preserve">THÀNH PHỐ HỒ CHÍ MINH, </w:t>
      </w:r>
      <w:r>
        <w:rPr>
          <w:b/>
          <w:bCs/>
          <w:iCs/>
          <w:color w:val="000000" w:themeColor="text1"/>
          <w:sz w:val="28"/>
          <w:szCs w:val="28"/>
        </w:rPr>
        <w:t>NĂM 2021</w:t>
      </w:r>
    </w:p>
    <w:p w14:paraId="40434B76" w14:textId="77777777" w:rsidR="00385195" w:rsidRPr="00966C64" w:rsidRDefault="00385195" w:rsidP="00385195">
      <w:pPr>
        <w:suppressAutoHyphens/>
        <w:autoSpaceDE w:val="0"/>
        <w:autoSpaceDN w:val="0"/>
        <w:adjustRightInd w:val="0"/>
        <w:jc w:val="center"/>
        <w:rPr>
          <w:color w:val="000000" w:themeColor="text1"/>
          <w:sz w:val="28"/>
          <w:szCs w:val="28"/>
          <w:lang w:val="vi-VN"/>
        </w:rPr>
      </w:pPr>
      <w:r w:rsidRPr="00966C64">
        <w:rPr>
          <w:bCs/>
          <w:color w:val="000000" w:themeColor="text1"/>
          <w:sz w:val="28"/>
          <w:szCs w:val="28"/>
          <w:lang w:val="vi-VN"/>
        </w:rPr>
        <w:lastRenderedPageBreak/>
        <w:t>TỔNG LIÊN ĐOÀN LAO ĐỘNG VIỆT NAM</w:t>
      </w:r>
      <w:r w:rsidRPr="00966C64">
        <w:rPr>
          <w:b/>
          <w:bCs/>
          <w:color w:val="000000" w:themeColor="text1"/>
          <w:sz w:val="28"/>
          <w:szCs w:val="28"/>
          <w:lang w:val="vi-VN"/>
        </w:rPr>
        <w:t xml:space="preserve"> </w:t>
      </w:r>
    </w:p>
    <w:p w14:paraId="70B2B4F9" w14:textId="77777777" w:rsidR="00385195" w:rsidRPr="00966C64" w:rsidRDefault="00385195" w:rsidP="00385195">
      <w:pPr>
        <w:suppressAutoHyphens/>
        <w:autoSpaceDE w:val="0"/>
        <w:autoSpaceDN w:val="0"/>
        <w:adjustRightInd w:val="0"/>
        <w:jc w:val="center"/>
        <w:rPr>
          <w:color w:val="000000" w:themeColor="text1"/>
          <w:sz w:val="28"/>
          <w:szCs w:val="28"/>
          <w:lang w:val="vi-VN"/>
        </w:rPr>
      </w:pPr>
      <w:r w:rsidRPr="00966C64">
        <w:rPr>
          <w:b/>
          <w:bCs/>
          <w:color w:val="000000" w:themeColor="text1"/>
          <w:sz w:val="28"/>
          <w:szCs w:val="28"/>
          <w:lang w:val="vi-VN"/>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12D59CC3" w14:textId="77777777" w:rsidR="00385195" w:rsidRPr="00FE6010" w:rsidRDefault="00385195" w:rsidP="00385195">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27EB9253" w14:textId="77777777" w:rsidR="00385195" w:rsidRPr="00FE6010" w:rsidRDefault="00385195" w:rsidP="00385195">
      <w:pPr>
        <w:suppressAutoHyphens/>
        <w:autoSpaceDE w:val="0"/>
        <w:autoSpaceDN w:val="0"/>
        <w:adjustRightInd w:val="0"/>
        <w:ind w:firstLine="720"/>
        <w:jc w:val="center"/>
        <w:rPr>
          <w:color w:val="000000" w:themeColor="text1"/>
        </w:rPr>
      </w:pPr>
    </w:p>
    <w:p w14:paraId="13593772" w14:textId="77777777" w:rsidR="00385195" w:rsidRPr="00FE6010" w:rsidRDefault="00385195" w:rsidP="00385195">
      <w:pPr>
        <w:suppressAutoHyphens/>
        <w:autoSpaceDE w:val="0"/>
        <w:autoSpaceDN w:val="0"/>
        <w:adjustRightInd w:val="0"/>
        <w:ind w:firstLine="720"/>
        <w:jc w:val="center"/>
        <w:rPr>
          <w:b/>
          <w:bCs/>
          <w:color w:val="000000" w:themeColor="text1"/>
          <w:sz w:val="28"/>
          <w:szCs w:val="28"/>
        </w:rPr>
      </w:pPr>
      <w:r w:rsidRPr="00FE6010">
        <w:rPr>
          <w:noProof/>
          <w:color w:val="000000" w:themeColor="text1"/>
          <w:sz w:val="22"/>
          <w:szCs w:val="22"/>
        </w:rPr>
        <w:drawing>
          <wp:inline distT="0" distB="0" distL="0" distR="0" wp14:anchorId="1681392E" wp14:editId="767B67DC">
            <wp:extent cx="790575" cy="7429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60B0DA37" w14:textId="77777777" w:rsidR="00385195" w:rsidRPr="00FE6010" w:rsidRDefault="00385195" w:rsidP="00385195">
      <w:pPr>
        <w:suppressAutoHyphens/>
        <w:autoSpaceDE w:val="0"/>
        <w:autoSpaceDN w:val="0"/>
        <w:adjustRightInd w:val="0"/>
        <w:ind w:firstLine="720"/>
        <w:rPr>
          <w:b/>
          <w:bCs/>
          <w:color w:val="000000" w:themeColor="text1"/>
          <w:sz w:val="28"/>
          <w:szCs w:val="28"/>
        </w:rPr>
      </w:pPr>
    </w:p>
    <w:p w14:paraId="7BB06CF5" w14:textId="346110F9" w:rsidR="00385195" w:rsidRPr="00FE6010" w:rsidRDefault="00385195" w:rsidP="00385195">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ĐỒ ÁN</w:t>
      </w:r>
      <w:r w:rsidR="00E65315">
        <w:rPr>
          <w:b/>
          <w:bCs/>
          <w:color w:val="000000" w:themeColor="text1"/>
          <w:sz w:val="32"/>
          <w:szCs w:val="32"/>
        </w:rPr>
        <w:t xml:space="preserve"> CUỐI KÌ</w:t>
      </w:r>
    </w:p>
    <w:p w14:paraId="3A50F24F" w14:textId="77777777" w:rsidR="00385195" w:rsidRPr="00FE6010" w:rsidRDefault="00385195" w:rsidP="00385195">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 xml:space="preserve"> MÔN PHÂN TÍCH VÀ THIẾT KẾ YÊU CẦU</w:t>
      </w:r>
    </w:p>
    <w:p w14:paraId="4E6C8B8D" w14:textId="77777777" w:rsidR="00385195" w:rsidRDefault="00385195" w:rsidP="00385195">
      <w:pPr>
        <w:suppressAutoHyphens/>
        <w:autoSpaceDE w:val="0"/>
        <w:autoSpaceDN w:val="0"/>
        <w:adjustRightInd w:val="0"/>
        <w:spacing w:line="360" w:lineRule="auto"/>
        <w:ind w:firstLine="720"/>
        <w:jc w:val="center"/>
        <w:rPr>
          <w:b/>
          <w:bCs/>
          <w:color w:val="000000" w:themeColor="text1"/>
          <w:sz w:val="32"/>
          <w:szCs w:val="32"/>
        </w:rPr>
      </w:pPr>
    </w:p>
    <w:p w14:paraId="35328BAC" w14:textId="77777777" w:rsidR="00385195" w:rsidRPr="00FE6010" w:rsidRDefault="00385195" w:rsidP="00385195">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6F250B17" w14:textId="77777777" w:rsidR="00385195" w:rsidRPr="00FE6010" w:rsidRDefault="00385195" w:rsidP="00385195">
      <w:pPr>
        <w:suppressAutoHyphens/>
        <w:autoSpaceDE w:val="0"/>
        <w:autoSpaceDN w:val="0"/>
        <w:adjustRightInd w:val="0"/>
        <w:spacing w:line="360" w:lineRule="auto"/>
        <w:rPr>
          <w:b/>
          <w:bCs/>
          <w:color w:val="000000" w:themeColor="text1"/>
        </w:rPr>
      </w:pPr>
    </w:p>
    <w:p w14:paraId="6BA05D29" w14:textId="77777777" w:rsidR="00380135" w:rsidRPr="00832895" w:rsidRDefault="00380135" w:rsidP="00380135">
      <w:pPr>
        <w:suppressAutoHyphens/>
        <w:autoSpaceDE w:val="0"/>
        <w:autoSpaceDN w:val="0"/>
        <w:adjustRightInd w:val="0"/>
        <w:spacing w:line="360" w:lineRule="auto"/>
        <w:jc w:val="center"/>
        <w:rPr>
          <w:b/>
          <w:bCs/>
          <w:color w:val="000000" w:themeColor="text1"/>
          <w:sz w:val="48"/>
          <w:szCs w:val="48"/>
        </w:rPr>
      </w:pPr>
      <w:r w:rsidRPr="00832895">
        <w:rPr>
          <w:b/>
          <w:bCs/>
          <w:color w:val="000000" w:themeColor="text1"/>
          <w:sz w:val="48"/>
          <w:szCs w:val="48"/>
        </w:rPr>
        <w:t>SINGLE PAGE APPLICATION</w:t>
      </w:r>
    </w:p>
    <w:p w14:paraId="0222ED47" w14:textId="77777777" w:rsidR="00380135" w:rsidRPr="00832895" w:rsidRDefault="00380135" w:rsidP="00380135">
      <w:pPr>
        <w:suppressAutoHyphens/>
        <w:autoSpaceDE w:val="0"/>
        <w:autoSpaceDN w:val="0"/>
        <w:adjustRightInd w:val="0"/>
        <w:spacing w:line="360" w:lineRule="auto"/>
        <w:jc w:val="center"/>
        <w:rPr>
          <w:b/>
          <w:bCs/>
          <w:color w:val="000000" w:themeColor="text1"/>
          <w:sz w:val="48"/>
          <w:szCs w:val="48"/>
        </w:rPr>
      </w:pPr>
      <w:r w:rsidRPr="00832895">
        <w:rPr>
          <w:b/>
          <w:bCs/>
          <w:color w:val="000000" w:themeColor="text1"/>
          <w:sz w:val="48"/>
          <w:szCs w:val="48"/>
        </w:rPr>
        <w:t>(SPA)</w:t>
      </w:r>
    </w:p>
    <w:p w14:paraId="2B7D00B4" w14:textId="77777777" w:rsidR="00385195" w:rsidRPr="00FE6010" w:rsidRDefault="00385195" w:rsidP="00385195">
      <w:pPr>
        <w:suppressAutoHyphens/>
        <w:autoSpaceDE w:val="0"/>
        <w:autoSpaceDN w:val="0"/>
        <w:adjustRightInd w:val="0"/>
        <w:spacing w:line="360" w:lineRule="auto"/>
        <w:jc w:val="both"/>
        <w:rPr>
          <w:b/>
          <w:bCs/>
          <w:color w:val="000000" w:themeColor="text1"/>
        </w:rPr>
      </w:pPr>
    </w:p>
    <w:p w14:paraId="7590C1FE" w14:textId="2BD1FDE2" w:rsidR="00385195" w:rsidRPr="00FE6010" w:rsidRDefault="00385195" w:rsidP="00385195">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p>
    <w:p w14:paraId="7F99F57B" w14:textId="7055EF80" w:rsidR="00385195" w:rsidRPr="00FE6010" w:rsidRDefault="00385195" w:rsidP="00DE568F">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p>
    <w:p w14:paraId="506B59EE"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4165EF2E"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7E958AE1" w14:textId="77777777" w:rsidR="00385195" w:rsidRPr="00FE6010" w:rsidRDefault="00385195" w:rsidP="00385195">
      <w:pPr>
        <w:suppressAutoHyphens/>
        <w:autoSpaceDE w:val="0"/>
        <w:autoSpaceDN w:val="0"/>
        <w:adjustRightInd w:val="0"/>
        <w:rPr>
          <w:b/>
          <w:bCs/>
          <w:iCs/>
          <w:color w:val="000000" w:themeColor="text1"/>
          <w:sz w:val="28"/>
          <w:szCs w:val="28"/>
        </w:rPr>
      </w:pPr>
    </w:p>
    <w:p w14:paraId="49FDCB67"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28711D63" w14:textId="73F9ED42" w:rsidR="00385195" w:rsidRPr="00966C64" w:rsidRDefault="00385195" w:rsidP="00385195">
      <w:pPr>
        <w:suppressAutoHyphens/>
        <w:autoSpaceDE w:val="0"/>
        <w:autoSpaceDN w:val="0"/>
        <w:adjustRightInd w:val="0"/>
        <w:jc w:val="center"/>
        <w:rPr>
          <w:b/>
          <w:bCs/>
          <w:iCs/>
          <w:color w:val="000000" w:themeColor="text1"/>
          <w:sz w:val="28"/>
          <w:szCs w:val="28"/>
          <w:lang w:val="vi-VN"/>
        </w:rPr>
        <w:sectPr w:rsidR="00385195" w:rsidRPr="00966C64">
          <w:headerReference w:type="default" r:id="rId13"/>
          <w:footerReference w:type="default" r:id="rId14"/>
          <w:pgSz w:w="11906" w:h="16838"/>
          <w:pgMar w:top="1134" w:right="1134" w:bottom="1134" w:left="1440" w:header="720" w:footer="720" w:gutter="0"/>
          <w:cols w:space="720"/>
          <w:titlePg/>
          <w:docGrid w:linePitch="360"/>
        </w:sectPr>
      </w:pPr>
      <w:r w:rsidRPr="00FE6010">
        <w:rPr>
          <w:b/>
          <w:bCs/>
          <w:iCs/>
          <w:color w:val="000000" w:themeColor="text1"/>
          <w:sz w:val="28"/>
          <w:szCs w:val="28"/>
          <w:lang w:val="vi-VN"/>
        </w:rPr>
        <w:t xml:space="preserve">THÀNH PHỐ HỒ CHÍ MINH, NĂM </w:t>
      </w:r>
      <w:r w:rsidR="00966C64">
        <w:rPr>
          <w:b/>
          <w:bCs/>
          <w:iCs/>
          <w:color w:val="000000" w:themeColor="text1"/>
          <w:sz w:val="28"/>
          <w:szCs w:val="28"/>
          <w:lang w:val="vi-VN"/>
        </w:rPr>
        <w:t>2020</w:t>
      </w:r>
    </w:p>
    <w:p w14:paraId="58151AE6" w14:textId="77777777" w:rsidR="004A2284" w:rsidRPr="002C31DE" w:rsidRDefault="004A2284" w:rsidP="00F020D1">
      <w:pPr>
        <w:pStyle w:val="Chng"/>
        <w:rPr>
          <w:lang w:val="vi-VN"/>
        </w:rPr>
      </w:pPr>
      <w:bookmarkStart w:id="0" w:name="_Toc56590577"/>
      <w:r w:rsidRPr="002C31DE">
        <w:rPr>
          <w:lang w:val="vi-VN"/>
        </w:rPr>
        <w:lastRenderedPageBreak/>
        <w:t>LỜI CẢM ƠN</w:t>
      </w:r>
      <w:bookmarkEnd w:id="0"/>
    </w:p>
    <w:p w14:paraId="62DB201A"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 xml:space="preserve">Trước tiên, nhóm nghiên cứu xin gửi lời cảm ơn chân thành và lòng biết ơn sâu sắc đến ThS. Nguyễn Trọng Nhân. Thầy là người đã luôn hỗ trợ và hướng dẫn tận tình cho chúng tôi trong suốt quá trình nghiên cứu và hoàn thành bài nghiên cứu với đề tài </w:t>
      </w:r>
      <w:r w:rsidRPr="0029791B">
        <w:rPr>
          <w:b/>
          <w:i/>
          <w:sz w:val="26"/>
          <w:szCs w:val="26"/>
          <w:lang w:val="vi-VN"/>
        </w:rPr>
        <w:t>“Phân tích và thiết kế hệ thống quản lý phòng khám đa khoa"</w:t>
      </w:r>
      <w:r w:rsidRPr="0029791B">
        <w:rPr>
          <w:sz w:val="26"/>
          <w:szCs w:val="26"/>
          <w:lang w:val="vi-VN"/>
        </w:rPr>
        <w:t>.</w:t>
      </w:r>
    </w:p>
    <w:p w14:paraId="0B6B6A61"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Tiếp theo, nhóm chúng tôi xin gửi lời cảm ơn đến khoa Công Nghệ Thông Tin trường Đại học Tôn Đức Thắng vì đã tạo điều kiện cho chúng tôi được học tập và nghiên cứu môn học này. Khoa đã luôn sẵn sàng chia sẻ các kiến thức bổ ích cũng như chia sẻ các kinh nghiệm tham khảo tài liệu, giúp ích không chỉ cho việc thực hiện và hoàn thành đề tài nghiên cứu mà còn giúp ích cho việc học tập và rèn luyện trong quá trình thực hành tại trường Đại học Tôn Đức Thắng nói chung.</w:t>
      </w:r>
    </w:p>
    <w:p w14:paraId="32DCB20D"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Cuối cùng, sau khoảng thời gian học tập trên lớp chúng tôi đã hoàn tất đề tài nghiên cứu nhờ vào sự hướng dẫn, giúp đỡ và những kiến thức học hỏi được từ Quý thầy cô. Do giới hạn về mặt kiến thức và khả năng lý luận nên nhóm vẫn còn nhiều thiếu sót và hạn chế, kính mong sự chỉ dẫn và đóng góp của Quý thầy cô giáo để bài Nghiên cứu của chúng tôi được hoàn thiện hơn. Hơn nữa, nhờ những góp ý từ thầy cô và các bạn hữu, chúng tôi sẽ hoàn thành tốt hơn ở những bài nghiên cứu trong tương lai. Nhóm chúng tôi mong Quý thầy cô và các bạn bè – những người luôn quan tâm và hỗ trợ chúng tôi – luôn tràn đầy sức khỏe và sự bình an.</w:t>
      </w:r>
    </w:p>
    <w:p w14:paraId="57A77A02"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TẬP THỂ NHÓM NGHIÊN CỨU XIN CHÂN THÀNH CẢM ƠN!</w:t>
      </w:r>
    </w:p>
    <w:p w14:paraId="7F4C32D9" w14:textId="77777777" w:rsidR="00BC4D0A" w:rsidRDefault="00BC4D0A">
      <w:pPr>
        <w:spacing w:after="200" w:line="276" w:lineRule="auto"/>
        <w:rPr>
          <w:b/>
          <w:color w:val="000000" w:themeColor="text1"/>
          <w:sz w:val="32"/>
          <w:szCs w:val="32"/>
          <w:lang w:val="vi-VN"/>
        </w:rPr>
      </w:pPr>
      <w:r>
        <w:rPr>
          <w:b/>
          <w:color w:val="000000" w:themeColor="text1"/>
          <w:sz w:val="32"/>
          <w:szCs w:val="32"/>
          <w:lang w:val="vi-VN"/>
        </w:rPr>
        <w:br w:type="page"/>
      </w:r>
    </w:p>
    <w:p w14:paraId="70E34CCA" w14:textId="6B9CF411"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lastRenderedPageBreak/>
        <w:t>ĐỒ ÁN ĐƯỢC HOÀN THÀNH</w:t>
      </w:r>
    </w:p>
    <w:p w14:paraId="5B05C4D0" w14:textId="77777777"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t>TẠI TRƯỜNG ĐẠI HỌC TÔN ĐỨC THẮNG</w:t>
      </w:r>
    </w:p>
    <w:p w14:paraId="075C3AE7"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p>
    <w:p w14:paraId="784C7380" w14:textId="2F782839"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 xml:space="preserve">Chúng tôi xin cam đoan đây là sản phẩm đồ án của riêng chúng tôi và được sự hướng dẫn của </w:t>
      </w:r>
      <w:r w:rsidR="009F6536" w:rsidRPr="009F6536">
        <w:rPr>
          <w:color w:val="000000" w:themeColor="text1"/>
          <w:sz w:val="26"/>
          <w:szCs w:val="26"/>
          <w:lang w:val="vi-VN"/>
        </w:rPr>
        <w:t>ThS Nguyễn Trọng Nhân</w:t>
      </w:r>
      <w:r w:rsidRPr="00FE6010">
        <w:rPr>
          <w:color w:val="000000" w:themeColor="text1"/>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7F7EF8F"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Ngoài ra, trong đồ án còn sử dụng một số nhận xét, đánh giá cũng như số liệu của các tác giả khác, cơ quan tổ chức khác đều có trích dẫn và chú thích nguồn gốc.</w:t>
      </w:r>
    </w:p>
    <w:p w14:paraId="6DAE16BD" w14:textId="77777777" w:rsidR="004A2284" w:rsidRPr="00FE6010" w:rsidRDefault="004A2284" w:rsidP="004A2284">
      <w:pPr>
        <w:autoSpaceDE w:val="0"/>
        <w:autoSpaceDN w:val="0"/>
        <w:adjustRightInd w:val="0"/>
        <w:spacing w:line="360" w:lineRule="auto"/>
        <w:ind w:firstLine="720"/>
        <w:jc w:val="both"/>
        <w:rPr>
          <w:b/>
          <w:color w:val="000000" w:themeColor="text1"/>
          <w:sz w:val="26"/>
          <w:szCs w:val="26"/>
          <w:lang w:val="vi-VN"/>
        </w:rPr>
      </w:pPr>
      <w:r w:rsidRPr="00FE6010">
        <w:rPr>
          <w:b/>
          <w:color w:val="000000" w:themeColor="text1"/>
          <w:sz w:val="26"/>
          <w:szCs w:val="26"/>
          <w:lang w:val="vi-VN"/>
        </w:rPr>
        <w:t xml:space="preserve">Nếu phát hiện có bất kỳ sự gian lận nào </w:t>
      </w:r>
      <w:r w:rsidRPr="00E72FB9">
        <w:rPr>
          <w:b/>
          <w:color w:val="000000" w:themeColor="text1"/>
          <w:sz w:val="26"/>
          <w:szCs w:val="26"/>
          <w:lang w:val="vi-VN"/>
        </w:rPr>
        <w:t>chúng t</w:t>
      </w:r>
      <w:r w:rsidRPr="00FE6010">
        <w:rPr>
          <w:b/>
          <w:color w:val="000000" w:themeColor="text1"/>
          <w:sz w:val="26"/>
          <w:szCs w:val="26"/>
          <w:lang w:val="vi-VN"/>
        </w:rPr>
        <w:t xml:space="preserve">ôi xin hoàn toàn chịu trách nhiệm về nội dung đồ án của mình. </w:t>
      </w:r>
      <w:r w:rsidRPr="00FE6010">
        <w:rPr>
          <w:color w:val="000000" w:themeColor="text1"/>
          <w:sz w:val="26"/>
          <w:szCs w:val="26"/>
          <w:lang w:val="vi-VN"/>
        </w:rPr>
        <w:t xml:space="preserve">Trường đại học Tôn Đức Thắng không liên quan đến những vi phạm tác quyền, bản quyền do </w:t>
      </w:r>
      <w:r w:rsidRPr="00E72FB9">
        <w:rPr>
          <w:color w:val="000000" w:themeColor="text1"/>
          <w:sz w:val="26"/>
          <w:szCs w:val="26"/>
          <w:lang w:val="vi-VN"/>
        </w:rPr>
        <w:t xml:space="preserve">chúng </w:t>
      </w:r>
      <w:r w:rsidRPr="00FE6010">
        <w:rPr>
          <w:color w:val="000000" w:themeColor="text1"/>
          <w:sz w:val="26"/>
          <w:szCs w:val="26"/>
          <w:lang w:val="vi-VN"/>
        </w:rPr>
        <w:t>tôi gây ra trong quá trình thực hiện (nếu có).</w:t>
      </w:r>
    </w:p>
    <w:p w14:paraId="4AAB500A" w14:textId="3ED81ACD" w:rsidR="004A2284" w:rsidRPr="00FE6010" w:rsidRDefault="004A2284" w:rsidP="004A2284">
      <w:pPr>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 xml:space="preserve">TP. Hồ Chí Minh, ngày   tháng   năm  </w:t>
      </w:r>
      <w:r w:rsidR="00966C64">
        <w:rPr>
          <w:i/>
          <w:color w:val="000000" w:themeColor="text1"/>
          <w:sz w:val="26"/>
          <w:szCs w:val="26"/>
          <w:lang w:val="vi-VN"/>
        </w:rPr>
        <w:t>2020</w:t>
      </w:r>
      <w:r w:rsidRPr="00FE6010">
        <w:rPr>
          <w:i/>
          <w:color w:val="000000" w:themeColor="text1"/>
          <w:sz w:val="26"/>
          <w:szCs w:val="26"/>
          <w:lang w:val="vi-VN"/>
        </w:rPr>
        <w:t xml:space="preserve">    </w:t>
      </w:r>
    </w:p>
    <w:p w14:paraId="292A6162" w14:textId="77777777" w:rsidR="004A2284" w:rsidRPr="00FE6010" w:rsidRDefault="004A2284" w:rsidP="004A2284">
      <w:pPr>
        <w:tabs>
          <w:tab w:val="center" w:pos="6521"/>
        </w:tabs>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Tác giả</w:t>
      </w:r>
    </w:p>
    <w:p w14:paraId="59E6A698" w14:textId="77777777" w:rsidR="004A2284" w:rsidRPr="00FE6010" w:rsidRDefault="004A2284" w:rsidP="004A2284">
      <w:pPr>
        <w:tabs>
          <w:tab w:val="center" w:pos="6379"/>
        </w:tabs>
        <w:spacing w:after="200" w:line="276" w:lineRule="auto"/>
        <w:rPr>
          <w:i/>
          <w:color w:val="000000" w:themeColor="text1"/>
          <w:sz w:val="26"/>
          <w:szCs w:val="26"/>
          <w:lang w:val="vi-VN"/>
        </w:rPr>
      </w:pPr>
      <w:r w:rsidRPr="00FE6010">
        <w:rPr>
          <w:i/>
          <w:color w:val="000000" w:themeColor="text1"/>
          <w:sz w:val="26"/>
          <w:szCs w:val="26"/>
          <w:lang w:val="vi-VN"/>
        </w:rPr>
        <w:tab/>
        <w:t>(ký tên và ghi rõ họ tên)</w:t>
      </w:r>
    </w:p>
    <w:p w14:paraId="4EB40693" w14:textId="6B6D10F6" w:rsidR="00EF5988" w:rsidRDefault="00EF5988" w:rsidP="004A2284">
      <w:pPr>
        <w:tabs>
          <w:tab w:val="center" w:pos="6379"/>
        </w:tabs>
        <w:spacing w:after="200" w:line="276" w:lineRule="auto"/>
        <w:rPr>
          <w:i/>
          <w:color w:val="000000" w:themeColor="text1"/>
          <w:sz w:val="26"/>
          <w:szCs w:val="26"/>
          <w:lang w:val="vi-VN"/>
        </w:rPr>
      </w:pPr>
    </w:p>
    <w:p w14:paraId="5230AC38" w14:textId="304BCE1D" w:rsidR="00EF5988" w:rsidRDefault="00EF5988" w:rsidP="004A2284">
      <w:pPr>
        <w:tabs>
          <w:tab w:val="center" w:pos="6379"/>
        </w:tabs>
        <w:spacing w:after="200" w:line="276" w:lineRule="auto"/>
        <w:rPr>
          <w:i/>
          <w:color w:val="000000" w:themeColor="text1"/>
          <w:sz w:val="26"/>
          <w:szCs w:val="26"/>
          <w:lang w:val="vi-VN"/>
        </w:rPr>
      </w:pPr>
    </w:p>
    <w:p w14:paraId="672F0C58" w14:textId="77777777" w:rsidR="00EF5988" w:rsidRPr="00D7048F" w:rsidRDefault="00EF5988" w:rsidP="00793A2F">
      <w:pPr>
        <w:tabs>
          <w:tab w:val="center" w:pos="6379"/>
        </w:tabs>
        <w:spacing w:after="200"/>
        <w:rPr>
          <w:i/>
          <w:color w:val="000000" w:themeColor="text1"/>
          <w:sz w:val="26"/>
          <w:szCs w:val="26"/>
          <w:lang w:val="vi-VN"/>
        </w:rPr>
      </w:pPr>
    </w:p>
    <w:p w14:paraId="414B240A" w14:textId="77777777" w:rsidR="00D76A55" w:rsidRPr="00D7048F" w:rsidRDefault="004A2284" w:rsidP="00793A2F">
      <w:pPr>
        <w:tabs>
          <w:tab w:val="center" w:pos="6379"/>
        </w:tabs>
        <w:spacing w:after="200"/>
        <w:rPr>
          <w:color w:val="000000" w:themeColor="text1"/>
          <w:sz w:val="28"/>
          <w:szCs w:val="28"/>
          <w:lang w:val="vi-VN"/>
        </w:rPr>
      </w:pPr>
      <w:r w:rsidRPr="00D7048F">
        <w:rPr>
          <w:i/>
          <w:color w:val="000000" w:themeColor="text1"/>
          <w:sz w:val="26"/>
          <w:szCs w:val="26"/>
          <w:lang w:val="vi-VN"/>
        </w:rPr>
        <w:tab/>
      </w:r>
      <w:r w:rsidR="002B77F4" w:rsidRPr="00D7048F">
        <w:rPr>
          <w:color w:val="000000" w:themeColor="text1"/>
          <w:sz w:val="28"/>
          <w:szCs w:val="28"/>
          <w:lang w:val="vi-VN"/>
        </w:rPr>
        <w:t>Đoàn Hồng Phương Ngọc</w:t>
      </w:r>
    </w:p>
    <w:p w14:paraId="404EB8B7" w14:textId="7AB279C2" w:rsidR="002B77F4" w:rsidRPr="00D7048F" w:rsidRDefault="00D76A55" w:rsidP="00793A2F">
      <w:pPr>
        <w:tabs>
          <w:tab w:val="center" w:pos="6379"/>
        </w:tabs>
        <w:spacing w:after="200"/>
        <w:rPr>
          <w:color w:val="000000" w:themeColor="text1"/>
          <w:sz w:val="28"/>
          <w:szCs w:val="28"/>
          <w:lang w:val="vi-VN"/>
        </w:rPr>
      </w:pPr>
      <w:r w:rsidRPr="00D7048F">
        <w:rPr>
          <w:color w:val="000000" w:themeColor="text1"/>
          <w:sz w:val="28"/>
          <w:szCs w:val="28"/>
          <w:lang w:val="vi-VN"/>
        </w:rPr>
        <w:tab/>
      </w:r>
      <w:r w:rsidR="002B77F4" w:rsidRPr="00D7048F">
        <w:rPr>
          <w:color w:val="000000" w:themeColor="text1"/>
          <w:sz w:val="28"/>
          <w:szCs w:val="28"/>
          <w:lang w:val="vi-VN"/>
        </w:rPr>
        <w:t>Thạch Lưu Hoàng Anh</w:t>
      </w:r>
    </w:p>
    <w:p w14:paraId="2711090B" w14:textId="2BF5F76C" w:rsidR="002B77F4" w:rsidRPr="00D7048F" w:rsidRDefault="00D76A55" w:rsidP="00793A2F">
      <w:pPr>
        <w:tabs>
          <w:tab w:val="center" w:pos="6379"/>
        </w:tabs>
        <w:spacing w:after="200"/>
        <w:rPr>
          <w:color w:val="000000" w:themeColor="text1"/>
          <w:sz w:val="28"/>
          <w:szCs w:val="28"/>
          <w:lang w:val="vi-VN"/>
        </w:rPr>
      </w:pPr>
      <w:r w:rsidRPr="00D7048F">
        <w:rPr>
          <w:color w:val="000000" w:themeColor="text1"/>
          <w:sz w:val="28"/>
          <w:szCs w:val="28"/>
          <w:lang w:val="vi-VN"/>
        </w:rPr>
        <w:tab/>
      </w:r>
      <w:r w:rsidR="002B77F4" w:rsidRPr="00D7048F">
        <w:rPr>
          <w:color w:val="000000" w:themeColor="text1"/>
          <w:sz w:val="28"/>
          <w:szCs w:val="28"/>
          <w:lang w:val="vi-VN"/>
        </w:rPr>
        <w:t>Lý Thiên Lợi</w:t>
      </w:r>
    </w:p>
    <w:p w14:paraId="5394A630" w14:textId="1621AC19" w:rsidR="002B77F4" w:rsidRPr="00D7048F" w:rsidRDefault="00D76A55" w:rsidP="00793A2F">
      <w:pPr>
        <w:tabs>
          <w:tab w:val="center" w:pos="6379"/>
        </w:tabs>
        <w:spacing w:after="200"/>
        <w:rPr>
          <w:color w:val="000000" w:themeColor="text1"/>
          <w:sz w:val="28"/>
          <w:szCs w:val="28"/>
          <w:lang w:val="vi-VN"/>
        </w:rPr>
      </w:pPr>
      <w:r w:rsidRPr="00D7048F">
        <w:rPr>
          <w:color w:val="000000" w:themeColor="text1"/>
          <w:sz w:val="28"/>
          <w:szCs w:val="28"/>
          <w:lang w:val="vi-VN"/>
        </w:rPr>
        <w:tab/>
      </w:r>
      <w:r w:rsidR="002B77F4" w:rsidRPr="00D7048F">
        <w:rPr>
          <w:color w:val="000000" w:themeColor="text1"/>
          <w:sz w:val="28"/>
          <w:szCs w:val="28"/>
          <w:lang w:val="vi-VN"/>
        </w:rPr>
        <w:t>Huỳnh An Lạc</w:t>
      </w:r>
    </w:p>
    <w:p w14:paraId="08B86C50" w14:textId="0FF5F523" w:rsidR="002B77F4" w:rsidRPr="00D7048F" w:rsidRDefault="00D76A55" w:rsidP="00793A2F">
      <w:pPr>
        <w:tabs>
          <w:tab w:val="center" w:pos="6379"/>
        </w:tabs>
        <w:spacing w:after="200"/>
        <w:rPr>
          <w:color w:val="000000" w:themeColor="text1"/>
          <w:sz w:val="28"/>
          <w:szCs w:val="28"/>
          <w:lang w:val="vi-VN"/>
        </w:rPr>
      </w:pPr>
      <w:r w:rsidRPr="00D7048F">
        <w:rPr>
          <w:color w:val="000000" w:themeColor="text1"/>
          <w:sz w:val="28"/>
          <w:szCs w:val="28"/>
          <w:lang w:val="vi-VN"/>
        </w:rPr>
        <w:tab/>
      </w:r>
      <w:r w:rsidR="002B77F4" w:rsidRPr="00D7048F">
        <w:rPr>
          <w:color w:val="000000" w:themeColor="text1"/>
          <w:sz w:val="28"/>
          <w:szCs w:val="28"/>
          <w:lang w:val="vi-VN"/>
        </w:rPr>
        <w:t xml:space="preserve">Võ Hoàng </w:t>
      </w:r>
      <w:r w:rsidR="00065E52">
        <w:rPr>
          <w:color w:val="000000" w:themeColor="text1"/>
          <w:sz w:val="28"/>
          <w:szCs w:val="28"/>
          <w:lang w:val="vi-VN"/>
        </w:rPr>
        <w:t>M</w:t>
      </w:r>
      <w:r w:rsidR="004E0EEF" w:rsidRPr="007D16EC">
        <w:rPr>
          <w:color w:val="000000" w:themeColor="text1"/>
          <w:sz w:val="28"/>
          <w:szCs w:val="28"/>
          <w:lang w:val="vi-VN"/>
        </w:rPr>
        <w:t>ẩ</w:t>
      </w:r>
      <w:r w:rsidR="00065E52">
        <w:rPr>
          <w:color w:val="000000" w:themeColor="text1"/>
          <w:sz w:val="28"/>
          <w:szCs w:val="28"/>
          <w:lang w:val="vi-VN"/>
        </w:rPr>
        <w:t>n</w:t>
      </w:r>
    </w:p>
    <w:p w14:paraId="44293DA2" w14:textId="261FE99E" w:rsidR="004A2284" w:rsidRPr="00FE6010" w:rsidRDefault="004A2284" w:rsidP="004A2284">
      <w:pPr>
        <w:spacing w:after="200" w:line="276" w:lineRule="auto"/>
        <w:rPr>
          <w:i/>
          <w:color w:val="000000" w:themeColor="text1"/>
          <w:sz w:val="26"/>
          <w:szCs w:val="26"/>
          <w:lang w:val="vi-VN"/>
        </w:rPr>
      </w:pPr>
    </w:p>
    <w:p w14:paraId="5C4F21F8" w14:textId="77777777" w:rsidR="002B77F4" w:rsidRDefault="002B77F4">
      <w:pPr>
        <w:spacing w:after="200" w:line="276" w:lineRule="auto"/>
        <w:rPr>
          <w:b/>
          <w:color w:val="000000" w:themeColor="text1"/>
          <w:sz w:val="32"/>
          <w:szCs w:val="32"/>
          <w:lang w:val="vi-VN"/>
        </w:rPr>
      </w:pPr>
      <w:bookmarkStart w:id="1" w:name="_Toc513066116"/>
      <w:r>
        <w:rPr>
          <w:color w:val="000000" w:themeColor="text1"/>
          <w:lang w:val="vi-VN"/>
        </w:rPr>
        <w:br w:type="page"/>
      </w:r>
    </w:p>
    <w:p w14:paraId="7D2E47BD" w14:textId="72B67263" w:rsidR="004A2284" w:rsidRPr="002C31DE" w:rsidRDefault="004A2284" w:rsidP="00F020D1">
      <w:pPr>
        <w:pStyle w:val="Chng"/>
        <w:rPr>
          <w:lang w:val="vi-VN"/>
        </w:rPr>
      </w:pPr>
      <w:bookmarkStart w:id="2" w:name="_Toc56590578"/>
      <w:r w:rsidRPr="002C31DE">
        <w:rPr>
          <w:lang w:val="vi-VN"/>
        </w:rPr>
        <w:lastRenderedPageBreak/>
        <w:t>PHẦN XÁC NHẬN VÀ ĐÁNH GIÁ CỦA GIẢNG VIÊN</w:t>
      </w:r>
      <w:bookmarkEnd w:id="1"/>
      <w:bookmarkEnd w:id="2"/>
    </w:p>
    <w:p w14:paraId="73832055" w14:textId="77777777" w:rsidR="004A2284" w:rsidRPr="00FE6010" w:rsidRDefault="004A2284" w:rsidP="004A2284">
      <w:pPr>
        <w:pStyle w:val="Nidungvnbn"/>
        <w:rPr>
          <w:b/>
          <w:color w:val="000000" w:themeColor="text1"/>
          <w:lang w:val="vi-VN"/>
        </w:rPr>
      </w:pPr>
      <w:r w:rsidRPr="00FE6010">
        <w:rPr>
          <w:b/>
          <w:color w:val="000000" w:themeColor="text1"/>
          <w:lang w:val="vi-VN"/>
        </w:rPr>
        <w:t>Phần xác nhận của GV hướng dẫn</w:t>
      </w:r>
    </w:p>
    <w:p w14:paraId="087C54B1"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C9CEDD"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E72FB9">
        <w:rPr>
          <w:color w:val="000000" w:themeColor="text1"/>
          <w:lang w:val="vi-VN"/>
        </w:rPr>
        <w:t xml:space="preserve"> </w:t>
      </w:r>
      <w:r w:rsidRPr="00FE6010">
        <w:rPr>
          <w:color w:val="000000" w:themeColor="text1"/>
          <w:lang w:val="vi-VN"/>
        </w:rPr>
        <w:t xml:space="preserve"> năm   </w:t>
      </w:r>
    </w:p>
    <w:p w14:paraId="6D11AF7A"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5A85C831" w14:textId="77777777" w:rsidR="004A2284" w:rsidRPr="00FE6010" w:rsidRDefault="004A2284" w:rsidP="004A2284">
      <w:pPr>
        <w:spacing w:after="200" w:line="276" w:lineRule="auto"/>
        <w:rPr>
          <w:color w:val="000000" w:themeColor="text1"/>
          <w:lang w:val="vi-VN"/>
        </w:rPr>
      </w:pPr>
    </w:p>
    <w:p w14:paraId="595DD6CB" w14:textId="77777777" w:rsidR="004A2284" w:rsidRPr="00FE6010" w:rsidRDefault="004A2284" w:rsidP="004A2284">
      <w:pPr>
        <w:spacing w:after="200" w:line="276" w:lineRule="auto"/>
        <w:rPr>
          <w:color w:val="000000" w:themeColor="text1"/>
          <w:lang w:val="vi-VN"/>
        </w:rPr>
      </w:pPr>
    </w:p>
    <w:p w14:paraId="0005FF2B" w14:textId="77777777" w:rsidR="004A2284" w:rsidRPr="00FE6010" w:rsidRDefault="004A2284" w:rsidP="004A2284">
      <w:pPr>
        <w:spacing w:after="200" w:line="276" w:lineRule="auto"/>
        <w:rPr>
          <w:color w:val="000000" w:themeColor="text1"/>
          <w:lang w:val="vi-VN"/>
        </w:rPr>
      </w:pPr>
    </w:p>
    <w:p w14:paraId="011ACACC" w14:textId="77777777" w:rsidR="004A2284" w:rsidRPr="00FE6010" w:rsidRDefault="004A2284" w:rsidP="004A2284">
      <w:pPr>
        <w:pStyle w:val="Nidungvnbn"/>
        <w:rPr>
          <w:b/>
          <w:color w:val="000000" w:themeColor="text1"/>
          <w:lang w:val="vi-VN"/>
        </w:rPr>
      </w:pPr>
      <w:r w:rsidRPr="00FE6010">
        <w:rPr>
          <w:b/>
          <w:color w:val="000000" w:themeColor="text1"/>
          <w:lang w:val="vi-VN"/>
        </w:rPr>
        <w:t>Phần đánh giá của GV chấm bài</w:t>
      </w:r>
    </w:p>
    <w:p w14:paraId="7BE2B419"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240F3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E72FB9">
        <w:rPr>
          <w:color w:val="000000" w:themeColor="text1"/>
          <w:lang w:val="vi-VN"/>
        </w:rPr>
        <w:t xml:space="preserve"> </w:t>
      </w:r>
      <w:r w:rsidRPr="00FE6010">
        <w:rPr>
          <w:color w:val="000000" w:themeColor="text1"/>
          <w:lang w:val="vi-VN"/>
        </w:rPr>
        <w:t xml:space="preserve">năm   </w:t>
      </w:r>
    </w:p>
    <w:p w14:paraId="5968C86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23DD41A8" w14:textId="77777777" w:rsidR="004A2284" w:rsidRPr="00FE6010" w:rsidRDefault="004A2284" w:rsidP="004A2284">
      <w:pPr>
        <w:spacing w:after="200" w:line="276" w:lineRule="auto"/>
        <w:rPr>
          <w:color w:val="000000" w:themeColor="text1"/>
          <w:lang w:val="vi-VN"/>
        </w:rPr>
      </w:pPr>
    </w:p>
    <w:p w14:paraId="7A2C97E1" w14:textId="77777777" w:rsidR="004A2284" w:rsidRPr="00FE6010" w:rsidRDefault="004A2284" w:rsidP="004A2284">
      <w:pPr>
        <w:pStyle w:val="Tiumccp1"/>
        <w:rPr>
          <w:color w:val="000000" w:themeColor="text1"/>
          <w:sz w:val="32"/>
          <w:szCs w:val="32"/>
          <w:lang w:val="vi-VN"/>
        </w:rPr>
      </w:pPr>
      <w:r w:rsidRPr="00FE6010">
        <w:rPr>
          <w:color w:val="000000" w:themeColor="text1"/>
          <w:lang w:val="vi-VN"/>
        </w:rPr>
        <w:br w:type="page"/>
      </w:r>
    </w:p>
    <w:p w14:paraId="1BCB8861" w14:textId="77777777" w:rsidR="004A2284" w:rsidRPr="008E4241" w:rsidRDefault="004A2284" w:rsidP="00F020D1">
      <w:pPr>
        <w:pStyle w:val="Chng"/>
        <w:rPr>
          <w:lang w:val="vi-VN"/>
        </w:rPr>
      </w:pPr>
      <w:bookmarkStart w:id="3" w:name="_Toc513066117"/>
      <w:bookmarkStart w:id="4" w:name="_Toc56590579"/>
      <w:r w:rsidRPr="008E4241">
        <w:rPr>
          <w:lang w:val="vi-VN"/>
        </w:rPr>
        <w:lastRenderedPageBreak/>
        <w:t>TÓM TẮT</w:t>
      </w:r>
      <w:bookmarkEnd w:id="3"/>
      <w:bookmarkEnd w:id="4"/>
    </w:p>
    <w:p w14:paraId="73ABE1D0" w14:textId="262F49E6" w:rsidR="004A2284" w:rsidRDefault="008E4241" w:rsidP="009008BF">
      <w:pPr>
        <w:pStyle w:val="Nidungvnbn"/>
        <w:rPr>
          <w:lang w:val="vi-VN"/>
        </w:rPr>
      </w:pPr>
      <w:r w:rsidRPr="008E4241">
        <w:rPr>
          <w:lang w:val="vi-VN"/>
        </w:rPr>
        <w:t xml:space="preserve">Cùng với sự phát triển mạnh mẽ của khoa học kỹ thuật </w:t>
      </w:r>
      <w:r w:rsidR="00BC0E8F" w:rsidRPr="00BC0E8F">
        <w:rPr>
          <w:lang w:val="vi-VN"/>
        </w:rPr>
        <w:t>tron</w:t>
      </w:r>
      <w:r w:rsidR="00BC0E8F" w:rsidRPr="00F83F3D">
        <w:rPr>
          <w:lang w:val="vi-VN"/>
        </w:rPr>
        <w:t>g</w:t>
      </w:r>
      <w:r w:rsidRPr="008E4241">
        <w:rPr>
          <w:lang w:val="vi-VN"/>
        </w:rPr>
        <w:t xml:space="preserve"> thời đại số và nhu cầu chăm sóc sức khỏe được đặt lên hàng đầu, việc ứng dụng Công nghệ thông tin vào lĩnh vực y tế cũng không</w:t>
      </w:r>
      <w:r w:rsidR="00BC0E8F" w:rsidRPr="00BC0E8F">
        <w:rPr>
          <w:lang w:val="vi-VN"/>
        </w:rPr>
        <w:t xml:space="preserve"> còn</w:t>
      </w:r>
      <w:r w:rsidRPr="008E4241">
        <w:rPr>
          <w:lang w:val="vi-VN"/>
        </w:rPr>
        <w:t xml:space="preserve"> gì xa lạ</w:t>
      </w:r>
      <w:r w:rsidR="00F83F3D" w:rsidRPr="00F83F3D">
        <w:rPr>
          <w:lang w:val="vi-VN"/>
        </w:rPr>
        <w:t>.</w:t>
      </w:r>
      <w:r w:rsidR="00EA05F4" w:rsidRPr="00EA05F4">
        <w:rPr>
          <w:lang w:val="vi-VN"/>
        </w:rPr>
        <w:t xml:space="preserve"> Vì vậy, </w:t>
      </w:r>
      <w:r w:rsidR="00DE3575" w:rsidRPr="00DE3575">
        <w:rPr>
          <w:lang w:val="vi-VN"/>
        </w:rPr>
        <w:t>b</w:t>
      </w:r>
      <w:r w:rsidR="00EA05F4" w:rsidRPr="00EA05F4">
        <w:rPr>
          <w:lang w:val="vi-VN"/>
        </w:rPr>
        <w:t>ài toán đặt ra làm sao để đáp ứng những nhu cầu</w:t>
      </w:r>
      <w:r w:rsidR="00F83F3D" w:rsidRPr="00F83F3D">
        <w:rPr>
          <w:lang w:val="vi-VN"/>
        </w:rPr>
        <w:t xml:space="preserve"> rút ngắn thời gian xử lý các thủ tục hành chính, tăng hiệu suất làm việc</w:t>
      </w:r>
      <w:r w:rsidR="00EA05F4" w:rsidRPr="00EA05F4">
        <w:rPr>
          <w:lang w:val="vi-VN"/>
        </w:rPr>
        <w:t xml:space="preserve">, </w:t>
      </w:r>
      <w:r w:rsidR="00F83F3D" w:rsidRPr="00F83F3D">
        <w:rPr>
          <w:lang w:val="vi-VN"/>
        </w:rPr>
        <w:t xml:space="preserve">xử lý khối lượng lớn thông tin ngày càng nhiều và đòi hỏi phải đáp ứng nhanh chóng kịp thời trong quá trình vận hành </w:t>
      </w:r>
      <w:r w:rsidR="00EA05F4" w:rsidRPr="00EA05F4">
        <w:rPr>
          <w:lang w:val="vi-VN"/>
        </w:rPr>
        <w:t>cũng như</w:t>
      </w:r>
      <w:r w:rsidR="00F83F3D" w:rsidRPr="00F83F3D">
        <w:rPr>
          <w:lang w:val="vi-VN"/>
        </w:rPr>
        <w:t xml:space="preserve"> công tác quản lý</w:t>
      </w:r>
      <w:r w:rsidR="00EA05F4" w:rsidRPr="00EA05F4">
        <w:rPr>
          <w:lang w:val="vi-VN"/>
        </w:rPr>
        <w:t>.</w:t>
      </w:r>
    </w:p>
    <w:p w14:paraId="7605A7FA" w14:textId="772464FF" w:rsidR="00833A3D" w:rsidRDefault="00833A3D" w:rsidP="009008BF">
      <w:pPr>
        <w:pStyle w:val="Nidungvnbn"/>
        <w:rPr>
          <w:lang w:val="vi-VN"/>
        </w:rPr>
      </w:pPr>
      <w:r w:rsidRPr="00833A3D">
        <w:rPr>
          <w:lang w:val="vi-VN"/>
        </w:rPr>
        <w:t xml:space="preserve">Đi từ những vấn đề được nêu trên và nhận thấy tầm quan trọng của công tác quản lý phòng khám, nhóm </w:t>
      </w:r>
      <w:r w:rsidR="0068138A">
        <w:rPr>
          <w:lang w:val="vi-VN"/>
        </w:rPr>
        <w:t>chúng tôi</w:t>
      </w:r>
      <w:r w:rsidRPr="00833A3D">
        <w:rPr>
          <w:lang w:val="vi-VN"/>
        </w:rPr>
        <w:t xml:space="preserve"> sẽ thực hiện đồ án với đề tài: “</w:t>
      </w:r>
      <w:r w:rsidR="00630F5D" w:rsidRPr="00C0491F">
        <w:rPr>
          <w:b/>
          <w:bCs/>
          <w:lang w:val="vi-VN"/>
        </w:rPr>
        <w:t xml:space="preserve">Hệ thống quản lý phòng khám đa khoa </w:t>
      </w:r>
      <w:r w:rsidR="00BC50D2" w:rsidRPr="00C0491F">
        <w:rPr>
          <w:b/>
          <w:bCs/>
          <w:lang w:val="vi-VN"/>
        </w:rPr>
        <w:t>Phước An</w:t>
      </w:r>
      <w:r w:rsidR="00764E33" w:rsidRPr="00764E33">
        <w:rPr>
          <w:lang w:val="vi-VN"/>
        </w:rPr>
        <w:t>”.</w:t>
      </w:r>
    </w:p>
    <w:p w14:paraId="2FDCD3A8" w14:textId="101DB291" w:rsidR="00764E33" w:rsidRPr="00E6671E" w:rsidRDefault="00764E33" w:rsidP="009008BF">
      <w:pPr>
        <w:pStyle w:val="Nidungvnbn"/>
        <w:rPr>
          <w:lang w:val="vi-VN"/>
        </w:rPr>
      </w:pPr>
      <w:r w:rsidRPr="00764E33">
        <w:rPr>
          <w:lang w:val="vi-VN"/>
        </w:rPr>
        <w:t xml:space="preserve">Hiện tại, </w:t>
      </w:r>
      <w:r w:rsidR="0068138A">
        <w:rPr>
          <w:lang w:val="vi-VN"/>
        </w:rPr>
        <w:t>chúng tôi</w:t>
      </w:r>
      <w:r w:rsidRPr="00764E33">
        <w:rPr>
          <w:lang w:val="vi-VN"/>
        </w:rPr>
        <w:t xml:space="preserve"> mong muốn phát triển một hệ thống quản lý phòng khám nhằm cải thiện hiệu suất thay cho cá</w:t>
      </w:r>
      <w:r w:rsidR="005630E6" w:rsidRPr="005630E6">
        <w:rPr>
          <w:lang w:val="vi-VN"/>
        </w:rPr>
        <w:t>ch</w:t>
      </w:r>
      <w:r w:rsidRPr="00764E33">
        <w:rPr>
          <w:lang w:val="vi-VN"/>
        </w:rPr>
        <w:t xml:space="preserve"> quản lý </w:t>
      </w:r>
      <w:r w:rsidR="005630E6" w:rsidRPr="005630E6">
        <w:rPr>
          <w:lang w:val="vi-VN"/>
        </w:rPr>
        <w:t xml:space="preserve">cũ vẫn còn thực hiện trên giấy tờ. Do thời gian có hạn, nhóm </w:t>
      </w:r>
      <w:r w:rsidR="0068138A">
        <w:rPr>
          <w:lang w:val="vi-VN"/>
        </w:rPr>
        <w:t>chúng tôi</w:t>
      </w:r>
      <w:r w:rsidR="005630E6" w:rsidRPr="005630E6">
        <w:rPr>
          <w:lang w:val="vi-VN"/>
        </w:rPr>
        <w:t xml:space="preserve"> chỉ tập trung vào phân tích</w:t>
      </w:r>
      <w:r w:rsidR="00D32145" w:rsidRPr="00D32145">
        <w:rPr>
          <w:lang w:val="vi-VN"/>
        </w:rPr>
        <w:t xml:space="preserve"> và phát tri</w:t>
      </w:r>
      <w:r w:rsidR="00D32145" w:rsidRPr="001B0E73">
        <w:rPr>
          <w:lang w:val="vi-VN"/>
        </w:rPr>
        <w:t>ển</w:t>
      </w:r>
      <w:r w:rsidR="005630E6" w:rsidRPr="005630E6">
        <w:rPr>
          <w:lang w:val="vi-VN"/>
        </w:rPr>
        <w:t xml:space="preserve"> một số chức năng cơ bản, sử dụng ngôn ngữ lập trình C# và hệ cơ sở dữ liệu Microsoft SQL Server Management</w:t>
      </w:r>
      <w:r w:rsidR="00E6671E" w:rsidRPr="00E6671E">
        <w:rPr>
          <w:lang w:val="vi-VN"/>
        </w:rPr>
        <w:t>.</w:t>
      </w:r>
    </w:p>
    <w:p w14:paraId="2402DC54" w14:textId="468211DA" w:rsidR="004A2284" w:rsidRPr="0053732F" w:rsidRDefault="004A2284" w:rsidP="00732C9D">
      <w:pPr>
        <w:pStyle w:val="Tiumccp1"/>
        <w:rPr>
          <w:lang w:val="vi-VN"/>
        </w:rPr>
      </w:pPr>
    </w:p>
    <w:p w14:paraId="1CCB4E6C" w14:textId="77777777" w:rsidR="004A2284" w:rsidRPr="00FE6010" w:rsidRDefault="004A2284" w:rsidP="004A2284">
      <w:pPr>
        <w:spacing w:after="200" w:line="276" w:lineRule="auto"/>
        <w:rPr>
          <w:color w:val="000000" w:themeColor="text1"/>
          <w:sz w:val="26"/>
          <w:szCs w:val="26"/>
          <w:lang w:val="vi-VN"/>
        </w:rPr>
        <w:sectPr w:rsidR="004A2284" w:rsidRPr="00FE6010">
          <w:headerReference w:type="default" r:id="rId15"/>
          <w:pgSz w:w="11906" w:h="16838"/>
          <w:pgMar w:top="1440" w:right="1440" w:bottom="1440" w:left="1440" w:header="720" w:footer="720" w:gutter="0"/>
          <w:pgNumType w:start="1"/>
          <w:cols w:space="720"/>
          <w:docGrid w:linePitch="360"/>
        </w:sectPr>
      </w:pPr>
      <w:r w:rsidRPr="00FE6010">
        <w:rPr>
          <w:color w:val="000000" w:themeColor="text1"/>
          <w:sz w:val="26"/>
          <w:szCs w:val="26"/>
          <w:lang w:val="vi-VN"/>
        </w:rPr>
        <w:br w:type="page"/>
      </w:r>
    </w:p>
    <w:p w14:paraId="3E8C38C9" w14:textId="77777777" w:rsidR="004A2284" w:rsidRPr="008E4241" w:rsidRDefault="004A2284" w:rsidP="00F020D1">
      <w:pPr>
        <w:pStyle w:val="Chng"/>
        <w:rPr>
          <w:lang w:val="vi-VN"/>
        </w:rPr>
      </w:pPr>
      <w:bookmarkStart w:id="5" w:name="_Toc56590580"/>
      <w:r w:rsidRPr="008E4241">
        <w:rPr>
          <w:lang w:val="vi-VN"/>
        </w:rPr>
        <w:lastRenderedPageBreak/>
        <w:t>MỤC LỤC</w:t>
      </w:r>
      <w:bookmarkEnd w:id="5"/>
    </w:p>
    <w:p w14:paraId="02FE13A6" w14:textId="2C90C71A" w:rsidR="00D871DA" w:rsidRDefault="004A2284">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6590577" w:history="1">
        <w:r w:rsidR="00D871DA" w:rsidRPr="00BC500B">
          <w:rPr>
            <w:rStyle w:val="Hyperlink"/>
            <w:noProof/>
            <w:lang w:val="vi-VN"/>
          </w:rPr>
          <w:t>LỜI CẢM ƠN</w:t>
        </w:r>
        <w:r w:rsidR="00D871DA">
          <w:rPr>
            <w:noProof/>
            <w:webHidden/>
          </w:rPr>
          <w:tab/>
        </w:r>
        <w:r w:rsidR="00D871DA">
          <w:rPr>
            <w:noProof/>
            <w:webHidden/>
          </w:rPr>
          <w:fldChar w:fldCharType="begin"/>
        </w:r>
        <w:r w:rsidR="00D871DA">
          <w:rPr>
            <w:noProof/>
            <w:webHidden/>
          </w:rPr>
          <w:instrText xml:space="preserve"> PAGEREF _Toc56590577 \h </w:instrText>
        </w:r>
        <w:r w:rsidR="00D871DA">
          <w:rPr>
            <w:noProof/>
            <w:webHidden/>
          </w:rPr>
        </w:r>
        <w:r w:rsidR="00D871DA">
          <w:rPr>
            <w:noProof/>
            <w:webHidden/>
          </w:rPr>
          <w:fldChar w:fldCharType="separate"/>
        </w:r>
        <w:r w:rsidR="006270AF">
          <w:rPr>
            <w:noProof/>
            <w:webHidden/>
          </w:rPr>
          <w:t>1</w:t>
        </w:r>
        <w:r w:rsidR="00D871DA">
          <w:rPr>
            <w:noProof/>
            <w:webHidden/>
          </w:rPr>
          <w:fldChar w:fldCharType="end"/>
        </w:r>
      </w:hyperlink>
    </w:p>
    <w:p w14:paraId="68446FB0" w14:textId="5479866A"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78" w:history="1">
        <w:r w:rsidR="00D871DA" w:rsidRPr="00BC500B">
          <w:rPr>
            <w:rStyle w:val="Hyperlink"/>
            <w:noProof/>
            <w:lang w:val="vi-VN"/>
          </w:rPr>
          <w:t>PHẦN XÁC NHẬN VÀ ĐÁNH GIÁ CỦA GIẢNG VIÊN</w:t>
        </w:r>
        <w:r w:rsidR="00D871DA">
          <w:rPr>
            <w:noProof/>
            <w:webHidden/>
          </w:rPr>
          <w:tab/>
        </w:r>
        <w:r w:rsidR="00D871DA">
          <w:rPr>
            <w:noProof/>
            <w:webHidden/>
          </w:rPr>
          <w:fldChar w:fldCharType="begin"/>
        </w:r>
        <w:r w:rsidR="00D871DA">
          <w:rPr>
            <w:noProof/>
            <w:webHidden/>
          </w:rPr>
          <w:instrText xml:space="preserve"> PAGEREF _Toc56590578 \h </w:instrText>
        </w:r>
        <w:r w:rsidR="00D871DA">
          <w:rPr>
            <w:noProof/>
            <w:webHidden/>
          </w:rPr>
        </w:r>
        <w:r w:rsidR="00D871DA">
          <w:rPr>
            <w:noProof/>
            <w:webHidden/>
          </w:rPr>
          <w:fldChar w:fldCharType="separate"/>
        </w:r>
        <w:r w:rsidR="006270AF">
          <w:rPr>
            <w:noProof/>
            <w:webHidden/>
          </w:rPr>
          <w:t>3</w:t>
        </w:r>
        <w:r w:rsidR="00D871DA">
          <w:rPr>
            <w:noProof/>
            <w:webHidden/>
          </w:rPr>
          <w:fldChar w:fldCharType="end"/>
        </w:r>
      </w:hyperlink>
    </w:p>
    <w:p w14:paraId="247DAF79" w14:textId="385102E2"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79" w:history="1">
        <w:r w:rsidR="00D871DA" w:rsidRPr="00BC500B">
          <w:rPr>
            <w:rStyle w:val="Hyperlink"/>
            <w:noProof/>
            <w:lang w:val="vi-VN"/>
          </w:rPr>
          <w:t>TÓM TẮT</w:t>
        </w:r>
        <w:r w:rsidR="00D871DA">
          <w:rPr>
            <w:noProof/>
            <w:webHidden/>
          </w:rPr>
          <w:tab/>
        </w:r>
        <w:r w:rsidR="00D871DA">
          <w:rPr>
            <w:noProof/>
            <w:webHidden/>
          </w:rPr>
          <w:fldChar w:fldCharType="begin"/>
        </w:r>
        <w:r w:rsidR="00D871DA">
          <w:rPr>
            <w:noProof/>
            <w:webHidden/>
          </w:rPr>
          <w:instrText xml:space="preserve"> PAGEREF _Toc56590579 \h </w:instrText>
        </w:r>
        <w:r w:rsidR="00D871DA">
          <w:rPr>
            <w:noProof/>
            <w:webHidden/>
          </w:rPr>
        </w:r>
        <w:r w:rsidR="00D871DA">
          <w:rPr>
            <w:noProof/>
            <w:webHidden/>
          </w:rPr>
          <w:fldChar w:fldCharType="separate"/>
        </w:r>
        <w:r w:rsidR="006270AF">
          <w:rPr>
            <w:noProof/>
            <w:webHidden/>
          </w:rPr>
          <w:t>4</w:t>
        </w:r>
        <w:r w:rsidR="00D871DA">
          <w:rPr>
            <w:noProof/>
            <w:webHidden/>
          </w:rPr>
          <w:fldChar w:fldCharType="end"/>
        </w:r>
      </w:hyperlink>
    </w:p>
    <w:p w14:paraId="04C17B18" w14:textId="3FD750AD"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80" w:history="1">
        <w:r w:rsidR="00D871DA" w:rsidRPr="00BC500B">
          <w:rPr>
            <w:rStyle w:val="Hyperlink"/>
            <w:noProof/>
            <w:lang w:val="vi-VN"/>
          </w:rPr>
          <w:t>MỤC LỤC</w:t>
        </w:r>
        <w:r w:rsidR="00D871DA">
          <w:rPr>
            <w:noProof/>
            <w:webHidden/>
          </w:rPr>
          <w:tab/>
        </w:r>
        <w:r w:rsidR="00D871DA">
          <w:rPr>
            <w:noProof/>
            <w:webHidden/>
          </w:rPr>
          <w:fldChar w:fldCharType="begin"/>
        </w:r>
        <w:r w:rsidR="00D871DA">
          <w:rPr>
            <w:noProof/>
            <w:webHidden/>
          </w:rPr>
          <w:instrText xml:space="preserve"> PAGEREF _Toc56590580 \h </w:instrText>
        </w:r>
        <w:r w:rsidR="00D871DA">
          <w:rPr>
            <w:noProof/>
            <w:webHidden/>
          </w:rPr>
        </w:r>
        <w:r w:rsidR="00D871DA">
          <w:rPr>
            <w:noProof/>
            <w:webHidden/>
          </w:rPr>
          <w:fldChar w:fldCharType="separate"/>
        </w:r>
        <w:r w:rsidR="006270AF">
          <w:rPr>
            <w:noProof/>
            <w:webHidden/>
          </w:rPr>
          <w:t>1</w:t>
        </w:r>
        <w:r w:rsidR="00D871DA">
          <w:rPr>
            <w:noProof/>
            <w:webHidden/>
          </w:rPr>
          <w:fldChar w:fldCharType="end"/>
        </w:r>
      </w:hyperlink>
    </w:p>
    <w:p w14:paraId="0D9BFBCC" w14:textId="72C6A6AE"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81" w:history="1">
        <w:r w:rsidR="00D871DA" w:rsidRPr="00BC500B">
          <w:rPr>
            <w:rStyle w:val="Hyperlink"/>
            <w:noProof/>
          </w:rPr>
          <w:t>DANH MỤC KÍ HIỆU VÀ CHỮ VIẾT TẮT</w:t>
        </w:r>
        <w:r w:rsidR="00D871DA">
          <w:rPr>
            <w:noProof/>
            <w:webHidden/>
          </w:rPr>
          <w:tab/>
        </w:r>
        <w:r w:rsidR="00D871DA">
          <w:rPr>
            <w:noProof/>
            <w:webHidden/>
          </w:rPr>
          <w:fldChar w:fldCharType="begin"/>
        </w:r>
        <w:r w:rsidR="00D871DA">
          <w:rPr>
            <w:noProof/>
            <w:webHidden/>
          </w:rPr>
          <w:instrText xml:space="preserve"> PAGEREF _Toc56590581 \h </w:instrText>
        </w:r>
        <w:r w:rsidR="00D871DA">
          <w:rPr>
            <w:noProof/>
            <w:webHidden/>
          </w:rPr>
        </w:r>
        <w:r w:rsidR="00D871DA">
          <w:rPr>
            <w:noProof/>
            <w:webHidden/>
          </w:rPr>
          <w:fldChar w:fldCharType="separate"/>
        </w:r>
        <w:r w:rsidR="006270AF">
          <w:rPr>
            <w:noProof/>
            <w:webHidden/>
          </w:rPr>
          <w:t>5</w:t>
        </w:r>
        <w:r w:rsidR="00D871DA">
          <w:rPr>
            <w:noProof/>
            <w:webHidden/>
          </w:rPr>
          <w:fldChar w:fldCharType="end"/>
        </w:r>
      </w:hyperlink>
    </w:p>
    <w:p w14:paraId="34177DCD" w14:textId="7DF43FEF"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82" w:history="1">
        <w:r w:rsidR="00D871DA" w:rsidRPr="00BC500B">
          <w:rPr>
            <w:rStyle w:val="Hyperlink"/>
            <w:noProof/>
          </w:rPr>
          <w:t>DANH MỤC CÁC BẢNG BIỂU, HÌNH VẼ, ĐỒ THỊ</w:t>
        </w:r>
        <w:r w:rsidR="00D871DA">
          <w:rPr>
            <w:noProof/>
            <w:webHidden/>
          </w:rPr>
          <w:tab/>
        </w:r>
        <w:r w:rsidR="00D871DA">
          <w:rPr>
            <w:noProof/>
            <w:webHidden/>
          </w:rPr>
          <w:fldChar w:fldCharType="begin"/>
        </w:r>
        <w:r w:rsidR="00D871DA">
          <w:rPr>
            <w:noProof/>
            <w:webHidden/>
          </w:rPr>
          <w:instrText xml:space="preserve"> PAGEREF _Toc56590582 \h </w:instrText>
        </w:r>
        <w:r w:rsidR="00D871DA">
          <w:rPr>
            <w:noProof/>
            <w:webHidden/>
          </w:rPr>
        </w:r>
        <w:r w:rsidR="00D871DA">
          <w:rPr>
            <w:noProof/>
            <w:webHidden/>
          </w:rPr>
          <w:fldChar w:fldCharType="separate"/>
        </w:r>
        <w:r w:rsidR="006270AF">
          <w:rPr>
            <w:noProof/>
            <w:webHidden/>
          </w:rPr>
          <w:t>6</w:t>
        </w:r>
        <w:r w:rsidR="00D871DA">
          <w:rPr>
            <w:noProof/>
            <w:webHidden/>
          </w:rPr>
          <w:fldChar w:fldCharType="end"/>
        </w:r>
      </w:hyperlink>
    </w:p>
    <w:p w14:paraId="04420043" w14:textId="7EFF450C"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83" w:history="1">
        <w:r w:rsidR="00D871DA" w:rsidRPr="00BC500B">
          <w:rPr>
            <w:rStyle w:val="Hyperlink"/>
            <w:noProof/>
            <w:lang w:val="vi-VN"/>
          </w:rPr>
          <w:t>CHƯƠNG 1 – KHẢO SÁT</w:t>
        </w:r>
        <w:r w:rsidR="00D871DA">
          <w:rPr>
            <w:noProof/>
            <w:webHidden/>
          </w:rPr>
          <w:tab/>
        </w:r>
        <w:r w:rsidR="00D871DA">
          <w:rPr>
            <w:noProof/>
            <w:webHidden/>
          </w:rPr>
          <w:fldChar w:fldCharType="begin"/>
        </w:r>
        <w:r w:rsidR="00D871DA">
          <w:rPr>
            <w:noProof/>
            <w:webHidden/>
          </w:rPr>
          <w:instrText xml:space="preserve"> PAGEREF _Toc56590583 \h </w:instrText>
        </w:r>
        <w:r w:rsidR="00D871DA">
          <w:rPr>
            <w:noProof/>
            <w:webHidden/>
          </w:rPr>
        </w:r>
        <w:r w:rsidR="00D871DA">
          <w:rPr>
            <w:noProof/>
            <w:webHidden/>
          </w:rPr>
          <w:fldChar w:fldCharType="separate"/>
        </w:r>
        <w:r w:rsidR="006270AF">
          <w:rPr>
            <w:noProof/>
            <w:webHidden/>
          </w:rPr>
          <w:t>1</w:t>
        </w:r>
        <w:r w:rsidR="00D871DA">
          <w:rPr>
            <w:noProof/>
            <w:webHidden/>
          </w:rPr>
          <w:fldChar w:fldCharType="end"/>
        </w:r>
      </w:hyperlink>
    </w:p>
    <w:p w14:paraId="7310B532" w14:textId="0FE7149D"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84" w:history="1">
        <w:r w:rsidR="00D871DA" w:rsidRPr="00BC500B">
          <w:rPr>
            <w:rStyle w:val="Hyperlink"/>
            <w:noProof/>
            <w:lang w:val="vi-VN"/>
          </w:rPr>
          <w:t>1.1 Giới thiệu</w:t>
        </w:r>
        <w:r w:rsidR="00D871DA">
          <w:rPr>
            <w:noProof/>
            <w:webHidden/>
          </w:rPr>
          <w:tab/>
        </w:r>
        <w:r w:rsidR="00D871DA">
          <w:rPr>
            <w:noProof/>
            <w:webHidden/>
          </w:rPr>
          <w:fldChar w:fldCharType="begin"/>
        </w:r>
        <w:r w:rsidR="00D871DA">
          <w:rPr>
            <w:noProof/>
            <w:webHidden/>
          </w:rPr>
          <w:instrText xml:space="preserve"> PAGEREF _Toc56590584 \h </w:instrText>
        </w:r>
        <w:r w:rsidR="00D871DA">
          <w:rPr>
            <w:noProof/>
            <w:webHidden/>
          </w:rPr>
        </w:r>
        <w:r w:rsidR="00D871DA">
          <w:rPr>
            <w:noProof/>
            <w:webHidden/>
          </w:rPr>
          <w:fldChar w:fldCharType="separate"/>
        </w:r>
        <w:r w:rsidR="006270AF">
          <w:rPr>
            <w:noProof/>
            <w:webHidden/>
          </w:rPr>
          <w:t>1</w:t>
        </w:r>
        <w:r w:rsidR="00D871DA">
          <w:rPr>
            <w:noProof/>
            <w:webHidden/>
          </w:rPr>
          <w:fldChar w:fldCharType="end"/>
        </w:r>
      </w:hyperlink>
    </w:p>
    <w:p w14:paraId="63043B78" w14:textId="5281FCC4"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585" w:history="1">
        <w:r w:rsidR="00D871DA" w:rsidRPr="00BC500B">
          <w:rPr>
            <w:rStyle w:val="Hyperlink"/>
            <w:noProof/>
          </w:rPr>
          <w:t>1.1.2 Khảo sát</w:t>
        </w:r>
        <w:r w:rsidR="00D871DA">
          <w:rPr>
            <w:noProof/>
            <w:webHidden/>
          </w:rPr>
          <w:tab/>
        </w:r>
        <w:r w:rsidR="00D871DA">
          <w:rPr>
            <w:noProof/>
            <w:webHidden/>
          </w:rPr>
          <w:fldChar w:fldCharType="begin"/>
        </w:r>
        <w:r w:rsidR="00D871DA">
          <w:rPr>
            <w:noProof/>
            <w:webHidden/>
          </w:rPr>
          <w:instrText xml:space="preserve"> PAGEREF _Toc56590585 \h </w:instrText>
        </w:r>
        <w:r w:rsidR="00D871DA">
          <w:rPr>
            <w:noProof/>
            <w:webHidden/>
          </w:rPr>
        </w:r>
        <w:r w:rsidR="00D871DA">
          <w:rPr>
            <w:noProof/>
            <w:webHidden/>
          </w:rPr>
          <w:fldChar w:fldCharType="separate"/>
        </w:r>
        <w:r w:rsidR="006270AF">
          <w:rPr>
            <w:noProof/>
            <w:webHidden/>
          </w:rPr>
          <w:t>2</w:t>
        </w:r>
        <w:r w:rsidR="00D871DA">
          <w:rPr>
            <w:noProof/>
            <w:webHidden/>
          </w:rPr>
          <w:fldChar w:fldCharType="end"/>
        </w:r>
      </w:hyperlink>
    </w:p>
    <w:p w14:paraId="346A519F" w14:textId="1D0B70A0"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86" w:history="1">
        <w:r w:rsidR="00D871DA" w:rsidRPr="00BC500B">
          <w:rPr>
            <w:rStyle w:val="Hyperlink"/>
            <w:noProof/>
          </w:rPr>
          <w:t>1.2 Tổng quan hệ thống</w:t>
        </w:r>
        <w:r w:rsidR="00D871DA">
          <w:rPr>
            <w:noProof/>
            <w:webHidden/>
          </w:rPr>
          <w:tab/>
        </w:r>
        <w:r w:rsidR="00D871DA">
          <w:rPr>
            <w:noProof/>
            <w:webHidden/>
          </w:rPr>
          <w:fldChar w:fldCharType="begin"/>
        </w:r>
        <w:r w:rsidR="00D871DA">
          <w:rPr>
            <w:noProof/>
            <w:webHidden/>
          </w:rPr>
          <w:instrText xml:space="preserve"> PAGEREF _Toc56590586 \h </w:instrText>
        </w:r>
        <w:r w:rsidR="00D871DA">
          <w:rPr>
            <w:noProof/>
            <w:webHidden/>
          </w:rPr>
        </w:r>
        <w:r w:rsidR="00D871DA">
          <w:rPr>
            <w:noProof/>
            <w:webHidden/>
          </w:rPr>
          <w:fldChar w:fldCharType="separate"/>
        </w:r>
        <w:r w:rsidR="006270AF">
          <w:rPr>
            <w:noProof/>
            <w:webHidden/>
          </w:rPr>
          <w:t>7</w:t>
        </w:r>
        <w:r w:rsidR="00D871DA">
          <w:rPr>
            <w:noProof/>
            <w:webHidden/>
          </w:rPr>
          <w:fldChar w:fldCharType="end"/>
        </w:r>
      </w:hyperlink>
    </w:p>
    <w:p w14:paraId="6DCA113B" w14:textId="01DF6398"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587" w:history="1">
        <w:r w:rsidR="00D871DA" w:rsidRPr="00BC500B">
          <w:rPr>
            <w:rStyle w:val="Hyperlink"/>
            <w:noProof/>
          </w:rPr>
          <w:t>1.3.1 Các quy trình nghiệp vụ</w:t>
        </w:r>
        <w:r w:rsidR="00D871DA">
          <w:rPr>
            <w:noProof/>
            <w:webHidden/>
          </w:rPr>
          <w:tab/>
        </w:r>
        <w:r w:rsidR="00D871DA">
          <w:rPr>
            <w:noProof/>
            <w:webHidden/>
          </w:rPr>
          <w:fldChar w:fldCharType="begin"/>
        </w:r>
        <w:r w:rsidR="00D871DA">
          <w:rPr>
            <w:noProof/>
            <w:webHidden/>
          </w:rPr>
          <w:instrText xml:space="preserve"> PAGEREF _Toc56590587 \h </w:instrText>
        </w:r>
        <w:r w:rsidR="00D871DA">
          <w:rPr>
            <w:noProof/>
            <w:webHidden/>
          </w:rPr>
        </w:r>
        <w:r w:rsidR="00D871DA">
          <w:rPr>
            <w:noProof/>
            <w:webHidden/>
          </w:rPr>
          <w:fldChar w:fldCharType="separate"/>
        </w:r>
        <w:r w:rsidR="006270AF">
          <w:rPr>
            <w:noProof/>
            <w:webHidden/>
          </w:rPr>
          <w:t>7</w:t>
        </w:r>
        <w:r w:rsidR="00D871DA">
          <w:rPr>
            <w:noProof/>
            <w:webHidden/>
          </w:rPr>
          <w:fldChar w:fldCharType="end"/>
        </w:r>
      </w:hyperlink>
    </w:p>
    <w:p w14:paraId="7C0407C8" w14:textId="0A63E2F8" w:rsidR="00D871DA" w:rsidRDefault="000B54F6">
      <w:pPr>
        <w:pStyle w:val="TOC4"/>
        <w:tabs>
          <w:tab w:val="left" w:pos="3095"/>
          <w:tab w:val="right" w:leader="dot" w:pos="9111"/>
        </w:tabs>
        <w:rPr>
          <w:rFonts w:asciiTheme="minorHAnsi" w:eastAsiaTheme="minorEastAsia" w:hAnsiTheme="minorHAnsi" w:cstheme="minorBidi"/>
          <w:noProof/>
          <w:sz w:val="22"/>
          <w:szCs w:val="22"/>
          <w:lang w:val="vi-VN" w:eastAsia="vi-VN"/>
        </w:rPr>
      </w:pPr>
      <w:hyperlink w:anchor="_Toc56590588" w:history="1">
        <w:r w:rsidR="00D871DA" w:rsidRPr="00BC500B">
          <w:rPr>
            <w:rStyle w:val="Hyperlink"/>
            <w:noProof/>
          </w:rPr>
          <w:t>1.3.1.1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Quy trình đăng ký hồ sơ bệnh án điện tử</w:t>
        </w:r>
        <w:r w:rsidR="00D871DA">
          <w:rPr>
            <w:noProof/>
            <w:webHidden/>
          </w:rPr>
          <w:tab/>
        </w:r>
        <w:r w:rsidR="00D871DA">
          <w:rPr>
            <w:noProof/>
            <w:webHidden/>
          </w:rPr>
          <w:fldChar w:fldCharType="begin"/>
        </w:r>
        <w:r w:rsidR="00D871DA">
          <w:rPr>
            <w:noProof/>
            <w:webHidden/>
          </w:rPr>
          <w:instrText xml:space="preserve"> PAGEREF _Toc56590588 \h </w:instrText>
        </w:r>
        <w:r w:rsidR="00D871DA">
          <w:rPr>
            <w:noProof/>
            <w:webHidden/>
          </w:rPr>
        </w:r>
        <w:r w:rsidR="00D871DA">
          <w:rPr>
            <w:noProof/>
            <w:webHidden/>
          </w:rPr>
          <w:fldChar w:fldCharType="separate"/>
        </w:r>
        <w:r w:rsidR="006270AF">
          <w:rPr>
            <w:noProof/>
            <w:webHidden/>
          </w:rPr>
          <w:t>7</w:t>
        </w:r>
        <w:r w:rsidR="00D871DA">
          <w:rPr>
            <w:noProof/>
            <w:webHidden/>
          </w:rPr>
          <w:fldChar w:fldCharType="end"/>
        </w:r>
      </w:hyperlink>
    </w:p>
    <w:p w14:paraId="41AB6D88" w14:textId="602879AA" w:rsidR="00D871DA" w:rsidRDefault="000B54F6">
      <w:pPr>
        <w:pStyle w:val="TOC4"/>
        <w:tabs>
          <w:tab w:val="left" w:pos="3095"/>
          <w:tab w:val="right" w:leader="dot" w:pos="9111"/>
        </w:tabs>
        <w:rPr>
          <w:rFonts w:asciiTheme="minorHAnsi" w:eastAsiaTheme="minorEastAsia" w:hAnsiTheme="minorHAnsi" w:cstheme="minorBidi"/>
          <w:noProof/>
          <w:sz w:val="22"/>
          <w:szCs w:val="22"/>
          <w:lang w:val="vi-VN" w:eastAsia="vi-VN"/>
        </w:rPr>
      </w:pPr>
      <w:hyperlink w:anchor="_Toc56590589" w:history="1">
        <w:r w:rsidR="00D871DA" w:rsidRPr="00BC500B">
          <w:rPr>
            <w:rStyle w:val="Hyperlink"/>
            <w:noProof/>
          </w:rPr>
          <w:t>1.3.1.2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Quy trình khám chữa bệnh</w:t>
        </w:r>
        <w:r w:rsidR="00D871DA">
          <w:rPr>
            <w:noProof/>
            <w:webHidden/>
          </w:rPr>
          <w:tab/>
        </w:r>
        <w:r w:rsidR="00D871DA">
          <w:rPr>
            <w:noProof/>
            <w:webHidden/>
          </w:rPr>
          <w:fldChar w:fldCharType="begin"/>
        </w:r>
        <w:r w:rsidR="00D871DA">
          <w:rPr>
            <w:noProof/>
            <w:webHidden/>
          </w:rPr>
          <w:instrText xml:space="preserve"> PAGEREF _Toc56590589 \h </w:instrText>
        </w:r>
        <w:r w:rsidR="00D871DA">
          <w:rPr>
            <w:noProof/>
            <w:webHidden/>
          </w:rPr>
        </w:r>
        <w:r w:rsidR="00D871DA">
          <w:rPr>
            <w:noProof/>
            <w:webHidden/>
          </w:rPr>
          <w:fldChar w:fldCharType="separate"/>
        </w:r>
        <w:r w:rsidR="006270AF">
          <w:rPr>
            <w:noProof/>
            <w:webHidden/>
          </w:rPr>
          <w:t>8</w:t>
        </w:r>
        <w:r w:rsidR="00D871DA">
          <w:rPr>
            <w:noProof/>
            <w:webHidden/>
          </w:rPr>
          <w:fldChar w:fldCharType="end"/>
        </w:r>
      </w:hyperlink>
    </w:p>
    <w:p w14:paraId="6895C735" w14:textId="443D2ABC"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0" w:history="1">
        <w:r w:rsidR="00D871DA" w:rsidRPr="00BC500B">
          <w:rPr>
            <w:rStyle w:val="Hyperlink"/>
            <w:noProof/>
          </w:rPr>
          <w:t>1.2 Đặc tả hệ thống</w:t>
        </w:r>
        <w:r w:rsidR="00D871DA">
          <w:rPr>
            <w:noProof/>
            <w:webHidden/>
          </w:rPr>
          <w:tab/>
        </w:r>
        <w:r w:rsidR="00D871DA">
          <w:rPr>
            <w:noProof/>
            <w:webHidden/>
          </w:rPr>
          <w:fldChar w:fldCharType="begin"/>
        </w:r>
        <w:r w:rsidR="00D871DA">
          <w:rPr>
            <w:noProof/>
            <w:webHidden/>
          </w:rPr>
          <w:instrText xml:space="preserve"> PAGEREF _Toc56590590 \h </w:instrText>
        </w:r>
        <w:r w:rsidR="00D871DA">
          <w:rPr>
            <w:noProof/>
            <w:webHidden/>
          </w:rPr>
        </w:r>
        <w:r w:rsidR="00D871DA">
          <w:rPr>
            <w:noProof/>
            <w:webHidden/>
          </w:rPr>
          <w:fldChar w:fldCharType="separate"/>
        </w:r>
        <w:r w:rsidR="006270AF">
          <w:rPr>
            <w:noProof/>
            <w:webHidden/>
          </w:rPr>
          <w:t>10</w:t>
        </w:r>
        <w:r w:rsidR="00D871DA">
          <w:rPr>
            <w:noProof/>
            <w:webHidden/>
          </w:rPr>
          <w:fldChar w:fldCharType="end"/>
        </w:r>
      </w:hyperlink>
    </w:p>
    <w:p w14:paraId="55081D0F" w14:textId="6180FE23"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91" w:history="1">
        <w:r w:rsidR="00D871DA" w:rsidRPr="00BC500B">
          <w:rPr>
            <w:rStyle w:val="Hyperlink"/>
            <w:noProof/>
          </w:rPr>
          <w:t>CHƯƠNG 2 – PHÂN TÍCH YÊU CẦU</w:t>
        </w:r>
        <w:r w:rsidR="00D871DA">
          <w:rPr>
            <w:noProof/>
            <w:webHidden/>
          </w:rPr>
          <w:tab/>
        </w:r>
        <w:r w:rsidR="00D871DA">
          <w:rPr>
            <w:noProof/>
            <w:webHidden/>
          </w:rPr>
          <w:fldChar w:fldCharType="begin"/>
        </w:r>
        <w:r w:rsidR="00D871DA">
          <w:rPr>
            <w:noProof/>
            <w:webHidden/>
          </w:rPr>
          <w:instrText xml:space="preserve"> PAGEREF _Toc56590591 \h </w:instrText>
        </w:r>
        <w:r w:rsidR="00D871DA">
          <w:rPr>
            <w:noProof/>
            <w:webHidden/>
          </w:rPr>
        </w:r>
        <w:r w:rsidR="00D871DA">
          <w:rPr>
            <w:noProof/>
            <w:webHidden/>
          </w:rPr>
          <w:fldChar w:fldCharType="separate"/>
        </w:r>
        <w:r w:rsidR="006270AF">
          <w:rPr>
            <w:noProof/>
            <w:webHidden/>
          </w:rPr>
          <w:t>12</w:t>
        </w:r>
        <w:r w:rsidR="00D871DA">
          <w:rPr>
            <w:noProof/>
            <w:webHidden/>
          </w:rPr>
          <w:fldChar w:fldCharType="end"/>
        </w:r>
      </w:hyperlink>
    </w:p>
    <w:p w14:paraId="334FBC5D" w14:textId="0300B41C"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2" w:history="1">
        <w:r w:rsidR="00D871DA" w:rsidRPr="00BC500B">
          <w:rPr>
            <w:rStyle w:val="Hyperlink"/>
            <w:noProof/>
          </w:rPr>
          <w:t>2.1. Đặc tả yêu cầu</w:t>
        </w:r>
        <w:r w:rsidR="00D871DA">
          <w:rPr>
            <w:noProof/>
            <w:webHidden/>
          </w:rPr>
          <w:tab/>
        </w:r>
        <w:r w:rsidR="00D871DA">
          <w:rPr>
            <w:noProof/>
            <w:webHidden/>
          </w:rPr>
          <w:fldChar w:fldCharType="begin"/>
        </w:r>
        <w:r w:rsidR="00D871DA">
          <w:rPr>
            <w:noProof/>
            <w:webHidden/>
          </w:rPr>
          <w:instrText xml:space="preserve"> PAGEREF _Toc56590592 \h </w:instrText>
        </w:r>
        <w:r w:rsidR="00D871DA">
          <w:rPr>
            <w:noProof/>
            <w:webHidden/>
          </w:rPr>
        </w:r>
        <w:r w:rsidR="00D871DA">
          <w:rPr>
            <w:noProof/>
            <w:webHidden/>
          </w:rPr>
          <w:fldChar w:fldCharType="separate"/>
        </w:r>
        <w:r w:rsidR="006270AF">
          <w:rPr>
            <w:noProof/>
            <w:webHidden/>
          </w:rPr>
          <w:t>12</w:t>
        </w:r>
        <w:r w:rsidR="00D871DA">
          <w:rPr>
            <w:noProof/>
            <w:webHidden/>
          </w:rPr>
          <w:fldChar w:fldCharType="end"/>
        </w:r>
      </w:hyperlink>
    </w:p>
    <w:p w14:paraId="14FA158D" w14:textId="7A5782D7"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3" w:history="1">
        <w:r w:rsidR="00D871DA" w:rsidRPr="00BC500B">
          <w:rPr>
            <w:rStyle w:val="Hyperlink"/>
            <w:noProof/>
          </w:rPr>
          <w:t>2.2. Các tác nhân trong hệ thống</w:t>
        </w:r>
        <w:r w:rsidR="00D871DA">
          <w:rPr>
            <w:noProof/>
            <w:webHidden/>
          </w:rPr>
          <w:tab/>
        </w:r>
        <w:r w:rsidR="00D871DA">
          <w:rPr>
            <w:noProof/>
            <w:webHidden/>
          </w:rPr>
          <w:fldChar w:fldCharType="begin"/>
        </w:r>
        <w:r w:rsidR="00D871DA">
          <w:rPr>
            <w:noProof/>
            <w:webHidden/>
          </w:rPr>
          <w:instrText xml:space="preserve"> PAGEREF _Toc56590593 \h </w:instrText>
        </w:r>
        <w:r w:rsidR="00D871DA">
          <w:rPr>
            <w:noProof/>
            <w:webHidden/>
          </w:rPr>
        </w:r>
        <w:r w:rsidR="00D871DA">
          <w:rPr>
            <w:noProof/>
            <w:webHidden/>
          </w:rPr>
          <w:fldChar w:fldCharType="separate"/>
        </w:r>
        <w:r w:rsidR="006270AF">
          <w:rPr>
            <w:noProof/>
            <w:webHidden/>
          </w:rPr>
          <w:t>12</w:t>
        </w:r>
        <w:r w:rsidR="00D871DA">
          <w:rPr>
            <w:noProof/>
            <w:webHidden/>
          </w:rPr>
          <w:fldChar w:fldCharType="end"/>
        </w:r>
      </w:hyperlink>
    </w:p>
    <w:p w14:paraId="59198CED" w14:textId="6A6F0216"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4" w:history="1">
        <w:r w:rsidR="00D871DA" w:rsidRPr="00BC500B">
          <w:rPr>
            <w:rStyle w:val="Hyperlink"/>
            <w:noProof/>
          </w:rPr>
          <w:t>2.3. Các Use Case trong hệ thống</w:t>
        </w:r>
        <w:r w:rsidR="00D871DA">
          <w:rPr>
            <w:noProof/>
            <w:webHidden/>
          </w:rPr>
          <w:tab/>
        </w:r>
        <w:r w:rsidR="00D871DA">
          <w:rPr>
            <w:noProof/>
            <w:webHidden/>
          </w:rPr>
          <w:fldChar w:fldCharType="begin"/>
        </w:r>
        <w:r w:rsidR="00D871DA">
          <w:rPr>
            <w:noProof/>
            <w:webHidden/>
          </w:rPr>
          <w:instrText xml:space="preserve"> PAGEREF _Toc56590594 \h </w:instrText>
        </w:r>
        <w:r w:rsidR="00D871DA">
          <w:rPr>
            <w:noProof/>
            <w:webHidden/>
          </w:rPr>
        </w:r>
        <w:r w:rsidR="00D871DA">
          <w:rPr>
            <w:noProof/>
            <w:webHidden/>
          </w:rPr>
          <w:fldChar w:fldCharType="separate"/>
        </w:r>
        <w:r w:rsidR="006270AF">
          <w:rPr>
            <w:noProof/>
            <w:webHidden/>
          </w:rPr>
          <w:t>14</w:t>
        </w:r>
        <w:r w:rsidR="00D871DA">
          <w:rPr>
            <w:noProof/>
            <w:webHidden/>
          </w:rPr>
          <w:fldChar w:fldCharType="end"/>
        </w:r>
      </w:hyperlink>
    </w:p>
    <w:p w14:paraId="44403D9C" w14:textId="61D73AA5"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595" w:history="1">
        <w:r w:rsidR="00D871DA" w:rsidRPr="00BC500B">
          <w:rPr>
            <w:rStyle w:val="Hyperlink"/>
            <w:noProof/>
          </w:rPr>
          <w:t>CHƯƠNG 3 – THIẾT KẾ YÊU CẦU</w:t>
        </w:r>
        <w:r w:rsidR="00D871DA">
          <w:rPr>
            <w:noProof/>
            <w:webHidden/>
          </w:rPr>
          <w:tab/>
        </w:r>
        <w:r w:rsidR="00D871DA">
          <w:rPr>
            <w:noProof/>
            <w:webHidden/>
          </w:rPr>
          <w:fldChar w:fldCharType="begin"/>
        </w:r>
        <w:r w:rsidR="00D871DA">
          <w:rPr>
            <w:noProof/>
            <w:webHidden/>
          </w:rPr>
          <w:instrText xml:space="preserve"> PAGEREF _Toc56590595 \h </w:instrText>
        </w:r>
        <w:r w:rsidR="00D871DA">
          <w:rPr>
            <w:noProof/>
            <w:webHidden/>
          </w:rPr>
        </w:r>
        <w:r w:rsidR="00D871DA">
          <w:rPr>
            <w:noProof/>
            <w:webHidden/>
          </w:rPr>
          <w:fldChar w:fldCharType="separate"/>
        </w:r>
        <w:r w:rsidR="006270AF">
          <w:rPr>
            <w:noProof/>
            <w:webHidden/>
          </w:rPr>
          <w:t>17</w:t>
        </w:r>
        <w:r w:rsidR="00D871DA">
          <w:rPr>
            <w:noProof/>
            <w:webHidden/>
          </w:rPr>
          <w:fldChar w:fldCharType="end"/>
        </w:r>
      </w:hyperlink>
    </w:p>
    <w:p w14:paraId="6F885785" w14:textId="574DAA84"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6" w:history="1">
        <w:r w:rsidR="00D871DA" w:rsidRPr="00BC500B">
          <w:rPr>
            <w:rStyle w:val="Hyperlink"/>
            <w:noProof/>
          </w:rPr>
          <w:t>3.1. Sơ đồ Use Case</w:t>
        </w:r>
        <w:r w:rsidR="00D871DA">
          <w:rPr>
            <w:noProof/>
            <w:webHidden/>
          </w:rPr>
          <w:tab/>
        </w:r>
        <w:r w:rsidR="00D871DA">
          <w:rPr>
            <w:noProof/>
            <w:webHidden/>
          </w:rPr>
          <w:fldChar w:fldCharType="begin"/>
        </w:r>
        <w:r w:rsidR="00D871DA">
          <w:rPr>
            <w:noProof/>
            <w:webHidden/>
          </w:rPr>
          <w:instrText xml:space="preserve"> PAGEREF _Toc56590596 \h </w:instrText>
        </w:r>
        <w:r w:rsidR="00D871DA">
          <w:rPr>
            <w:noProof/>
            <w:webHidden/>
          </w:rPr>
        </w:r>
        <w:r w:rsidR="00D871DA">
          <w:rPr>
            <w:noProof/>
            <w:webHidden/>
          </w:rPr>
          <w:fldChar w:fldCharType="separate"/>
        </w:r>
        <w:r w:rsidR="006270AF">
          <w:rPr>
            <w:noProof/>
            <w:webHidden/>
          </w:rPr>
          <w:t>17</w:t>
        </w:r>
        <w:r w:rsidR="00D871DA">
          <w:rPr>
            <w:noProof/>
            <w:webHidden/>
          </w:rPr>
          <w:fldChar w:fldCharType="end"/>
        </w:r>
      </w:hyperlink>
    </w:p>
    <w:p w14:paraId="5C927EF4" w14:textId="3EB42346"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7" w:history="1">
        <w:r w:rsidR="00D871DA" w:rsidRPr="00BC500B">
          <w:rPr>
            <w:rStyle w:val="Hyperlink"/>
            <w:noProof/>
          </w:rPr>
          <w:t>3.2. Đặc tả Use Case</w:t>
        </w:r>
        <w:r w:rsidR="00D871DA">
          <w:rPr>
            <w:noProof/>
            <w:webHidden/>
          </w:rPr>
          <w:tab/>
        </w:r>
        <w:r w:rsidR="00D871DA">
          <w:rPr>
            <w:noProof/>
            <w:webHidden/>
          </w:rPr>
          <w:fldChar w:fldCharType="begin"/>
        </w:r>
        <w:r w:rsidR="00D871DA">
          <w:rPr>
            <w:noProof/>
            <w:webHidden/>
          </w:rPr>
          <w:instrText xml:space="preserve"> PAGEREF _Toc56590597 \h </w:instrText>
        </w:r>
        <w:r w:rsidR="00D871DA">
          <w:rPr>
            <w:noProof/>
            <w:webHidden/>
          </w:rPr>
        </w:r>
        <w:r w:rsidR="00D871DA">
          <w:rPr>
            <w:noProof/>
            <w:webHidden/>
          </w:rPr>
          <w:fldChar w:fldCharType="separate"/>
        </w:r>
        <w:r w:rsidR="006270AF">
          <w:rPr>
            <w:noProof/>
            <w:webHidden/>
          </w:rPr>
          <w:t>18</w:t>
        </w:r>
        <w:r w:rsidR="00D871DA">
          <w:rPr>
            <w:noProof/>
            <w:webHidden/>
          </w:rPr>
          <w:fldChar w:fldCharType="end"/>
        </w:r>
      </w:hyperlink>
    </w:p>
    <w:p w14:paraId="7B1D375F" w14:textId="66E60DFF"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598" w:history="1">
        <w:r w:rsidR="00D871DA" w:rsidRPr="00BC500B">
          <w:rPr>
            <w:rStyle w:val="Hyperlink"/>
            <w:noProof/>
          </w:rPr>
          <w:t>3.3 Sơ đồ hoạt động (Activity Diagram)</w:t>
        </w:r>
        <w:r w:rsidR="00D871DA">
          <w:rPr>
            <w:noProof/>
            <w:webHidden/>
          </w:rPr>
          <w:tab/>
        </w:r>
        <w:r w:rsidR="00D871DA">
          <w:rPr>
            <w:noProof/>
            <w:webHidden/>
          </w:rPr>
          <w:fldChar w:fldCharType="begin"/>
        </w:r>
        <w:r w:rsidR="00D871DA">
          <w:rPr>
            <w:noProof/>
            <w:webHidden/>
          </w:rPr>
          <w:instrText xml:space="preserve"> PAGEREF _Toc56590598 \h </w:instrText>
        </w:r>
        <w:r w:rsidR="00D871DA">
          <w:rPr>
            <w:noProof/>
            <w:webHidden/>
          </w:rPr>
        </w:r>
        <w:r w:rsidR="00D871DA">
          <w:rPr>
            <w:noProof/>
            <w:webHidden/>
          </w:rPr>
          <w:fldChar w:fldCharType="separate"/>
        </w:r>
        <w:r w:rsidR="006270AF">
          <w:rPr>
            <w:noProof/>
            <w:webHidden/>
          </w:rPr>
          <w:t>44</w:t>
        </w:r>
        <w:r w:rsidR="00D871DA">
          <w:rPr>
            <w:noProof/>
            <w:webHidden/>
          </w:rPr>
          <w:fldChar w:fldCharType="end"/>
        </w:r>
      </w:hyperlink>
    </w:p>
    <w:p w14:paraId="2AE22476" w14:textId="5AA20E65"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599" w:history="1">
        <w:r w:rsidR="00D871DA" w:rsidRPr="00BC500B">
          <w:rPr>
            <w:rStyle w:val="Hyperlink"/>
            <w:noProof/>
          </w:rPr>
          <w:t>3.3.1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đăng nhập</w:t>
        </w:r>
        <w:r w:rsidR="00D871DA">
          <w:rPr>
            <w:noProof/>
            <w:webHidden/>
          </w:rPr>
          <w:tab/>
        </w:r>
        <w:r w:rsidR="00D871DA">
          <w:rPr>
            <w:noProof/>
            <w:webHidden/>
          </w:rPr>
          <w:fldChar w:fldCharType="begin"/>
        </w:r>
        <w:r w:rsidR="00D871DA">
          <w:rPr>
            <w:noProof/>
            <w:webHidden/>
          </w:rPr>
          <w:instrText xml:space="preserve"> PAGEREF _Toc56590599 \h </w:instrText>
        </w:r>
        <w:r w:rsidR="00D871DA">
          <w:rPr>
            <w:noProof/>
            <w:webHidden/>
          </w:rPr>
        </w:r>
        <w:r w:rsidR="00D871DA">
          <w:rPr>
            <w:noProof/>
            <w:webHidden/>
          </w:rPr>
          <w:fldChar w:fldCharType="separate"/>
        </w:r>
        <w:r w:rsidR="006270AF">
          <w:rPr>
            <w:noProof/>
            <w:webHidden/>
          </w:rPr>
          <w:t>44</w:t>
        </w:r>
        <w:r w:rsidR="00D871DA">
          <w:rPr>
            <w:noProof/>
            <w:webHidden/>
          </w:rPr>
          <w:fldChar w:fldCharType="end"/>
        </w:r>
      </w:hyperlink>
    </w:p>
    <w:p w14:paraId="409D7A8A" w14:textId="7455B01B"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0" w:history="1">
        <w:r w:rsidR="00D871DA" w:rsidRPr="00BC500B">
          <w:rPr>
            <w:rStyle w:val="Hyperlink"/>
            <w:noProof/>
          </w:rPr>
          <w:t>3.3.2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đăng xuất</w:t>
        </w:r>
        <w:r w:rsidR="00D871DA">
          <w:rPr>
            <w:noProof/>
            <w:webHidden/>
          </w:rPr>
          <w:tab/>
        </w:r>
        <w:r w:rsidR="00D871DA">
          <w:rPr>
            <w:noProof/>
            <w:webHidden/>
          </w:rPr>
          <w:fldChar w:fldCharType="begin"/>
        </w:r>
        <w:r w:rsidR="00D871DA">
          <w:rPr>
            <w:noProof/>
            <w:webHidden/>
          </w:rPr>
          <w:instrText xml:space="preserve"> PAGEREF _Toc56590600 \h </w:instrText>
        </w:r>
        <w:r w:rsidR="00D871DA">
          <w:rPr>
            <w:noProof/>
            <w:webHidden/>
          </w:rPr>
        </w:r>
        <w:r w:rsidR="00D871DA">
          <w:rPr>
            <w:noProof/>
            <w:webHidden/>
          </w:rPr>
          <w:fldChar w:fldCharType="separate"/>
        </w:r>
        <w:r w:rsidR="006270AF">
          <w:rPr>
            <w:noProof/>
            <w:webHidden/>
          </w:rPr>
          <w:t>45</w:t>
        </w:r>
        <w:r w:rsidR="00D871DA">
          <w:rPr>
            <w:noProof/>
            <w:webHidden/>
          </w:rPr>
          <w:fldChar w:fldCharType="end"/>
        </w:r>
      </w:hyperlink>
    </w:p>
    <w:p w14:paraId="7472D865" w14:textId="73274D5B"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1" w:history="1">
        <w:r w:rsidR="00D871DA" w:rsidRPr="00BC500B">
          <w:rPr>
            <w:rStyle w:val="Hyperlink"/>
            <w:noProof/>
          </w:rPr>
          <w:t>3.3.3</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thay đổi mật khẩu</w:t>
        </w:r>
        <w:r w:rsidR="00D871DA">
          <w:rPr>
            <w:noProof/>
            <w:webHidden/>
          </w:rPr>
          <w:tab/>
        </w:r>
        <w:r w:rsidR="00D871DA">
          <w:rPr>
            <w:noProof/>
            <w:webHidden/>
          </w:rPr>
          <w:fldChar w:fldCharType="begin"/>
        </w:r>
        <w:r w:rsidR="00D871DA">
          <w:rPr>
            <w:noProof/>
            <w:webHidden/>
          </w:rPr>
          <w:instrText xml:space="preserve"> PAGEREF _Toc56590601 \h </w:instrText>
        </w:r>
        <w:r w:rsidR="00D871DA">
          <w:rPr>
            <w:noProof/>
            <w:webHidden/>
          </w:rPr>
        </w:r>
        <w:r w:rsidR="00D871DA">
          <w:rPr>
            <w:noProof/>
            <w:webHidden/>
          </w:rPr>
          <w:fldChar w:fldCharType="separate"/>
        </w:r>
        <w:r w:rsidR="006270AF">
          <w:rPr>
            <w:noProof/>
            <w:webHidden/>
          </w:rPr>
          <w:t>46</w:t>
        </w:r>
        <w:r w:rsidR="00D871DA">
          <w:rPr>
            <w:noProof/>
            <w:webHidden/>
          </w:rPr>
          <w:fldChar w:fldCharType="end"/>
        </w:r>
      </w:hyperlink>
    </w:p>
    <w:p w14:paraId="74E499D8" w14:textId="18582701"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2" w:history="1">
        <w:r w:rsidR="00D871DA" w:rsidRPr="00BC500B">
          <w:rPr>
            <w:rStyle w:val="Hyperlink"/>
            <w:noProof/>
          </w:rPr>
          <w:t>3.3.4</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đăng ký tài khoản cho bệnh nhân</w:t>
        </w:r>
        <w:r w:rsidR="00D871DA">
          <w:rPr>
            <w:noProof/>
            <w:webHidden/>
          </w:rPr>
          <w:tab/>
        </w:r>
        <w:r w:rsidR="00D871DA">
          <w:rPr>
            <w:noProof/>
            <w:webHidden/>
          </w:rPr>
          <w:fldChar w:fldCharType="begin"/>
        </w:r>
        <w:r w:rsidR="00D871DA">
          <w:rPr>
            <w:noProof/>
            <w:webHidden/>
          </w:rPr>
          <w:instrText xml:space="preserve"> PAGEREF _Toc56590602 \h </w:instrText>
        </w:r>
        <w:r w:rsidR="00D871DA">
          <w:rPr>
            <w:noProof/>
            <w:webHidden/>
          </w:rPr>
        </w:r>
        <w:r w:rsidR="00D871DA">
          <w:rPr>
            <w:noProof/>
            <w:webHidden/>
          </w:rPr>
          <w:fldChar w:fldCharType="separate"/>
        </w:r>
        <w:r w:rsidR="006270AF">
          <w:rPr>
            <w:noProof/>
            <w:webHidden/>
          </w:rPr>
          <w:t>47</w:t>
        </w:r>
        <w:r w:rsidR="00D871DA">
          <w:rPr>
            <w:noProof/>
            <w:webHidden/>
          </w:rPr>
          <w:fldChar w:fldCharType="end"/>
        </w:r>
      </w:hyperlink>
    </w:p>
    <w:p w14:paraId="00EED6C1" w14:textId="4EF4A4F0"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3" w:history="1">
        <w:r w:rsidR="00D871DA" w:rsidRPr="00BC500B">
          <w:rPr>
            <w:rStyle w:val="Hyperlink"/>
            <w:noProof/>
          </w:rPr>
          <w:t>3.3.5</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sửa hồ sơ bệnh án</w:t>
        </w:r>
        <w:r w:rsidR="00D871DA">
          <w:rPr>
            <w:noProof/>
            <w:webHidden/>
          </w:rPr>
          <w:tab/>
        </w:r>
        <w:r w:rsidR="00D871DA">
          <w:rPr>
            <w:noProof/>
            <w:webHidden/>
          </w:rPr>
          <w:fldChar w:fldCharType="begin"/>
        </w:r>
        <w:r w:rsidR="00D871DA">
          <w:rPr>
            <w:noProof/>
            <w:webHidden/>
          </w:rPr>
          <w:instrText xml:space="preserve"> PAGEREF _Toc56590603 \h </w:instrText>
        </w:r>
        <w:r w:rsidR="00D871DA">
          <w:rPr>
            <w:noProof/>
            <w:webHidden/>
          </w:rPr>
        </w:r>
        <w:r w:rsidR="00D871DA">
          <w:rPr>
            <w:noProof/>
            <w:webHidden/>
          </w:rPr>
          <w:fldChar w:fldCharType="separate"/>
        </w:r>
        <w:r w:rsidR="006270AF">
          <w:rPr>
            <w:noProof/>
            <w:webHidden/>
          </w:rPr>
          <w:t>48</w:t>
        </w:r>
        <w:r w:rsidR="00D871DA">
          <w:rPr>
            <w:noProof/>
            <w:webHidden/>
          </w:rPr>
          <w:fldChar w:fldCharType="end"/>
        </w:r>
      </w:hyperlink>
    </w:p>
    <w:p w14:paraId="65B15126" w14:textId="7C2EF692"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4" w:history="1">
        <w:r w:rsidR="00D871DA" w:rsidRPr="00BC500B">
          <w:rPr>
            <w:rStyle w:val="Hyperlink"/>
            <w:noProof/>
          </w:rPr>
          <w:t>3.3.6</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xem hồ sơ bệnh án</w:t>
        </w:r>
        <w:r w:rsidR="00D871DA">
          <w:rPr>
            <w:noProof/>
            <w:webHidden/>
          </w:rPr>
          <w:tab/>
        </w:r>
        <w:r w:rsidR="00D871DA">
          <w:rPr>
            <w:noProof/>
            <w:webHidden/>
          </w:rPr>
          <w:fldChar w:fldCharType="begin"/>
        </w:r>
        <w:r w:rsidR="00D871DA">
          <w:rPr>
            <w:noProof/>
            <w:webHidden/>
          </w:rPr>
          <w:instrText xml:space="preserve"> PAGEREF _Toc56590604 \h </w:instrText>
        </w:r>
        <w:r w:rsidR="00D871DA">
          <w:rPr>
            <w:noProof/>
            <w:webHidden/>
          </w:rPr>
        </w:r>
        <w:r w:rsidR="00D871DA">
          <w:rPr>
            <w:noProof/>
            <w:webHidden/>
          </w:rPr>
          <w:fldChar w:fldCharType="separate"/>
        </w:r>
        <w:r w:rsidR="006270AF">
          <w:rPr>
            <w:noProof/>
            <w:webHidden/>
          </w:rPr>
          <w:t>49</w:t>
        </w:r>
        <w:r w:rsidR="00D871DA">
          <w:rPr>
            <w:noProof/>
            <w:webHidden/>
          </w:rPr>
          <w:fldChar w:fldCharType="end"/>
        </w:r>
      </w:hyperlink>
    </w:p>
    <w:p w14:paraId="5E8310FF" w14:textId="69235A65"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5" w:history="1">
        <w:r w:rsidR="00D871DA" w:rsidRPr="00BC500B">
          <w:rPr>
            <w:rStyle w:val="Hyperlink"/>
            <w:noProof/>
          </w:rPr>
          <w:t>3.3.7</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thêm hồ sơ bệnh án</w:t>
        </w:r>
        <w:r w:rsidR="00D871DA">
          <w:rPr>
            <w:noProof/>
            <w:webHidden/>
          </w:rPr>
          <w:tab/>
        </w:r>
        <w:r w:rsidR="00D871DA">
          <w:rPr>
            <w:noProof/>
            <w:webHidden/>
          </w:rPr>
          <w:fldChar w:fldCharType="begin"/>
        </w:r>
        <w:r w:rsidR="00D871DA">
          <w:rPr>
            <w:noProof/>
            <w:webHidden/>
          </w:rPr>
          <w:instrText xml:space="preserve"> PAGEREF _Toc56590605 \h </w:instrText>
        </w:r>
        <w:r w:rsidR="00D871DA">
          <w:rPr>
            <w:noProof/>
            <w:webHidden/>
          </w:rPr>
        </w:r>
        <w:r w:rsidR="00D871DA">
          <w:rPr>
            <w:noProof/>
            <w:webHidden/>
          </w:rPr>
          <w:fldChar w:fldCharType="separate"/>
        </w:r>
        <w:r w:rsidR="006270AF">
          <w:rPr>
            <w:noProof/>
            <w:webHidden/>
          </w:rPr>
          <w:t>49</w:t>
        </w:r>
        <w:r w:rsidR="00D871DA">
          <w:rPr>
            <w:noProof/>
            <w:webHidden/>
          </w:rPr>
          <w:fldChar w:fldCharType="end"/>
        </w:r>
      </w:hyperlink>
    </w:p>
    <w:p w14:paraId="652FE50B" w14:textId="293BA07B"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6" w:history="1">
        <w:r w:rsidR="00D871DA" w:rsidRPr="00BC500B">
          <w:rPr>
            <w:rStyle w:val="Hyperlink"/>
            <w:noProof/>
          </w:rPr>
          <w:t>3.3.8</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xoá hồ sơ bệnh án</w:t>
        </w:r>
        <w:r w:rsidR="00D871DA">
          <w:rPr>
            <w:noProof/>
            <w:webHidden/>
          </w:rPr>
          <w:tab/>
        </w:r>
        <w:r w:rsidR="00D871DA">
          <w:rPr>
            <w:noProof/>
            <w:webHidden/>
          </w:rPr>
          <w:fldChar w:fldCharType="begin"/>
        </w:r>
        <w:r w:rsidR="00D871DA">
          <w:rPr>
            <w:noProof/>
            <w:webHidden/>
          </w:rPr>
          <w:instrText xml:space="preserve"> PAGEREF _Toc56590606 \h </w:instrText>
        </w:r>
        <w:r w:rsidR="00D871DA">
          <w:rPr>
            <w:noProof/>
            <w:webHidden/>
          </w:rPr>
        </w:r>
        <w:r w:rsidR="00D871DA">
          <w:rPr>
            <w:noProof/>
            <w:webHidden/>
          </w:rPr>
          <w:fldChar w:fldCharType="separate"/>
        </w:r>
        <w:r w:rsidR="006270AF">
          <w:rPr>
            <w:noProof/>
            <w:webHidden/>
          </w:rPr>
          <w:t>50</w:t>
        </w:r>
        <w:r w:rsidR="00D871DA">
          <w:rPr>
            <w:noProof/>
            <w:webHidden/>
          </w:rPr>
          <w:fldChar w:fldCharType="end"/>
        </w:r>
      </w:hyperlink>
    </w:p>
    <w:p w14:paraId="7972D21A" w14:textId="05D3AEFF"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07" w:history="1">
        <w:r w:rsidR="00D871DA" w:rsidRPr="00BC500B">
          <w:rPr>
            <w:rStyle w:val="Hyperlink"/>
            <w:noProof/>
          </w:rPr>
          <w:t>3.3.9</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in hồ sơ bệnh án</w:t>
        </w:r>
        <w:r w:rsidR="00D871DA">
          <w:rPr>
            <w:noProof/>
            <w:webHidden/>
          </w:rPr>
          <w:tab/>
        </w:r>
        <w:r w:rsidR="00D871DA">
          <w:rPr>
            <w:noProof/>
            <w:webHidden/>
          </w:rPr>
          <w:fldChar w:fldCharType="begin"/>
        </w:r>
        <w:r w:rsidR="00D871DA">
          <w:rPr>
            <w:noProof/>
            <w:webHidden/>
          </w:rPr>
          <w:instrText xml:space="preserve"> PAGEREF _Toc56590607 \h </w:instrText>
        </w:r>
        <w:r w:rsidR="00D871DA">
          <w:rPr>
            <w:noProof/>
            <w:webHidden/>
          </w:rPr>
        </w:r>
        <w:r w:rsidR="00D871DA">
          <w:rPr>
            <w:noProof/>
            <w:webHidden/>
          </w:rPr>
          <w:fldChar w:fldCharType="separate"/>
        </w:r>
        <w:r w:rsidR="006270AF">
          <w:rPr>
            <w:noProof/>
            <w:webHidden/>
          </w:rPr>
          <w:t>51</w:t>
        </w:r>
        <w:r w:rsidR="00D871DA">
          <w:rPr>
            <w:noProof/>
            <w:webHidden/>
          </w:rPr>
          <w:fldChar w:fldCharType="end"/>
        </w:r>
      </w:hyperlink>
    </w:p>
    <w:p w14:paraId="44F319FE" w14:textId="3079BE20"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08" w:history="1">
        <w:r w:rsidR="00D871DA" w:rsidRPr="00BC500B">
          <w:rPr>
            <w:rStyle w:val="Hyperlink"/>
            <w:noProof/>
          </w:rPr>
          <w:t>3.3.10</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tạo hoá đơn</w:t>
        </w:r>
        <w:r w:rsidR="00D871DA">
          <w:rPr>
            <w:noProof/>
            <w:webHidden/>
          </w:rPr>
          <w:tab/>
        </w:r>
        <w:r w:rsidR="00D871DA">
          <w:rPr>
            <w:noProof/>
            <w:webHidden/>
          </w:rPr>
          <w:fldChar w:fldCharType="begin"/>
        </w:r>
        <w:r w:rsidR="00D871DA">
          <w:rPr>
            <w:noProof/>
            <w:webHidden/>
          </w:rPr>
          <w:instrText xml:space="preserve"> PAGEREF _Toc56590608 \h </w:instrText>
        </w:r>
        <w:r w:rsidR="00D871DA">
          <w:rPr>
            <w:noProof/>
            <w:webHidden/>
          </w:rPr>
        </w:r>
        <w:r w:rsidR="00D871DA">
          <w:rPr>
            <w:noProof/>
            <w:webHidden/>
          </w:rPr>
          <w:fldChar w:fldCharType="separate"/>
        </w:r>
        <w:r w:rsidR="006270AF">
          <w:rPr>
            <w:noProof/>
            <w:webHidden/>
          </w:rPr>
          <w:t>51</w:t>
        </w:r>
        <w:r w:rsidR="00D871DA">
          <w:rPr>
            <w:noProof/>
            <w:webHidden/>
          </w:rPr>
          <w:fldChar w:fldCharType="end"/>
        </w:r>
      </w:hyperlink>
    </w:p>
    <w:p w14:paraId="3D390A81" w14:textId="2F3C8AAD"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09" w:history="1">
        <w:r w:rsidR="00D871DA" w:rsidRPr="00BC500B">
          <w:rPr>
            <w:rStyle w:val="Hyperlink"/>
            <w:noProof/>
          </w:rPr>
          <w:t>3.3.11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xem hoá đơn</w:t>
        </w:r>
        <w:r w:rsidR="00D871DA">
          <w:rPr>
            <w:noProof/>
            <w:webHidden/>
          </w:rPr>
          <w:tab/>
        </w:r>
        <w:r w:rsidR="00D871DA">
          <w:rPr>
            <w:noProof/>
            <w:webHidden/>
          </w:rPr>
          <w:fldChar w:fldCharType="begin"/>
        </w:r>
        <w:r w:rsidR="00D871DA">
          <w:rPr>
            <w:noProof/>
            <w:webHidden/>
          </w:rPr>
          <w:instrText xml:space="preserve"> PAGEREF _Toc56590609 \h </w:instrText>
        </w:r>
        <w:r w:rsidR="00D871DA">
          <w:rPr>
            <w:noProof/>
            <w:webHidden/>
          </w:rPr>
        </w:r>
        <w:r w:rsidR="00D871DA">
          <w:rPr>
            <w:noProof/>
            <w:webHidden/>
          </w:rPr>
          <w:fldChar w:fldCharType="separate"/>
        </w:r>
        <w:r w:rsidR="006270AF">
          <w:rPr>
            <w:noProof/>
            <w:webHidden/>
          </w:rPr>
          <w:t>52</w:t>
        </w:r>
        <w:r w:rsidR="00D871DA">
          <w:rPr>
            <w:noProof/>
            <w:webHidden/>
          </w:rPr>
          <w:fldChar w:fldCharType="end"/>
        </w:r>
      </w:hyperlink>
    </w:p>
    <w:p w14:paraId="5054B98C" w14:textId="693F2DE3"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0" w:history="1">
        <w:r w:rsidR="00D871DA" w:rsidRPr="00BC500B">
          <w:rPr>
            <w:rStyle w:val="Hyperlink"/>
            <w:noProof/>
          </w:rPr>
          <w:t>3.3.12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cập nhật hoá đơn</w:t>
        </w:r>
        <w:r w:rsidR="00D871DA">
          <w:rPr>
            <w:noProof/>
            <w:webHidden/>
          </w:rPr>
          <w:tab/>
        </w:r>
        <w:r w:rsidR="00D871DA">
          <w:rPr>
            <w:noProof/>
            <w:webHidden/>
          </w:rPr>
          <w:fldChar w:fldCharType="begin"/>
        </w:r>
        <w:r w:rsidR="00D871DA">
          <w:rPr>
            <w:noProof/>
            <w:webHidden/>
          </w:rPr>
          <w:instrText xml:space="preserve"> PAGEREF _Toc56590610 \h </w:instrText>
        </w:r>
        <w:r w:rsidR="00D871DA">
          <w:rPr>
            <w:noProof/>
            <w:webHidden/>
          </w:rPr>
        </w:r>
        <w:r w:rsidR="00D871DA">
          <w:rPr>
            <w:noProof/>
            <w:webHidden/>
          </w:rPr>
          <w:fldChar w:fldCharType="separate"/>
        </w:r>
        <w:r w:rsidR="006270AF">
          <w:rPr>
            <w:noProof/>
            <w:webHidden/>
          </w:rPr>
          <w:t>52</w:t>
        </w:r>
        <w:r w:rsidR="00D871DA">
          <w:rPr>
            <w:noProof/>
            <w:webHidden/>
          </w:rPr>
          <w:fldChar w:fldCharType="end"/>
        </w:r>
      </w:hyperlink>
    </w:p>
    <w:p w14:paraId="5D5F2306" w14:textId="44F70803"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1" w:history="1">
        <w:r w:rsidR="00D871DA" w:rsidRPr="00BC500B">
          <w:rPr>
            <w:rStyle w:val="Hyperlink"/>
            <w:noProof/>
          </w:rPr>
          <w:t>3.3.13</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in hoá đơn</w:t>
        </w:r>
        <w:r w:rsidR="00D871DA">
          <w:rPr>
            <w:noProof/>
            <w:webHidden/>
          </w:rPr>
          <w:tab/>
        </w:r>
        <w:r w:rsidR="00D871DA">
          <w:rPr>
            <w:noProof/>
            <w:webHidden/>
          </w:rPr>
          <w:fldChar w:fldCharType="begin"/>
        </w:r>
        <w:r w:rsidR="00D871DA">
          <w:rPr>
            <w:noProof/>
            <w:webHidden/>
          </w:rPr>
          <w:instrText xml:space="preserve"> PAGEREF _Toc56590611 \h </w:instrText>
        </w:r>
        <w:r w:rsidR="00D871DA">
          <w:rPr>
            <w:noProof/>
            <w:webHidden/>
          </w:rPr>
        </w:r>
        <w:r w:rsidR="00D871DA">
          <w:rPr>
            <w:noProof/>
            <w:webHidden/>
          </w:rPr>
          <w:fldChar w:fldCharType="separate"/>
        </w:r>
        <w:r w:rsidR="006270AF">
          <w:rPr>
            <w:noProof/>
            <w:webHidden/>
          </w:rPr>
          <w:t>53</w:t>
        </w:r>
        <w:r w:rsidR="00D871DA">
          <w:rPr>
            <w:noProof/>
            <w:webHidden/>
          </w:rPr>
          <w:fldChar w:fldCharType="end"/>
        </w:r>
      </w:hyperlink>
    </w:p>
    <w:p w14:paraId="25CF7DFD" w14:textId="6014290F"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2" w:history="1">
        <w:r w:rsidR="00D871DA" w:rsidRPr="00BC500B">
          <w:rPr>
            <w:rStyle w:val="Hyperlink"/>
            <w:noProof/>
          </w:rPr>
          <w:t>3.3.14</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thêm nhân viên</w:t>
        </w:r>
        <w:r w:rsidR="00D871DA">
          <w:rPr>
            <w:noProof/>
            <w:webHidden/>
          </w:rPr>
          <w:tab/>
        </w:r>
        <w:r w:rsidR="00D871DA">
          <w:rPr>
            <w:noProof/>
            <w:webHidden/>
          </w:rPr>
          <w:fldChar w:fldCharType="begin"/>
        </w:r>
        <w:r w:rsidR="00D871DA">
          <w:rPr>
            <w:noProof/>
            <w:webHidden/>
          </w:rPr>
          <w:instrText xml:space="preserve"> PAGEREF _Toc56590612 \h </w:instrText>
        </w:r>
        <w:r w:rsidR="00D871DA">
          <w:rPr>
            <w:noProof/>
            <w:webHidden/>
          </w:rPr>
        </w:r>
        <w:r w:rsidR="00D871DA">
          <w:rPr>
            <w:noProof/>
            <w:webHidden/>
          </w:rPr>
          <w:fldChar w:fldCharType="separate"/>
        </w:r>
        <w:r w:rsidR="006270AF">
          <w:rPr>
            <w:noProof/>
            <w:webHidden/>
          </w:rPr>
          <w:t>54</w:t>
        </w:r>
        <w:r w:rsidR="00D871DA">
          <w:rPr>
            <w:noProof/>
            <w:webHidden/>
          </w:rPr>
          <w:fldChar w:fldCharType="end"/>
        </w:r>
      </w:hyperlink>
    </w:p>
    <w:p w14:paraId="24212077" w14:textId="59A9C696"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3" w:history="1">
        <w:r w:rsidR="00D871DA" w:rsidRPr="00BC500B">
          <w:rPr>
            <w:rStyle w:val="Hyperlink"/>
            <w:noProof/>
          </w:rPr>
          <w:t>3.3.15</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xoá nhân viên</w:t>
        </w:r>
        <w:r w:rsidR="00D871DA">
          <w:rPr>
            <w:noProof/>
            <w:webHidden/>
          </w:rPr>
          <w:tab/>
        </w:r>
        <w:r w:rsidR="00D871DA">
          <w:rPr>
            <w:noProof/>
            <w:webHidden/>
          </w:rPr>
          <w:fldChar w:fldCharType="begin"/>
        </w:r>
        <w:r w:rsidR="00D871DA">
          <w:rPr>
            <w:noProof/>
            <w:webHidden/>
          </w:rPr>
          <w:instrText xml:space="preserve"> PAGEREF _Toc56590613 \h </w:instrText>
        </w:r>
        <w:r w:rsidR="00D871DA">
          <w:rPr>
            <w:noProof/>
            <w:webHidden/>
          </w:rPr>
        </w:r>
        <w:r w:rsidR="00D871DA">
          <w:rPr>
            <w:noProof/>
            <w:webHidden/>
          </w:rPr>
          <w:fldChar w:fldCharType="separate"/>
        </w:r>
        <w:r w:rsidR="006270AF">
          <w:rPr>
            <w:noProof/>
            <w:webHidden/>
          </w:rPr>
          <w:t>55</w:t>
        </w:r>
        <w:r w:rsidR="00D871DA">
          <w:rPr>
            <w:noProof/>
            <w:webHidden/>
          </w:rPr>
          <w:fldChar w:fldCharType="end"/>
        </w:r>
      </w:hyperlink>
    </w:p>
    <w:p w14:paraId="25E728A2" w14:textId="7CE1E1CE"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4" w:history="1">
        <w:r w:rsidR="00D871DA" w:rsidRPr="00BC500B">
          <w:rPr>
            <w:rStyle w:val="Hyperlink"/>
            <w:noProof/>
          </w:rPr>
          <w:t>3.3.16</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sửa nhân viên</w:t>
        </w:r>
        <w:r w:rsidR="00D871DA">
          <w:rPr>
            <w:noProof/>
            <w:webHidden/>
          </w:rPr>
          <w:tab/>
        </w:r>
        <w:r w:rsidR="00D871DA">
          <w:rPr>
            <w:noProof/>
            <w:webHidden/>
          </w:rPr>
          <w:fldChar w:fldCharType="begin"/>
        </w:r>
        <w:r w:rsidR="00D871DA">
          <w:rPr>
            <w:noProof/>
            <w:webHidden/>
          </w:rPr>
          <w:instrText xml:space="preserve"> PAGEREF _Toc56590614 \h </w:instrText>
        </w:r>
        <w:r w:rsidR="00D871DA">
          <w:rPr>
            <w:noProof/>
            <w:webHidden/>
          </w:rPr>
        </w:r>
        <w:r w:rsidR="00D871DA">
          <w:rPr>
            <w:noProof/>
            <w:webHidden/>
          </w:rPr>
          <w:fldChar w:fldCharType="separate"/>
        </w:r>
        <w:r w:rsidR="006270AF">
          <w:rPr>
            <w:noProof/>
            <w:webHidden/>
          </w:rPr>
          <w:t>56</w:t>
        </w:r>
        <w:r w:rsidR="00D871DA">
          <w:rPr>
            <w:noProof/>
            <w:webHidden/>
          </w:rPr>
          <w:fldChar w:fldCharType="end"/>
        </w:r>
      </w:hyperlink>
    </w:p>
    <w:p w14:paraId="300E998E" w14:textId="5F250514"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5" w:history="1">
        <w:r w:rsidR="00D871DA" w:rsidRPr="00BC500B">
          <w:rPr>
            <w:rStyle w:val="Hyperlink"/>
            <w:noProof/>
          </w:rPr>
          <w:t>3.3.18</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theo tháng</w:t>
        </w:r>
        <w:r w:rsidR="00D871DA">
          <w:rPr>
            <w:noProof/>
            <w:webHidden/>
          </w:rPr>
          <w:tab/>
        </w:r>
        <w:r w:rsidR="00D871DA">
          <w:rPr>
            <w:noProof/>
            <w:webHidden/>
          </w:rPr>
          <w:fldChar w:fldCharType="begin"/>
        </w:r>
        <w:r w:rsidR="00D871DA">
          <w:rPr>
            <w:noProof/>
            <w:webHidden/>
          </w:rPr>
          <w:instrText xml:space="preserve"> PAGEREF _Toc56590615 \h </w:instrText>
        </w:r>
        <w:r w:rsidR="00D871DA">
          <w:rPr>
            <w:noProof/>
            <w:webHidden/>
          </w:rPr>
        </w:r>
        <w:r w:rsidR="00D871DA">
          <w:rPr>
            <w:noProof/>
            <w:webHidden/>
          </w:rPr>
          <w:fldChar w:fldCharType="separate"/>
        </w:r>
        <w:r w:rsidR="006270AF">
          <w:rPr>
            <w:noProof/>
            <w:webHidden/>
          </w:rPr>
          <w:t>56</w:t>
        </w:r>
        <w:r w:rsidR="00D871DA">
          <w:rPr>
            <w:noProof/>
            <w:webHidden/>
          </w:rPr>
          <w:fldChar w:fldCharType="end"/>
        </w:r>
      </w:hyperlink>
    </w:p>
    <w:p w14:paraId="3B25BA19" w14:textId="6E4D7940"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6" w:history="1">
        <w:r w:rsidR="00D871DA" w:rsidRPr="00BC500B">
          <w:rPr>
            <w:rStyle w:val="Hyperlink"/>
            <w:noProof/>
          </w:rPr>
          <w:t>3.3.19</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theo quý</w:t>
        </w:r>
        <w:r w:rsidR="00D871DA">
          <w:rPr>
            <w:noProof/>
            <w:webHidden/>
          </w:rPr>
          <w:tab/>
        </w:r>
        <w:r w:rsidR="00D871DA">
          <w:rPr>
            <w:noProof/>
            <w:webHidden/>
          </w:rPr>
          <w:fldChar w:fldCharType="begin"/>
        </w:r>
        <w:r w:rsidR="00D871DA">
          <w:rPr>
            <w:noProof/>
            <w:webHidden/>
          </w:rPr>
          <w:instrText xml:space="preserve"> PAGEREF _Toc56590616 \h </w:instrText>
        </w:r>
        <w:r w:rsidR="00D871DA">
          <w:rPr>
            <w:noProof/>
            <w:webHidden/>
          </w:rPr>
        </w:r>
        <w:r w:rsidR="00D871DA">
          <w:rPr>
            <w:noProof/>
            <w:webHidden/>
          </w:rPr>
          <w:fldChar w:fldCharType="separate"/>
        </w:r>
        <w:r w:rsidR="006270AF">
          <w:rPr>
            <w:noProof/>
            <w:webHidden/>
          </w:rPr>
          <w:t>57</w:t>
        </w:r>
        <w:r w:rsidR="00D871DA">
          <w:rPr>
            <w:noProof/>
            <w:webHidden/>
          </w:rPr>
          <w:fldChar w:fldCharType="end"/>
        </w:r>
      </w:hyperlink>
    </w:p>
    <w:p w14:paraId="31611EEF" w14:textId="4235CDDB"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7" w:history="1">
        <w:r w:rsidR="00D871DA" w:rsidRPr="00BC500B">
          <w:rPr>
            <w:rStyle w:val="Hyperlink"/>
            <w:noProof/>
          </w:rPr>
          <w:t>3.3.20</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theo năm</w:t>
        </w:r>
        <w:r w:rsidR="00D871DA">
          <w:rPr>
            <w:noProof/>
            <w:webHidden/>
          </w:rPr>
          <w:tab/>
        </w:r>
        <w:r w:rsidR="00D871DA">
          <w:rPr>
            <w:noProof/>
            <w:webHidden/>
          </w:rPr>
          <w:fldChar w:fldCharType="begin"/>
        </w:r>
        <w:r w:rsidR="00D871DA">
          <w:rPr>
            <w:noProof/>
            <w:webHidden/>
          </w:rPr>
          <w:instrText xml:space="preserve"> PAGEREF _Toc56590617 \h </w:instrText>
        </w:r>
        <w:r w:rsidR="00D871DA">
          <w:rPr>
            <w:noProof/>
            <w:webHidden/>
          </w:rPr>
        </w:r>
        <w:r w:rsidR="00D871DA">
          <w:rPr>
            <w:noProof/>
            <w:webHidden/>
          </w:rPr>
          <w:fldChar w:fldCharType="separate"/>
        </w:r>
        <w:r w:rsidR="006270AF">
          <w:rPr>
            <w:noProof/>
            <w:webHidden/>
          </w:rPr>
          <w:t>57</w:t>
        </w:r>
        <w:r w:rsidR="00D871DA">
          <w:rPr>
            <w:noProof/>
            <w:webHidden/>
          </w:rPr>
          <w:fldChar w:fldCharType="end"/>
        </w:r>
      </w:hyperlink>
    </w:p>
    <w:p w14:paraId="75EC8618" w14:textId="0F3218D0"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8" w:history="1">
        <w:r w:rsidR="00D871DA" w:rsidRPr="00BC500B">
          <w:rPr>
            <w:rStyle w:val="Hyperlink"/>
            <w:noProof/>
          </w:rPr>
          <w:t>3.3.21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tư vấn khách hàng</w:t>
        </w:r>
        <w:r w:rsidR="00D871DA">
          <w:rPr>
            <w:noProof/>
            <w:webHidden/>
          </w:rPr>
          <w:tab/>
        </w:r>
        <w:r w:rsidR="00D871DA">
          <w:rPr>
            <w:noProof/>
            <w:webHidden/>
          </w:rPr>
          <w:fldChar w:fldCharType="begin"/>
        </w:r>
        <w:r w:rsidR="00D871DA">
          <w:rPr>
            <w:noProof/>
            <w:webHidden/>
          </w:rPr>
          <w:instrText xml:space="preserve"> PAGEREF _Toc56590618 \h </w:instrText>
        </w:r>
        <w:r w:rsidR="00D871DA">
          <w:rPr>
            <w:noProof/>
            <w:webHidden/>
          </w:rPr>
        </w:r>
        <w:r w:rsidR="00D871DA">
          <w:rPr>
            <w:noProof/>
            <w:webHidden/>
          </w:rPr>
          <w:fldChar w:fldCharType="separate"/>
        </w:r>
        <w:r w:rsidR="006270AF">
          <w:rPr>
            <w:noProof/>
            <w:webHidden/>
          </w:rPr>
          <w:t>58</w:t>
        </w:r>
        <w:r w:rsidR="00D871DA">
          <w:rPr>
            <w:noProof/>
            <w:webHidden/>
          </w:rPr>
          <w:fldChar w:fldCharType="end"/>
        </w:r>
      </w:hyperlink>
    </w:p>
    <w:p w14:paraId="0DE14DAB" w14:textId="053D5BCC"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19" w:history="1">
        <w:r w:rsidR="00D871DA" w:rsidRPr="00BC500B">
          <w:rPr>
            <w:rStyle w:val="Hyperlink"/>
            <w:noProof/>
          </w:rPr>
          <w:t>3.3.22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hướng dẫn sử dụng thuốc</w:t>
        </w:r>
        <w:r w:rsidR="00D871DA">
          <w:rPr>
            <w:noProof/>
            <w:webHidden/>
          </w:rPr>
          <w:tab/>
        </w:r>
        <w:r w:rsidR="00D871DA">
          <w:rPr>
            <w:noProof/>
            <w:webHidden/>
          </w:rPr>
          <w:fldChar w:fldCharType="begin"/>
        </w:r>
        <w:r w:rsidR="00D871DA">
          <w:rPr>
            <w:noProof/>
            <w:webHidden/>
          </w:rPr>
          <w:instrText xml:space="preserve"> PAGEREF _Toc56590619 \h </w:instrText>
        </w:r>
        <w:r w:rsidR="00D871DA">
          <w:rPr>
            <w:noProof/>
            <w:webHidden/>
          </w:rPr>
        </w:r>
        <w:r w:rsidR="00D871DA">
          <w:rPr>
            <w:noProof/>
            <w:webHidden/>
          </w:rPr>
          <w:fldChar w:fldCharType="separate"/>
        </w:r>
        <w:r w:rsidR="006270AF">
          <w:rPr>
            <w:noProof/>
            <w:webHidden/>
          </w:rPr>
          <w:t>58</w:t>
        </w:r>
        <w:r w:rsidR="00D871DA">
          <w:rPr>
            <w:noProof/>
            <w:webHidden/>
          </w:rPr>
          <w:fldChar w:fldCharType="end"/>
        </w:r>
      </w:hyperlink>
    </w:p>
    <w:p w14:paraId="176D51D8" w14:textId="6877FDEB"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0" w:history="1">
        <w:r w:rsidR="00D871DA" w:rsidRPr="00BC500B">
          <w:rPr>
            <w:rStyle w:val="Hyperlink"/>
            <w:noProof/>
          </w:rPr>
          <w:t>3.3.23</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xem thông tin thuốc</w:t>
        </w:r>
        <w:r w:rsidR="00D871DA">
          <w:rPr>
            <w:noProof/>
            <w:webHidden/>
          </w:rPr>
          <w:tab/>
        </w:r>
        <w:r w:rsidR="00D871DA">
          <w:rPr>
            <w:noProof/>
            <w:webHidden/>
          </w:rPr>
          <w:fldChar w:fldCharType="begin"/>
        </w:r>
        <w:r w:rsidR="00D871DA">
          <w:rPr>
            <w:noProof/>
            <w:webHidden/>
          </w:rPr>
          <w:instrText xml:space="preserve"> PAGEREF _Toc56590620 \h </w:instrText>
        </w:r>
        <w:r w:rsidR="00D871DA">
          <w:rPr>
            <w:noProof/>
            <w:webHidden/>
          </w:rPr>
        </w:r>
        <w:r w:rsidR="00D871DA">
          <w:rPr>
            <w:noProof/>
            <w:webHidden/>
          </w:rPr>
          <w:fldChar w:fldCharType="separate"/>
        </w:r>
        <w:r w:rsidR="006270AF">
          <w:rPr>
            <w:noProof/>
            <w:webHidden/>
          </w:rPr>
          <w:t>58</w:t>
        </w:r>
        <w:r w:rsidR="00D871DA">
          <w:rPr>
            <w:noProof/>
            <w:webHidden/>
          </w:rPr>
          <w:fldChar w:fldCharType="end"/>
        </w:r>
      </w:hyperlink>
    </w:p>
    <w:p w14:paraId="57E99233" w14:textId="1685688F"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1" w:history="1">
        <w:r w:rsidR="00D871DA" w:rsidRPr="00BC500B">
          <w:rPr>
            <w:rStyle w:val="Hyperlink"/>
            <w:noProof/>
          </w:rPr>
          <w:t>3.3.24</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thêm dữ liệu thuốc</w:t>
        </w:r>
        <w:r w:rsidR="00D871DA">
          <w:rPr>
            <w:noProof/>
            <w:webHidden/>
          </w:rPr>
          <w:tab/>
        </w:r>
        <w:r w:rsidR="00D871DA">
          <w:rPr>
            <w:noProof/>
            <w:webHidden/>
          </w:rPr>
          <w:fldChar w:fldCharType="begin"/>
        </w:r>
        <w:r w:rsidR="00D871DA">
          <w:rPr>
            <w:noProof/>
            <w:webHidden/>
          </w:rPr>
          <w:instrText xml:space="preserve"> PAGEREF _Toc56590621 \h </w:instrText>
        </w:r>
        <w:r w:rsidR="00D871DA">
          <w:rPr>
            <w:noProof/>
            <w:webHidden/>
          </w:rPr>
        </w:r>
        <w:r w:rsidR="00D871DA">
          <w:rPr>
            <w:noProof/>
            <w:webHidden/>
          </w:rPr>
          <w:fldChar w:fldCharType="separate"/>
        </w:r>
        <w:r w:rsidR="006270AF">
          <w:rPr>
            <w:noProof/>
            <w:webHidden/>
          </w:rPr>
          <w:t>59</w:t>
        </w:r>
        <w:r w:rsidR="00D871DA">
          <w:rPr>
            <w:noProof/>
            <w:webHidden/>
          </w:rPr>
          <w:fldChar w:fldCharType="end"/>
        </w:r>
      </w:hyperlink>
    </w:p>
    <w:p w14:paraId="369A9A5A" w14:textId="05E747B9"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2" w:history="1">
        <w:r w:rsidR="00D871DA" w:rsidRPr="00BC500B">
          <w:rPr>
            <w:rStyle w:val="Hyperlink"/>
            <w:noProof/>
          </w:rPr>
          <w:t>3.3.25</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xoá dữ liệu thuốc</w:t>
        </w:r>
        <w:r w:rsidR="00D871DA">
          <w:rPr>
            <w:noProof/>
            <w:webHidden/>
          </w:rPr>
          <w:tab/>
        </w:r>
        <w:r w:rsidR="00D871DA">
          <w:rPr>
            <w:noProof/>
            <w:webHidden/>
          </w:rPr>
          <w:fldChar w:fldCharType="begin"/>
        </w:r>
        <w:r w:rsidR="00D871DA">
          <w:rPr>
            <w:noProof/>
            <w:webHidden/>
          </w:rPr>
          <w:instrText xml:space="preserve"> PAGEREF _Toc56590622 \h </w:instrText>
        </w:r>
        <w:r w:rsidR="00D871DA">
          <w:rPr>
            <w:noProof/>
            <w:webHidden/>
          </w:rPr>
        </w:r>
        <w:r w:rsidR="00D871DA">
          <w:rPr>
            <w:noProof/>
            <w:webHidden/>
          </w:rPr>
          <w:fldChar w:fldCharType="separate"/>
        </w:r>
        <w:r w:rsidR="006270AF">
          <w:rPr>
            <w:noProof/>
            <w:webHidden/>
          </w:rPr>
          <w:t>59</w:t>
        </w:r>
        <w:r w:rsidR="00D871DA">
          <w:rPr>
            <w:noProof/>
            <w:webHidden/>
          </w:rPr>
          <w:fldChar w:fldCharType="end"/>
        </w:r>
      </w:hyperlink>
    </w:p>
    <w:p w14:paraId="642030C8" w14:textId="1755EB7B"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3" w:history="1">
        <w:r w:rsidR="00D871DA" w:rsidRPr="00BC500B">
          <w:rPr>
            <w:rStyle w:val="Hyperlink"/>
            <w:noProof/>
          </w:rPr>
          <w:t>3.3.26</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chỉnh sửa dữ liệu thuốc</w:t>
        </w:r>
        <w:r w:rsidR="00D871DA">
          <w:rPr>
            <w:noProof/>
            <w:webHidden/>
          </w:rPr>
          <w:tab/>
        </w:r>
        <w:r w:rsidR="00D871DA">
          <w:rPr>
            <w:noProof/>
            <w:webHidden/>
          </w:rPr>
          <w:fldChar w:fldCharType="begin"/>
        </w:r>
        <w:r w:rsidR="00D871DA">
          <w:rPr>
            <w:noProof/>
            <w:webHidden/>
          </w:rPr>
          <w:instrText xml:space="preserve"> PAGEREF _Toc56590623 \h </w:instrText>
        </w:r>
        <w:r w:rsidR="00D871DA">
          <w:rPr>
            <w:noProof/>
            <w:webHidden/>
          </w:rPr>
        </w:r>
        <w:r w:rsidR="00D871DA">
          <w:rPr>
            <w:noProof/>
            <w:webHidden/>
          </w:rPr>
          <w:fldChar w:fldCharType="separate"/>
        </w:r>
        <w:r w:rsidR="006270AF">
          <w:rPr>
            <w:noProof/>
            <w:webHidden/>
          </w:rPr>
          <w:t>60</w:t>
        </w:r>
        <w:r w:rsidR="00D871DA">
          <w:rPr>
            <w:noProof/>
            <w:webHidden/>
          </w:rPr>
          <w:fldChar w:fldCharType="end"/>
        </w:r>
      </w:hyperlink>
    </w:p>
    <w:p w14:paraId="41FC4A70" w14:textId="436C260C"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4" w:history="1">
        <w:r w:rsidR="00D871DA" w:rsidRPr="00BC500B">
          <w:rPr>
            <w:rStyle w:val="Hyperlink"/>
            <w:noProof/>
          </w:rPr>
          <w:t>3.3.27</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kiểm tra số lượng</w:t>
        </w:r>
        <w:r w:rsidR="00D871DA">
          <w:rPr>
            <w:noProof/>
            <w:webHidden/>
          </w:rPr>
          <w:tab/>
        </w:r>
        <w:r w:rsidR="00D871DA">
          <w:rPr>
            <w:noProof/>
            <w:webHidden/>
          </w:rPr>
          <w:fldChar w:fldCharType="begin"/>
        </w:r>
        <w:r w:rsidR="00D871DA">
          <w:rPr>
            <w:noProof/>
            <w:webHidden/>
          </w:rPr>
          <w:instrText xml:space="preserve"> PAGEREF _Toc56590624 \h </w:instrText>
        </w:r>
        <w:r w:rsidR="00D871DA">
          <w:rPr>
            <w:noProof/>
            <w:webHidden/>
          </w:rPr>
        </w:r>
        <w:r w:rsidR="00D871DA">
          <w:rPr>
            <w:noProof/>
            <w:webHidden/>
          </w:rPr>
          <w:fldChar w:fldCharType="separate"/>
        </w:r>
        <w:r w:rsidR="006270AF">
          <w:rPr>
            <w:noProof/>
            <w:webHidden/>
          </w:rPr>
          <w:t>60</w:t>
        </w:r>
        <w:r w:rsidR="00D871DA">
          <w:rPr>
            <w:noProof/>
            <w:webHidden/>
          </w:rPr>
          <w:fldChar w:fldCharType="end"/>
        </w:r>
      </w:hyperlink>
    </w:p>
    <w:p w14:paraId="06C0861B" w14:textId="0D1991B6"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5" w:history="1">
        <w:r w:rsidR="00D871DA" w:rsidRPr="00BC500B">
          <w:rPr>
            <w:rStyle w:val="Hyperlink"/>
            <w:noProof/>
          </w:rPr>
          <w:t>3.3.28</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kiểm tra ngày hết hạn</w:t>
        </w:r>
        <w:r w:rsidR="00D871DA">
          <w:rPr>
            <w:noProof/>
            <w:webHidden/>
          </w:rPr>
          <w:tab/>
        </w:r>
        <w:r w:rsidR="00D871DA">
          <w:rPr>
            <w:noProof/>
            <w:webHidden/>
          </w:rPr>
          <w:fldChar w:fldCharType="begin"/>
        </w:r>
        <w:r w:rsidR="00D871DA">
          <w:rPr>
            <w:noProof/>
            <w:webHidden/>
          </w:rPr>
          <w:instrText xml:space="preserve"> PAGEREF _Toc56590625 \h </w:instrText>
        </w:r>
        <w:r w:rsidR="00D871DA">
          <w:rPr>
            <w:noProof/>
            <w:webHidden/>
          </w:rPr>
        </w:r>
        <w:r w:rsidR="00D871DA">
          <w:rPr>
            <w:noProof/>
            <w:webHidden/>
          </w:rPr>
          <w:fldChar w:fldCharType="separate"/>
        </w:r>
        <w:r w:rsidR="006270AF">
          <w:rPr>
            <w:noProof/>
            <w:webHidden/>
          </w:rPr>
          <w:t>61</w:t>
        </w:r>
        <w:r w:rsidR="00D871DA">
          <w:rPr>
            <w:noProof/>
            <w:webHidden/>
          </w:rPr>
          <w:fldChar w:fldCharType="end"/>
        </w:r>
      </w:hyperlink>
    </w:p>
    <w:p w14:paraId="22E55E00" w14:textId="17C5AE28"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6" w:history="1">
        <w:r w:rsidR="00D871DA" w:rsidRPr="00BC500B">
          <w:rPr>
            <w:rStyle w:val="Hyperlink"/>
            <w:noProof/>
          </w:rPr>
          <w:t>3.3.29</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yêu cầu nhập thêm thuốc</w:t>
        </w:r>
        <w:r w:rsidR="00D871DA">
          <w:rPr>
            <w:noProof/>
            <w:webHidden/>
          </w:rPr>
          <w:tab/>
        </w:r>
        <w:r w:rsidR="00D871DA">
          <w:rPr>
            <w:noProof/>
            <w:webHidden/>
          </w:rPr>
          <w:fldChar w:fldCharType="begin"/>
        </w:r>
        <w:r w:rsidR="00D871DA">
          <w:rPr>
            <w:noProof/>
            <w:webHidden/>
          </w:rPr>
          <w:instrText xml:space="preserve"> PAGEREF _Toc56590626 \h </w:instrText>
        </w:r>
        <w:r w:rsidR="00D871DA">
          <w:rPr>
            <w:noProof/>
            <w:webHidden/>
          </w:rPr>
        </w:r>
        <w:r w:rsidR="00D871DA">
          <w:rPr>
            <w:noProof/>
            <w:webHidden/>
          </w:rPr>
          <w:fldChar w:fldCharType="separate"/>
        </w:r>
        <w:r w:rsidR="006270AF">
          <w:rPr>
            <w:noProof/>
            <w:webHidden/>
          </w:rPr>
          <w:t>61</w:t>
        </w:r>
        <w:r w:rsidR="00D871DA">
          <w:rPr>
            <w:noProof/>
            <w:webHidden/>
          </w:rPr>
          <w:fldChar w:fldCharType="end"/>
        </w:r>
      </w:hyperlink>
    </w:p>
    <w:p w14:paraId="5453F593" w14:textId="4DE76717"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27" w:history="1">
        <w:r w:rsidR="00D871DA" w:rsidRPr="00BC500B">
          <w:rPr>
            <w:rStyle w:val="Hyperlink"/>
            <w:noProof/>
          </w:rPr>
          <w:t>3.3.30</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loại bỏ thuốc hết hạn</w:t>
        </w:r>
        <w:r w:rsidR="00D871DA">
          <w:rPr>
            <w:noProof/>
            <w:webHidden/>
          </w:rPr>
          <w:tab/>
        </w:r>
        <w:r w:rsidR="00D871DA">
          <w:rPr>
            <w:noProof/>
            <w:webHidden/>
          </w:rPr>
          <w:fldChar w:fldCharType="begin"/>
        </w:r>
        <w:r w:rsidR="00D871DA">
          <w:rPr>
            <w:noProof/>
            <w:webHidden/>
          </w:rPr>
          <w:instrText xml:space="preserve"> PAGEREF _Toc56590627 \h </w:instrText>
        </w:r>
        <w:r w:rsidR="00D871DA">
          <w:rPr>
            <w:noProof/>
            <w:webHidden/>
          </w:rPr>
        </w:r>
        <w:r w:rsidR="00D871DA">
          <w:rPr>
            <w:noProof/>
            <w:webHidden/>
          </w:rPr>
          <w:fldChar w:fldCharType="separate"/>
        </w:r>
        <w:r w:rsidR="006270AF">
          <w:rPr>
            <w:noProof/>
            <w:webHidden/>
          </w:rPr>
          <w:t>62</w:t>
        </w:r>
        <w:r w:rsidR="00D871DA">
          <w:rPr>
            <w:noProof/>
            <w:webHidden/>
          </w:rPr>
          <w:fldChar w:fldCharType="end"/>
        </w:r>
      </w:hyperlink>
    </w:p>
    <w:p w14:paraId="3400DE7F" w14:textId="0C22794D"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628" w:history="1">
        <w:r w:rsidR="00D871DA" w:rsidRPr="00BC500B">
          <w:rPr>
            <w:rStyle w:val="Hyperlink"/>
            <w:noProof/>
          </w:rPr>
          <w:t>3.4 Sơ đồ tuần tự</w:t>
        </w:r>
        <w:r w:rsidR="00D871DA">
          <w:rPr>
            <w:noProof/>
            <w:webHidden/>
          </w:rPr>
          <w:tab/>
        </w:r>
        <w:r w:rsidR="00D871DA">
          <w:rPr>
            <w:noProof/>
            <w:webHidden/>
          </w:rPr>
          <w:fldChar w:fldCharType="begin"/>
        </w:r>
        <w:r w:rsidR="00D871DA">
          <w:rPr>
            <w:noProof/>
            <w:webHidden/>
          </w:rPr>
          <w:instrText xml:space="preserve"> PAGEREF _Toc56590628 \h </w:instrText>
        </w:r>
        <w:r w:rsidR="00D871DA">
          <w:rPr>
            <w:noProof/>
            <w:webHidden/>
          </w:rPr>
        </w:r>
        <w:r w:rsidR="00D871DA">
          <w:rPr>
            <w:noProof/>
            <w:webHidden/>
          </w:rPr>
          <w:fldChar w:fldCharType="separate"/>
        </w:r>
        <w:r w:rsidR="006270AF">
          <w:rPr>
            <w:noProof/>
            <w:webHidden/>
          </w:rPr>
          <w:t>63</w:t>
        </w:r>
        <w:r w:rsidR="00D871DA">
          <w:rPr>
            <w:noProof/>
            <w:webHidden/>
          </w:rPr>
          <w:fldChar w:fldCharType="end"/>
        </w:r>
      </w:hyperlink>
    </w:p>
    <w:p w14:paraId="20647CAA" w14:textId="28C13FE6"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29" w:history="1">
        <w:r w:rsidR="00D871DA" w:rsidRPr="00BC500B">
          <w:rPr>
            <w:rStyle w:val="Hyperlink"/>
            <w:noProof/>
          </w:rPr>
          <w:t>3.4.1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đăng nhập</w:t>
        </w:r>
        <w:r w:rsidR="00D871DA">
          <w:rPr>
            <w:noProof/>
            <w:webHidden/>
          </w:rPr>
          <w:tab/>
        </w:r>
        <w:r w:rsidR="00D871DA">
          <w:rPr>
            <w:noProof/>
            <w:webHidden/>
          </w:rPr>
          <w:fldChar w:fldCharType="begin"/>
        </w:r>
        <w:r w:rsidR="00D871DA">
          <w:rPr>
            <w:noProof/>
            <w:webHidden/>
          </w:rPr>
          <w:instrText xml:space="preserve"> PAGEREF _Toc56590629 \h </w:instrText>
        </w:r>
        <w:r w:rsidR="00D871DA">
          <w:rPr>
            <w:noProof/>
            <w:webHidden/>
          </w:rPr>
        </w:r>
        <w:r w:rsidR="00D871DA">
          <w:rPr>
            <w:noProof/>
            <w:webHidden/>
          </w:rPr>
          <w:fldChar w:fldCharType="separate"/>
        </w:r>
        <w:r w:rsidR="006270AF">
          <w:rPr>
            <w:noProof/>
            <w:webHidden/>
          </w:rPr>
          <w:t>63</w:t>
        </w:r>
        <w:r w:rsidR="00D871DA">
          <w:rPr>
            <w:noProof/>
            <w:webHidden/>
          </w:rPr>
          <w:fldChar w:fldCharType="end"/>
        </w:r>
      </w:hyperlink>
    </w:p>
    <w:p w14:paraId="4A0F4705" w14:textId="1A37DACD"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0" w:history="1">
        <w:r w:rsidR="00D871DA" w:rsidRPr="00BC500B">
          <w:rPr>
            <w:rStyle w:val="Hyperlink"/>
            <w:noProof/>
          </w:rPr>
          <w:t>3.4.2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đăng xuất</w:t>
        </w:r>
        <w:r w:rsidR="00D871DA">
          <w:rPr>
            <w:noProof/>
            <w:webHidden/>
          </w:rPr>
          <w:tab/>
        </w:r>
        <w:r w:rsidR="00D871DA">
          <w:rPr>
            <w:noProof/>
            <w:webHidden/>
          </w:rPr>
          <w:fldChar w:fldCharType="begin"/>
        </w:r>
        <w:r w:rsidR="00D871DA">
          <w:rPr>
            <w:noProof/>
            <w:webHidden/>
          </w:rPr>
          <w:instrText xml:space="preserve"> PAGEREF _Toc56590630 \h </w:instrText>
        </w:r>
        <w:r w:rsidR="00D871DA">
          <w:rPr>
            <w:noProof/>
            <w:webHidden/>
          </w:rPr>
        </w:r>
        <w:r w:rsidR="00D871DA">
          <w:rPr>
            <w:noProof/>
            <w:webHidden/>
          </w:rPr>
          <w:fldChar w:fldCharType="separate"/>
        </w:r>
        <w:r w:rsidR="006270AF">
          <w:rPr>
            <w:noProof/>
            <w:webHidden/>
          </w:rPr>
          <w:t>63</w:t>
        </w:r>
        <w:r w:rsidR="00D871DA">
          <w:rPr>
            <w:noProof/>
            <w:webHidden/>
          </w:rPr>
          <w:fldChar w:fldCharType="end"/>
        </w:r>
      </w:hyperlink>
    </w:p>
    <w:p w14:paraId="47246CAC" w14:textId="157EA2D2"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1" w:history="1">
        <w:r w:rsidR="00D871DA" w:rsidRPr="00BC500B">
          <w:rPr>
            <w:rStyle w:val="Hyperlink"/>
            <w:noProof/>
          </w:rPr>
          <w:t>3.4.3</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thay đổi mật khẩu</w:t>
        </w:r>
        <w:r w:rsidR="00D871DA">
          <w:rPr>
            <w:noProof/>
            <w:webHidden/>
          </w:rPr>
          <w:tab/>
        </w:r>
        <w:r w:rsidR="00D871DA">
          <w:rPr>
            <w:noProof/>
            <w:webHidden/>
          </w:rPr>
          <w:fldChar w:fldCharType="begin"/>
        </w:r>
        <w:r w:rsidR="00D871DA">
          <w:rPr>
            <w:noProof/>
            <w:webHidden/>
          </w:rPr>
          <w:instrText xml:space="preserve"> PAGEREF _Toc56590631 \h </w:instrText>
        </w:r>
        <w:r w:rsidR="00D871DA">
          <w:rPr>
            <w:noProof/>
            <w:webHidden/>
          </w:rPr>
        </w:r>
        <w:r w:rsidR="00D871DA">
          <w:rPr>
            <w:noProof/>
            <w:webHidden/>
          </w:rPr>
          <w:fldChar w:fldCharType="separate"/>
        </w:r>
        <w:r w:rsidR="006270AF">
          <w:rPr>
            <w:noProof/>
            <w:webHidden/>
          </w:rPr>
          <w:t>63</w:t>
        </w:r>
        <w:r w:rsidR="00D871DA">
          <w:rPr>
            <w:noProof/>
            <w:webHidden/>
          </w:rPr>
          <w:fldChar w:fldCharType="end"/>
        </w:r>
      </w:hyperlink>
    </w:p>
    <w:p w14:paraId="5B69E4DD" w14:textId="36B841F0"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2" w:history="1">
        <w:r w:rsidR="00D871DA" w:rsidRPr="00BC500B">
          <w:rPr>
            <w:rStyle w:val="Hyperlink"/>
            <w:noProof/>
          </w:rPr>
          <w:t>3.4.4</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đăng ký tài khoản cho bệnh nhân</w:t>
        </w:r>
        <w:r w:rsidR="00D871DA">
          <w:rPr>
            <w:noProof/>
            <w:webHidden/>
          </w:rPr>
          <w:tab/>
        </w:r>
        <w:r w:rsidR="00D871DA">
          <w:rPr>
            <w:noProof/>
            <w:webHidden/>
          </w:rPr>
          <w:fldChar w:fldCharType="begin"/>
        </w:r>
        <w:r w:rsidR="00D871DA">
          <w:rPr>
            <w:noProof/>
            <w:webHidden/>
          </w:rPr>
          <w:instrText xml:space="preserve"> PAGEREF _Toc56590632 \h </w:instrText>
        </w:r>
        <w:r w:rsidR="00D871DA">
          <w:rPr>
            <w:noProof/>
            <w:webHidden/>
          </w:rPr>
        </w:r>
        <w:r w:rsidR="00D871DA">
          <w:rPr>
            <w:noProof/>
            <w:webHidden/>
          </w:rPr>
          <w:fldChar w:fldCharType="separate"/>
        </w:r>
        <w:r w:rsidR="006270AF">
          <w:rPr>
            <w:noProof/>
            <w:webHidden/>
          </w:rPr>
          <w:t>64</w:t>
        </w:r>
        <w:r w:rsidR="00D871DA">
          <w:rPr>
            <w:noProof/>
            <w:webHidden/>
          </w:rPr>
          <w:fldChar w:fldCharType="end"/>
        </w:r>
      </w:hyperlink>
    </w:p>
    <w:p w14:paraId="087DDF16" w14:textId="05956130"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3" w:history="1">
        <w:r w:rsidR="00D871DA" w:rsidRPr="00BC500B">
          <w:rPr>
            <w:rStyle w:val="Hyperlink"/>
            <w:noProof/>
          </w:rPr>
          <w:t>3.4.5</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sửa hồ sơ bệnh án</w:t>
        </w:r>
        <w:r w:rsidR="00D871DA">
          <w:rPr>
            <w:noProof/>
            <w:webHidden/>
          </w:rPr>
          <w:tab/>
        </w:r>
        <w:r w:rsidR="00D871DA">
          <w:rPr>
            <w:noProof/>
            <w:webHidden/>
          </w:rPr>
          <w:fldChar w:fldCharType="begin"/>
        </w:r>
        <w:r w:rsidR="00D871DA">
          <w:rPr>
            <w:noProof/>
            <w:webHidden/>
          </w:rPr>
          <w:instrText xml:space="preserve"> PAGEREF _Toc56590633 \h </w:instrText>
        </w:r>
        <w:r w:rsidR="00D871DA">
          <w:rPr>
            <w:noProof/>
            <w:webHidden/>
          </w:rPr>
        </w:r>
        <w:r w:rsidR="00D871DA">
          <w:rPr>
            <w:noProof/>
            <w:webHidden/>
          </w:rPr>
          <w:fldChar w:fldCharType="separate"/>
        </w:r>
        <w:r w:rsidR="006270AF">
          <w:rPr>
            <w:noProof/>
            <w:webHidden/>
          </w:rPr>
          <w:t>64</w:t>
        </w:r>
        <w:r w:rsidR="00D871DA">
          <w:rPr>
            <w:noProof/>
            <w:webHidden/>
          </w:rPr>
          <w:fldChar w:fldCharType="end"/>
        </w:r>
      </w:hyperlink>
    </w:p>
    <w:p w14:paraId="5FE3F893" w14:textId="369C2F9D"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4" w:history="1">
        <w:r w:rsidR="00D871DA" w:rsidRPr="00BC500B">
          <w:rPr>
            <w:rStyle w:val="Hyperlink"/>
            <w:noProof/>
          </w:rPr>
          <w:t>3.4.6</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xem hồ sơ bệnh án</w:t>
        </w:r>
        <w:r w:rsidR="00D871DA">
          <w:rPr>
            <w:noProof/>
            <w:webHidden/>
          </w:rPr>
          <w:tab/>
        </w:r>
        <w:r w:rsidR="00D871DA">
          <w:rPr>
            <w:noProof/>
            <w:webHidden/>
          </w:rPr>
          <w:fldChar w:fldCharType="begin"/>
        </w:r>
        <w:r w:rsidR="00D871DA">
          <w:rPr>
            <w:noProof/>
            <w:webHidden/>
          </w:rPr>
          <w:instrText xml:space="preserve"> PAGEREF _Toc56590634 \h </w:instrText>
        </w:r>
        <w:r w:rsidR="00D871DA">
          <w:rPr>
            <w:noProof/>
            <w:webHidden/>
          </w:rPr>
        </w:r>
        <w:r w:rsidR="00D871DA">
          <w:rPr>
            <w:noProof/>
            <w:webHidden/>
          </w:rPr>
          <w:fldChar w:fldCharType="separate"/>
        </w:r>
        <w:r w:rsidR="006270AF">
          <w:rPr>
            <w:noProof/>
            <w:webHidden/>
          </w:rPr>
          <w:t>65</w:t>
        </w:r>
        <w:r w:rsidR="00D871DA">
          <w:rPr>
            <w:noProof/>
            <w:webHidden/>
          </w:rPr>
          <w:fldChar w:fldCharType="end"/>
        </w:r>
      </w:hyperlink>
    </w:p>
    <w:p w14:paraId="47C41856" w14:textId="29E9A691"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5" w:history="1">
        <w:r w:rsidR="00D871DA" w:rsidRPr="00BC500B">
          <w:rPr>
            <w:rStyle w:val="Hyperlink"/>
            <w:noProof/>
          </w:rPr>
          <w:t>3.4.7</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thêm hồ sơ bệnh án</w:t>
        </w:r>
        <w:r w:rsidR="00D871DA">
          <w:rPr>
            <w:noProof/>
            <w:webHidden/>
          </w:rPr>
          <w:tab/>
        </w:r>
        <w:r w:rsidR="00D871DA">
          <w:rPr>
            <w:noProof/>
            <w:webHidden/>
          </w:rPr>
          <w:fldChar w:fldCharType="begin"/>
        </w:r>
        <w:r w:rsidR="00D871DA">
          <w:rPr>
            <w:noProof/>
            <w:webHidden/>
          </w:rPr>
          <w:instrText xml:space="preserve"> PAGEREF _Toc56590635 \h </w:instrText>
        </w:r>
        <w:r w:rsidR="00D871DA">
          <w:rPr>
            <w:noProof/>
            <w:webHidden/>
          </w:rPr>
        </w:r>
        <w:r w:rsidR="00D871DA">
          <w:rPr>
            <w:noProof/>
            <w:webHidden/>
          </w:rPr>
          <w:fldChar w:fldCharType="separate"/>
        </w:r>
        <w:r w:rsidR="006270AF">
          <w:rPr>
            <w:noProof/>
            <w:webHidden/>
          </w:rPr>
          <w:t>65</w:t>
        </w:r>
        <w:r w:rsidR="00D871DA">
          <w:rPr>
            <w:noProof/>
            <w:webHidden/>
          </w:rPr>
          <w:fldChar w:fldCharType="end"/>
        </w:r>
      </w:hyperlink>
    </w:p>
    <w:p w14:paraId="48E67B86" w14:textId="556CAF85"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6" w:history="1">
        <w:r w:rsidR="00D871DA" w:rsidRPr="00BC500B">
          <w:rPr>
            <w:rStyle w:val="Hyperlink"/>
            <w:noProof/>
          </w:rPr>
          <w:t>3.4.8</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xoá hồ sơ bệnh án</w:t>
        </w:r>
        <w:r w:rsidR="00D871DA">
          <w:rPr>
            <w:noProof/>
            <w:webHidden/>
          </w:rPr>
          <w:tab/>
        </w:r>
        <w:r w:rsidR="00D871DA">
          <w:rPr>
            <w:noProof/>
            <w:webHidden/>
          </w:rPr>
          <w:fldChar w:fldCharType="begin"/>
        </w:r>
        <w:r w:rsidR="00D871DA">
          <w:rPr>
            <w:noProof/>
            <w:webHidden/>
          </w:rPr>
          <w:instrText xml:space="preserve"> PAGEREF _Toc56590636 \h </w:instrText>
        </w:r>
        <w:r w:rsidR="00D871DA">
          <w:rPr>
            <w:noProof/>
            <w:webHidden/>
          </w:rPr>
        </w:r>
        <w:r w:rsidR="00D871DA">
          <w:rPr>
            <w:noProof/>
            <w:webHidden/>
          </w:rPr>
          <w:fldChar w:fldCharType="separate"/>
        </w:r>
        <w:r w:rsidR="006270AF">
          <w:rPr>
            <w:noProof/>
            <w:webHidden/>
          </w:rPr>
          <w:t>66</w:t>
        </w:r>
        <w:r w:rsidR="00D871DA">
          <w:rPr>
            <w:noProof/>
            <w:webHidden/>
          </w:rPr>
          <w:fldChar w:fldCharType="end"/>
        </w:r>
      </w:hyperlink>
    </w:p>
    <w:p w14:paraId="4D1DAD2E" w14:textId="292F0B52" w:rsidR="00D871DA" w:rsidRDefault="000B54F6">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6590637" w:history="1">
        <w:r w:rsidR="00D871DA" w:rsidRPr="00BC500B">
          <w:rPr>
            <w:rStyle w:val="Hyperlink"/>
            <w:noProof/>
          </w:rPr>
          <w:t>3.4.9</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in hồ sơ bệnh án</w:t>
        </w:r>
        <w:r w:rsidR="00D871DA">
          <w:rPr>
            <w:noProof/>
            <w:webHidden/>
          </w:rPr>
          <w:tab/>
        </w:r>
        <w:r w:rsidR="00D871DA">
          <w:rPr>
            <w:noProof/>
            <w:webHidden/>
          </w:rPr>
          <w:fldChar w:fldCharType="begin"/>
        </w:r>
        <w:r w:rsidR="00D871DA">
          <w:rPr>
            <w:noProof/>
            <w:webHidden/>
          </w:rPr>
          <w:instrText xml:space="preserve"> PAGEREF _Toc56590637 \h </w:instrText>
        </w:r>
        <w:r w:rsidR="00D871DA">
          <w:rPr>
            <w:noProof/>
            <w:webHidden/>
          </w:rPr>
        </w:r>
        <w:r w:rsidR="00D871DA">
          <w:rPr>
            <w:noProof/>
            <w:webHidden/>
          </w:rPr>
          <w:fldChar w:fldCharType="separate"/>
        </w:r>
        <w:r w:rsidR="006270AF">
          <w:rPr>
            <w:noProof/>
            <w:webHidden/>
          </w:rPr>
          <w:t>66</w:t>
        </w:r>
        <w:r w:rsidR="00D871DA">
          <w:rPr>
            <w:noProof/>
            <w:webHidden/>
          </w:rPr>
          <w:fldChar w:fldCharType="end"/>
        </w:r>
      </w:hyperlink>
    </w:p>
    <w:p w14:paraId="06898DF7" w14:textId="1C01E161"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38" w:history="1">
        <w:r w:rsidR="00D871DA" w:rsidRPr="00BC500B">
          <w:rPr>
            <w:rStyle w:val="Hyperlink"/>
            <w:noProof/>
          </w:rPr>
          <w:t>3.4.10</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tạo hoá đơn</w:t>
        </w:r>
        <w:r w:rsidR="00D871DA">
          <w:rPr>
            <w:noProof/>
            <w:webHidden/>
          </w:rPr>
          <w:tab/>
        </w:r>
        <w:r w:rsidR="00D871DA">
          <w:rPr>
            <w:noProof/>
            <w:webHidden/>
          </w:rPr>
          <w:fldChar w:fldCharType="begin"/>
        </w:r>
        <w:r w:rsidR="00D871DA">
          <w:rPr>
            <w:noProof/>
            <w:webHidden/>
          </w:rPr>
          <w:instrText xml:space="preserve"> PAGEREF _Toc56590638 \h </w:instrText>
        </w:r>
        <w:r w:rsidR="00D871DA">
          <w:rPr>
            <w:noProof/>
            <w:webHidden/>
          </w:rPr>
        </w:r>
        <w:r w:rsidR="00D871DA">
          <w:rPr>
            <w:noProof/>
            <w:webHidden/>
          </w:rPr>
          <w:fldChar w:fldCharType="separate"/>
        </w:r>
        <w:r w:rsidR="006270AF">
          <w:rPr>
            <w:noProof/>
            <w:webHidden/>
          </w:rPr>
          <w:t>67</w:t>
        </w:r>
        <w:r w:rsidR="00D871DA">
          <w:rPr>
            <w:noProof/>
            <w:webHidden/>
          </w:rPr>
          <w:fldChar w:fldCharType="end"/>
        </w:r>
      </w:hyperlink>
    </w:p>
    <w:p w14:paraId="6617DE72" w14:textId="7C66E70F"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39" w:history="1">
        <w:r w:rsidR="00D871DA" w:rsidRPr="00BC500B">
          <w:rPr>
            <w:rStyle w:val="Hyperlink"/>
            <w:noProof/>
          </w:rPr>
          <w:t>3.4.11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xem hoá đơn</w:t>
        </w:r>
        <w:r w:rsidR="00D871DA">
          <w:rPr>
            <w:noProof/>
            <w:webHidden/>
          </w:rPr>
          <w:tab/>
        </w:r>
        <w:r w:rsidR="00D871DA">
          <w:rPr>
            <w:noProof/>
            <w:webHidden/>
          </w:rPr>
          <w:fldChar w:fldCharType="begin"/>
        </w:r>
        <w:r w:rsidR="00D871DA">
          <w:rPr>
            <w:noProof/>
            <w:webHidden/>
          </w:rPr>
          <w:instrText xml:space="preserve"> PAGEREF _Toc56590639 \h </w:instrText>
        </w:r>
        <w:r w:rsidR="00D871DA">
          <w:rPr>
            <w:noProof/>
            <w:webHidden/>
          </w:rPr>
        </w:r>
        <w:r w:rsidR="00D871DA">
          <w:rPr>
            <w:noProof/>
            <w:webHidden/>
          </w:rPr>
          <w:fldChar w:fldCharType="separate"/>
        </w:r>
        <w:r w:rsidR="006270AF">
          <w:rPr>
            <w:noProof/>
            <w:webHidden/>
          </w:rPr>
          <w:t>67</w:t>
        </w:r>
        <w:r w:rsidR="00D871DA">
          <w:rPr>
            <w:noProof/>
            <w:webHidden/>
          </w:rPr>
          <w:fldChar w:fldCharType="end"/>
        </w:r>
      </w:hyperlink>
    </w:p>
    <w:p w14:paraId="3CBDB194" w14:textId="19745875"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0" w:history="1">
        <w:r w:rsidR="00D871DA" w:rsidRPr="00BC500B">
          <w:rPr>
            <w:rStyle w:val="Hyperlink"/>
            <w:noProof/>
          </w:rPr>
          <w:t>3.4.12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cập nhật hoá đơn</w:t>
        </w:r>
        <w:r w:rsidR="00D871DA">
          <w:rPr>
            <w:noProof/>
            <w:webHidden/>
          </w:rPr>
          <w:tab/>
        </w:r>
        <w:r w:rsidR="00D871DA">
          <w:rPr>
            <w:noProof/>
            <w:webHidden/>
          </w:rPr>
          <w:fldChar w:fldCharType="begin"/>
        </w:r>
        <w:r w:rsidR="00D871DA">
          <w:rPr>
            <w:noProof/>
            <w:webHidden/>
          </w:rPr>
          <w:instrText xml:space="preserve"> PAGEREF _Toc56590640 \h </w:instrText>
        </w:r>
        <w:r w:rsidR="00D871DA">
          <w:rPr>
            <w:noProof/>
            <w:webHidden/>
          </w:rPr>
        </w:r>
        <w:r w:rsidR="00D871DA">
          <w:rPr>
            <w:noProof/>
            <w:webHidden/>
          </w:rPr>
          <w:fldChar w:fldCharType="separate"/>
        </w:r>
        <w:r w:rsidR="006270AF">
          <w:rPr>
            <w:noProof/>
            <w:webHidden/>
          </w:rPr>
          <w:t>68</w:t>
        </w:r>
        <w:r w:rsidR="00D871DA">
          <w:rPr>
            <w:noProof/>
            <w:webHidden/>
          </w:rPr>
          <w:fldChar w:fldCharType="end"/>
        </w:r>
      </w:hyperlink>
    </w:p>
    <w:p w14:paraId="54523F66" w14:textId="2997D82B"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1" w:history="1">
        <w:r w:rsidR="00D871DA" w:rsidRPr="00BC500B">
          <w:rPr>
            <w:rStyle w:val="Hyperlink"/>
            <w:noProof/>
          </w:rPr>
          <w:t>3.4.13</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in hoá đơn</w:t>
        </w:r>
        <w:r w:rsidR="00D871DA">
          <w:rPr>
            <w:noProof/>
            <w:webHidden/>
          </w:rPr>
          <w:tab/>
        </w:r>
        <w:r w:rsidR="00D871DA">
          <w:rPr>
            <w:noProof/>
            <w:webHidden/>
          </w:rPr>
          <w:fldChar w:fldCharType="begin"/>
        </w:r>
        <w:r w:rsidR="00D871DA">
          <w:rPr>
            <w:noProof/>
            <w:webHidden/>
          </w:rPr>
          <w:instrText xml:space="preserve"> PAGEREF _Toc56590641 \h </w:instrText>
        </w:r>
        <w:r w:rsidR="00D871DA">
          <w:rPr>
            <w:noProof/>
            <w:webHidden/>
          </w:rPr>
        </w:r>
        <w:r w:rsidR="00D871DA">
          <w:rPr>
            <w:noProof/>
            <w:webHidden/>
          </w:rPr>
          <w:fldChar w:fldCharType="separate"/>
        </w:r>
        <w:r w:rsidR="006270AF">
          <w:rPr>
            <w:noProof/>
            <w:webHidden/>
          </w:rPr>
          <w:t>68</w:t>
        </w:r>
        <w:r w:rsidR="00D871DA">
          <w:rPr>
            <w:noProof/>
            <w:webHidden/>
          </w:rPr>
          <w:fldChar w:fldCharType="end"/>
        </w:r>
      </w:hyperlink>
    </w:p>
    <w:p w14:paraId="72571494" w14:textId="45564C74"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2" w:history="1">
        <w:r w:rsidR="00D871DA" w:rsidRPr="00BC500B">
          <w:rPr>
            <w:rStyle w:val="Hyperlink"/>
            <w:noProof/>
          </w:rPr>
          <w:t>3.4.14</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thêm nhân viên</w:t>
        </w:r>
        <w:r w:rsidR="00D871DA">
          <w:rPr>
            <w:noProof/>
            <w:webHidden/>
          </w:rPr>
          <w:tab/>
        </w:r>
        <w:r w:rsidR="00D871DA">
          <w:rPr>
            <w:noProof/>
            <w:webHidden/>
          </w:rPr>
          <w:fldChar w:fldCharType="begin"/>
        </w:r>
        <w:r w:rsidR="00D871DA">
          <w:rPr>
            <w:noProof/>
            <w:webHidden/>
          </w:rPr>
          <w:instrText xml:space="preserve"> PAGEREF _Toc56590642 \h </w:instrText>
        </w:r>
        <w:r w:rsidR="00D871DA">
          <w:rPr>
            <w:noProof/>
            <w:webHidden/>
          </w:rPr>
        </w:r>
        <w:r w:rsidR="00D871DA">
          <w:rPr>
            <w:noProof/>
            <w:webHidden/>
          </w:rPr>
          <w:fldChar w:fldCharType="separate"/>
        </w:r>
        <w:r w:rsidR="006270AF">
          <w:rPr>
            <w:noProof/>
            <w:webHidden/>
          </w:rPr>
          <w:t>69</w:t>
        </w:r>
        <w:r w:rsidR="00D871DA">
          <w:rPr>
            <w:noProof/>
            <w:webHidden/>
          </w:rPr>
          <w:fldChar w:fldCharType="end"/>
        </w:r>
      </w:hyperlink>
    </w:p>
    <w:p w14:paraId="11BD5A85" w14:textId="1FA8B498"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3" w:history="1">
        <w:r w:rsidR="00D871DA" w:rsidRPr="00BC500B">
          <w:rPr>
            <w:rStyle w:val="Hyperlink"/>
            <w:noProof/>
          </w:rPr>
          <w:t>3.4.15</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xoá nhân viên</w:t>
        </w:r>
        <w:r w:rsidR="00D871DA">
          <w:rPr>
            <w:noProof/>
            <w:webHidden/>
          </w:rPr>
          <w:tab/>
        </w:r>
        <w:r w:rsidR="00D871DA">
          <w:rPr>
            <w:noProof/>
            <w:webHidden/>
          </w:rPr>
          <w:fldChar w:fldCharType="begin"/>
        </w:r>
        <w:r w:rsidR="00D871DA">
          <w:rPr>
            <w:noProof/>
            <w:webHidden/>
          </w:rPr>
          <w:instrText xml:space="preserve"> PAGEREF _Toc56590643 \h </w:instrText>
        </w:r>
        <w:r w:rsidR="00D871DA">
          <w:rPr>
            <w:noProof/>
            <w:webHidden/>
          </w:rPr>
        </w:r>
        <w:r w:rsidR="00D871DA">
          <w:rPr>
            <w:noProof/>
            <w:webHidden/>
          </w:rPr>
          <w:fldChar w:fldCharType="separate"/>
        </w:r>
        <w:r w:rsidR="006270AF">
          <w:rPr>
            <w:noProof/>
            <w:webHidden/>
          </w:rPr>
          <w:t>69</w:t>
        </w:r>
        <w:r w:rsidR="00D871DA">
          <w:rPr>
            <w:noProof/>
            <w:webHidden/>
          </w:rPr>
          <w:fldChar w:fldCharType="end"/>
        </w:r>
      </w:hyperlink>
    </w:p>
    <w:p w14:paraId="28465165" w14:textId="66C00ACA"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4" w:history="1">
        <w:r w:rsidR="00D871DA" w:rsidRPr="00BC500B">
          <w:rPr>
            <w:rStyle w:val="Hyperlink"/>
            <w:noProof/>
          </w:rPr>
          <w:t>3.4.16</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sửa nhân viên</w:t>
        </w:r>
        <w:r w:rsidR="00D871DA">
          <w:rPr>
            <w:noProof/>
            <w:webHidden/>
          </w:rPr>
          <w:tab/>
        </w:r>
        <w:r w:rsidR="00D871DA">
          <w:rPr>
            <w:noProof/>
            <w:webHidden/>
          </w:rPr>
          <w:fldChar w:fldCharType="begin"/>
        </w:r>
        <w:r w:rsidR="00D871DA">
          <w:rPr>
            <w:noProof/>
            <w:webHidden/>
          </w:rPr>
          <w:instrText xml:space="preserve"> PAGEREF _Toc56590644 \h </w:instrText>
        </w:r>
        <w:r w:rsidR="00D871DA">
          <w:rPr>
            <w:noProof/>
            <w:webHidden/>
          </w:rPr>
        </w:r>
        <w:r w:rsidR="00D871DA">
          <w:rPr>
            <w:noProof/>
            <w:webHidden/>
          </w:rPr>
          <w:fldChar w:fldCharType="separate"/>
        </w:r>
        <w:r w:rsidR="006270AF">
          <w:rPr>
            <w:noProof/>
            <w:webHidden/>
          </w:rPr>
          <w:t>70</w:t>
        </w:r>
        <w:r w:rsidR="00D871DA">
          <w:rPr>
            <w:noProof/>
            <w:webHidden/>
          </w:rPr>
          <w:fldChar w:fldCharType="end"/>
        </w:r>
      </w:hyperlink>
    </w:p>
    <w:p w14:paraId="2CAD688F" w14:textId="323EC76A"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5" w:history="1">
        <w:r w:rsidR="00D871DA" w:rsidRPr="00BC500B">
          <w:rPr>
            <w:rStyle w:val="Hyperlink"/>
            <w:noProof/>
          </w:rPr>
          <w:t>3.4.17</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doanh thu</w:t>
        </w:r>
        <w:r w:rsidR="00D871DA">
          <w:rPr>
            <w:noProof/>
            <w:webHidden/>
          </w:rPr>
          <w:tab/>
        </w:r>
        <w:r w:rsidR="00D871DA">
          <w:rPr>
            <w:noProof/>
            <w:webHidden/>
          </w:rPr>
          <w:fldChar w:fldCharType="begin"/>
        </w:r>
        <w:r w:rsidR="00D871DA">
          <w:rPr>
            <w:noProof/>
            <w:webHidden/>
          </w:rPr>
          <w:instrText xml:space="preserve"> PAGEREF _Toc56590645 \h </w:instrText>
        </w:r>
        <w:r w:rsidR="00D871DA">
          <w:rPr>
            <w:noProof/>
            <w:webHidden/>
          </w:rPr>
        </w:r>
        <w:r w:rsidR="00D871DA">
          <w:rPr>
            <w:noProof/>
            <w:webHidden/>
          </w:rPr>
          <w:fldChar w:fldCharType="separate"/>
        </w:r>
        <w:r w:rsidR="006270AF">
          <w:rPr>
            <w:noProof/>
            <w:webHidden/>
          </w:rPr>
          <w:t>70</w:t>
        </w:r>
        <w:r w:rsidR="00D871DA">
          <w:rPr>
            <w:noProof/>
            <w:webHidden/>
          </w:rPr>
          <w:fldChar w:fldCharType="end"/>
        </w:r>
      </w:hyperlink>
    </w:p>
    <w:p w14:paraId="1390F9C3" w14:textId="60AAAF7C"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6" w:history="1">
        <w:r w:rsidR="00D871DA" w:rsidRPr="00BC500B">
          <w:rPr>
            <w:rStyle w:val="Hyperlink"/>
            <w:noProof/>
          </w:rPr>
          <w:t>3.4.18</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theo tháng</w:t>
        </w:r>
        <w:r w:rsidR="00D871DA">
          <w:rPr>
            <w:noProof/>
            <w:webHidden/>
          </w:rPr>
          <w:tab/>
        </w:r>
        <w:r w:rsidR="00D871DA">
          <w:rPr>
            <w:noProof/>
            <w:webHidden/>
          </w:rPr>
          <w:fldChar w:fldCharType="begin"/>
        </w:r>
        <w:r w:rsidR="00D871DA">
          <w:rPr>
            <w:noProof/>
            <w:webHidden/>
          </w:rPr>
          <w:instrText xml:space="preserve"> PAGEREF _Toc56590646 \h </w:instrText>
        </w:r>
        <w:r w:rsidR="00D871DA">
          <w:rPr>
            <w:noProof/>
            <w:webHidden/>
          </w:rPr>
        </w:r>
        <w:r w:rsidR="00D871DA">
          <w:rPr>
            <w:noProof/>
            <w:webHidden/>
          </w:rPr>
          <w:fldChar w:fldCharType="separate"/>
        </w:r>
        <w:r w:rsidR="006270AF">
          <w:rPr>
            <w:noProof/>
            <w:webHidden/>
          </w:rPr>
          <w:t>71</w:t>
        </w:r>
        <w:r w:rsidR="00D871DA">
          <w:rPr>
            <w:noProof/>
            <w:webHidden/>
          </w:rPr>
          <w:fldChar w:fldCharType="end"/>
        </w:r>
      </w:hyperlink>
    </w:p>
    <w:p w14:paraId="3BCA7014" w14:textId="699A95BC"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7" w:history="1">
        <w:r w:rsidR="00D871DA" w:rsidRPr="00BC500B">
          <w:rPr>
            <w:rStyle w:val="Hyperlink"/>
            <w:noProof/>
          </w:rPr>
          <w:t>3.4.19</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theo quý</w:t>
        </w:r>
        <w:r w:rsidR="00D871DA">
          <w:rPr>
            <w:noProof/>
            <w:webHidden/>
          </w:rPr>
          <w:tab/>
        </w:r>
        <w:r w:rsidR="00D871DA">
          <w:rPr>
            <w:noProof/>
            <w:webHidden/>
          </w:rPr>
          <w:fldChar w:fldCharType="begin"/>
        </w:r>
        <w:r w:rsidR="00D871DA">
          <w:rPr>
            <w:noProof/>
            <w:webHidden/>
          </w:rPr>
          <w:instrText xml:space="preserve"> PAGEREF _Toc56590647 \h </w:instrText>
        </w:r>
        <w:r w:rsidR="00D871DA">
          <w:rPr>
            <w:noProof/>
            <w:webHidden/>
          </w:rPr>
        </w:r>
        <w:r w:rsidR="00D871DA">
          <w:rPr>
            <w:noProof/>
            <w:webHidden/>
          </w:rPr>
          <w:fldChar w:fldCharType="separate"/>
        </w:r>
        <w:r w:rsidR="006270AF">
          <w:rPr>
            <w:noProof/>
            <w:webHidden/>
          </w:rPr>
          <w:t>71</w:t>
        </w:r>
        <w:r w:rsidR="00D871DA">
          <w:rPr>
            <w:noProof/>
            <w:webHidden/>
          </w:rPr>
          <w:fldChar w:fldCharType="end"/>
        </w:r>
      </w:hyperlink>
    </w:p>
    <w:p w14:paraId="603A789E" w14:textId="36B60A74"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8" w:history="1">
        <w:r w:rsidR="00D871DA" w:rsidRPr="00BC500B">
          <w:rPr>
            <w:rStyle w:val="Hyperlink"/>
            <w:noProof/>
          </w:rPr>
          <w:t>3.4.20</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thống kê theo năm</w:t>
        </w:r>
        <w:r w:rsidR="00D871DA">
          <w:rPr>
            <w:noProof/>
            <w:webHidden/>
          </w:rPr>
          <w:tab/>
        </w:r>
        <w:r w:rsidR="00D871DA">
          <w:rPr>
            <w:noProof/>
            <w:webHidden/>
          </w:rPr>
          <w:fldChar w:fldCharType="begin"/>
        </w:r>
        <w:r w:rsidR="00D871DA">
          <w:rPr>
            <w:noProof/>
            <w:webHidden/>
          </w:rPr>
          <w:instrText xml:space="preserve"> PAGEREF _Toc56590648 \h </w:instrText>
        </w:r>
        <w:r w:rsidR="00D871DA">
          <w:rPr>
            <w:noProof/>
            <w:webHidden/>
          </w:rPr>
        </w:r>
        <w:r w:rsidR="00D871DA">
          <w:rPr>
            <w:noProof/>
            <w:webHidden/>
          </w:rPr>
          <w:fldChar w:fldCharType="separate"/>
        </w:r>
        <w:r w:rsidR="006270AF">
          <w:rPr>
            <w:noProof/>
            <w:webHidden/>
          </w:rPr>
          <w:t>72</w:t>
        </w:r>
        <w:r w:rsidR="00D871DA">
          <w:rPr>
            <w:noProof/>
            <w:webHidden/>
          </w:rPr>
          <w:fldChar w:fldCharType="end"/>
        </w:r>
      </w:hyperlink>
    </w:p>
    <w:p w14:paraId="3E323EEF" w14:textId="70B9BD48"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49" w:history="1">
        <w:r w:rsidR="00D871DA" w:rsidRPr="00BC500B">
          <w:rPr>
            <w:rStyle w:val="Hyperlink"/>
            <w:noProof/>
          </w:rPr>
          <w:t>3.4.21</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tư vấn khách hàng</w:t>
        </w:r>
        <w:r w:rsidR="00D871DA">
          <w:rPr>
            <w:noProof/>
            <w:webHidden/>
          </w:rPr>
          <w:tab/>
        </w:r>
        <w:r w:rsidR="00D871DA">
          <w:rPr>
            <w:noProof/>
            <w:webHidden/>
          </w:rPr>
          <w:fldChar w:fldCharType="begin"/>
        </w:r>
        <w:r w:rsidR="00D871DA">
          <w:rPr>
            <w:noProof/>
            <w:webHidden/>
          </w:rPr>
          <w:instrText xml:space="preserve"> PAGEREF _Toc56590649 \h </w:instrText>
        </w:r>
        <w:r w:rsidR="00D871DA">
          <w:rPr>
            <w:noProof/>
            <w:webHidden/>
          </w:rPr>
        </w:r>
        <w:r w:rsidR="00D871DA">
          <w:rPr>
            <w:noProof/>
            <w:webHidden/>
          </w:rPr>
          <w:fldChar w:fldCharType="separate"/>
        </w:r>
        <w:r w:rsidR="006270AF">
          <w:rPr>
            <w:noProof/>
            <w:webHidden/>
          </w:rPr>
          <w:t>72</w:t>
        </w:r>
        <w:r w:rsidR="00D871DA">
          <w:rPr>
            <w:noProof/>
            <w:webHidden/>
          </w:rPr>
          <w:fldChar w:fldCharType="end"/>
        </w:r>
      </w:hyperlink>
    </w:p>
    <w:p w14:paraId="28A52221" w14:textId="52219CE8"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0" w:history="1">
        <w:r w:rsidR="00D871DA" w:rsidRPr="00BC500B">
          <w:rPr>
            <w:rStyle w:val="Hyperlink"/>
            <w:noProof/>
          </w:rPr>
          <w:t>3.4.22</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hướng dẫn sử dụng thuốc</w:t>
        </w:r>
        <w:r w:rsidR="00D871DA">
          <w:rPr>
            <w:noProof/>
            <w:webHidden/>
          </w:rPr>
          <w:tab/>
        </w:r>
        <w:r w:rsidR="00D871DA">
          <w:rPr>
            <w:noProof/>
            <w:webHidden/>
          </w:rPr>
          <w:fldChar w:fldCharType="begin"/>
        </w:r>
        <w:r w:rsidR="00D871DA">
          <w:rPr>
            <w:noProof/>
            <w:webHidden/>
          </w:rPr>
          <w:instrText xml:space="preserve"> PAGEREF _Toc56590650 \h </w:instrText>
        </w:r>
        <w:r w:rsidR="00D871DA">
          <w:rPr>
            <w:noProof/>
            <w:webHidden/>
          </w:rPr>
        </w:r>
        <w:r w:rsidR="00D871DA">
          <w:rPr>
            <w:noProof/>
            <w:webHidden/>
          </w:rPr>
          <w:fldChar w:fldCharType="separate"/>
        </w:r>
        <w:r w:rsidR="006270AF">
          <w:rPr>
            <w:noProof/>
            <w:webHidden/>
          </w:rPr>
          <w:t>73</w:t>
        </w:r>
        <w:r w:rsidR="00D871DA">
          <w:rPr>
            <w:noProof/>
            <w:webHidden/>
          </w:rPr>
          <w:fldChar w:fldCharType="end"/>
        </w:r>
      </w:hyperlink>
    </w:p>
    <w:p w14:paraId="621B1484" w14:textId="79C691E0"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1" w:history="1">
        <w:r w:rsidR="00D871DA" w:rsidRPr="00BC500B">
          <w:rPr>
            <w:rStyle w:val="Hyperlink"/>
            <w:noProof/>
          </w:rPr>
          <w:t>3.4.23</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xem thông tin thuốc</w:t>
        </w:r>
        <w:r w:rsidR="00D871DA">
          <w:rPr>
            <w:noProof/>
            <w:webHidden/>
          </w:rPr>
          <w:tab/>
        </w:r>
        <w:r w:rsidR="00D871DA">
          <w:rPr>
            <w:noProof/>
            <w:webHidden/>
          </w:rPr>
          <w:fldChar w:fldCharType="begin"/>
        </w:r>
        <w:r w:rsidR="00D871DA">
          <w:rPr>
            <w:noProof/>
            <w:webHidden/>
          </w:rPr>
          <w:instrText xml:space="preserve"> PAGEREF _Toc56590651 \h </w:instrText>
        </w:r>
        <w:r w:rsidR="00D871DA">
          <w:rPr>
            <w:noProof/>
            <w:webHidden/>
          </w:rPr>
        </w:r>
        <w:r w:rsidR="00D871DA">
          <w:rPr>
            <w:noProof/>
            <w:webHidden/>
          </w:rPr>
          <w:fldChar w:fldCharType="separate"/>
        </w:r>
        <w:r w:rsidR="006270AF">
          <w:rPr>
            <w:noProof/>
            <w:webHidden/>
          </w:rPr>
          <w:t>73</w:t>
        </w:r>
        <w:r w:rsidR="00D871DA">
          <w:rPr>
            <w:noProof/>
            <w:webHidden/>
          </w:rPr>
          <w:fldChar w:fldCharType="end"/>
        </w:r>
      </w:hyperlink>
    </w:p>
    <w:p w14:paraId="43EF0590" w14:textId="52FCB40B"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2" w:history="1">
        <w:r w:rsidR="00D871DA" w:rsidRPr="00BC500B">
          <w:rPr>
            <w:rStyle w:val="Hyperlink"/>
            <w:noProof/>
          </w:rPr>
          <w:t>3.4.24</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thêm dữ liệu thuốc</w:t>
        </w:r>
        <w:r w:rsidR="00D871DA">
          <w:rPr>
            <w:noProof/>
            <w:webHidden/>
          </w:rPr>
          <w:tab/>
        </w:r>
        <w:r w:rsidR="00D871DA">
          <w:rPr>
            <w:noProof/>
            <w:webHidden/>
          </w:rPr>
          <w:fldChar w:fldCharType="begin"/>
        </w:r>
        <w:r w:rsidR="00D871DA">
          <w:rPr>
            <w:noProof/>
            <w:webHidden/>
          </w:rPr>
          <w:instrText xml:space="preserve"> PAGEREF _Toc56590652 \h </w:instrText>
        </w:r>
        <w:r w:rsidR="00D871DA">
          <w:rPr>
            <w:noProof/>
            <w:webHidden/>
          </w:rPr>
        </w:r>
        <w:r w:rsidR="00D871DA">
          <w:rPr>
            <w:noProof/>
            <w:webHidden/>
          </w:rPr>
          <w:fldChar w:fldCharType="separate"/>
        </w:r>
        <w:r w:rsidR="006270AF">
          <w:rPr>
            <w:noProof/>
            <w:webHidden/>
          </w:rPr>
          <w:t>74</w:t>
        </w:r>
        <w:r w:rsidR="00D871DA">
          <w:rPr>
            <w:noProof/>
            <w:webHidden/>
          </w:rPr>
          <w:fldChar w:fldCharType="end"/>
        </w:r>
      </w:hyperlink>
    </w:p>
    <w:p w14:paraId="43B53795" w14:textId="71F82F0D"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3" w:history="1">
        <w:r w:rsidR="00D871DA" w:rsidRPr="00BC500B">
          <w:rPr>
            <w:rStyle w:val="Hyperlink"/>
            <w:noProof/>
          </w:rPr>
          <w:t>3.4.25</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xoá dữ liệu thuốc</w:t>
        </w:r>
        <w:r w:rsidR="00D871DA">
          <w:rPr>
            <w:noProof/>
            <w:webHidden/>
          </w:rPr>
          <w:tab/>
        </w:r>
        <w:r w:rsidR="00D871DA">
          <w:rPr>
            <w:noProof/>
            <w:webHidden/>
          </w:rPr>
          <w:fldChar w:fldCharType="begin"/>
        </w:r>
        <w:r w:rsidR="00D871DA">
          <w:rPr>
            <w:noProof/>
            <w:webHidden/>
          </w:rPr>
          <w:instrText xml:space="preserve"> PAGEREF _Toc56590653 \h </w:instrText>
        </w:r>
        <w:r w:rsidR="00D871DA">
          <w:rPr>
            <w:noProof/>
            <w:webHidden/>
          </w:rPr>
        </w:r>
        <w:r w:rsidR="00D871DA">
          <w:rPr>
            <w:noProof/>
            <w:webHidden/>
          </w:rPr>
          <w:fldChar w:fldCharType="separate"/>
        </w:r>
        <w:r w:rsidR="006270AF">
          <w:rPr>
            <w:noProof/>
            <w:webHidden/>
          </w:rPr>
          <w:t>74</w:t>
        </w:r>
        <w:r w:rsidR="00D871DA">
          <w:rPr>
            <w:noProof/>
            <w:webHidden/>
          </w:rPr>
          <w:fldChar w:fldCharType="end"/>
        </w:r>
      </w:hyperlink>
    </w:p>
    <w:p w14:paraId="1A2239E8" w14:textId="1473956F"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4" w:history="1">
        <w:r w:rsidR="00D871DA" w:rsidRPr="00BC500B">
          <w:rPr>
            <w:rStyle w:val="Hyperlink"/>
            <w:noProof/>
          </w:rPr>
          <w:t>3.4.26</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chỉnh sửa dữ liệu thuốc</w:t>
        </w:r>
        <w:r w:rsidR="00D871DA">
          <w:rPr>
            <w:noProof/>
            <w:webHidden/>
          </w:rPr>
          <w:tab/>
        </w:r>
        <w:r w:rsidR="00D871DA">
          <w:rPr>
            <w:noProof/>
            <w:webHidden/>
          </w:rPr>
          <w:fldChar w:fldCharType="begin"/>
        </w:r>
        <w:r w:rsidR="00D871DA">
          <w:rPr>
            <w:noProof/>
            <w:webHidden/>
          </w:rPr>
          <w:instrText xml:space="preserve"> PAGEREF _Toc56590654 \h </w:instrText>
        </w:r>
        <w:r w:rsidR="00D871DA">
          <w:rPr>
            <w:noProof/>
            <w:webHidden/>
          </w:rPr>
        </w:r>
        <w:r w:rsidR="00D871DA">
          <w:rPr>
            <w:noProof/>
            <w:webHidden/>
          </w:rPr>
          <w:fldChar w:fldCharType="separate"/>
        </w:r>
        <w:r w:rsidR="006270AF">
          <w:rPr>
            <w:noProof/>
            <w:webHidden/>
          </w:rPr>
          <w:t>74</w:t>
        </w:r>
        <w:r w:rsidR="00D871DA">
          <w:rPr>
            <w:noProof/>
            <w:webHidden/>
          </w:rPr>
          <w:fldChar w:fldCharType="end"/>
        </w:r>
      </w:hyperlink>
    </w:p>
    <w:p w14:paraId="2E14268A" w14:textId="38ED7746"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5" w:history="1">
        <w:r w:rsidR="00D871DA" w:rsidRPr="00BC500B">
          <w:rPr>
            <w:rStyle w:val="Hyperlink"/>
            <w:noProof/>
          </w:rPr>
          <w:t>3.4.27</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kiểm tra số lượng</w:t>
        </w:r>
        <w:r w:rsidR="00D871DA">
          <w:rPr>
            <w:noProof/>
            <w:webHidden/>
          </w:rPr>
          <w:tab/>
        </w:r>
        <w:r w:rsidR="00D871DA">
          <w:rPr>
            <w:noProof/>
            <w:webHidden/>
          </w:rPr>
          <w:fldChar w:fldCharType="begin"/>
        </w:r>
        <w:r w:rsidR="00D871DA">
          <w:rPr>
            <w:noProof/>
            <w:webHidden/>
          </w:rPr>
          <w:instrText xml:space="preserve"> PAGEREF _Toc56590655 \h </w:instrText>
        </w:r>
        <w:r w:rsidR="00D871DA">
          <w:rPr>
            <w:noProof/>
            <w:webHidden/>
          </w:rPr>
        </w:r>
        <w:r w:rsidR="00D871DA">
          <w:rPr>
            <w:noProof/>
            <w:webHidden/>
          </w:rPr>
          <w:fldChar w:fldCharType="separate"/>
        </w:r>
        <w:r w:rsidR="006270AF">
          <w:rPr>
            <w:noProof/>
            <w:webHidden/>
          </w:rPr>
          <w:t>75</w:t>
        </w:r>
        <w:r w:rsidR="00D871DA">
          <w:rPr>
            <w:noProof/>
            <w:webHidden/>
          </w:rPr>
          <w:fldChar w:fldCharType="end"/>
        </w:r>
      </w:hyperlink>
    </w:p>
    <w:p w14:paraId="56174AE2" w14:textId="43BEE530"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6" w:history="1">
        <w:r w:rsidR="00D871DA" w:rsidRPr="00BC500B">
          <w:rPr>
            <w:rStyle w:val="Hyperlink"/>
            <w:noProof/>
          </w:rPr>
          <w:t>3.4.28</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kiểm tra ngày hết hạn</w:t>
        </w:r>
        <w:r w:rsidR="00D871DA">
          <w:rPr>
            <w:noProof/>
            <w:webHidden/>
          </w:rPr>
          <w:tab/>
        </w:r>
        <w:r w:rsidR="00D871DA">
          <w:rPr>
            <w:noProof/>
            <w:webHidden/>
          </w:rPr>
          <w:fldChar w:fldCharType="begin"/>
        </w:r>
        <w:r w:rsidR="00D871DA">
          <w:rPr>
            <w:noProof/>
            <w:webHidden/>
          </w:rPr>
          <w:instrText xml:space="preserve"> PAGEREF _Toc56590656 \h </w:instrText>
        </w:r>
        <w:r w:rsidR="00D871DA">
          <w:rPr>
            <w:noProof/>
            <w:webHidden/>
          </w:rPr>
        </w:r>
        <w:r w:rsidR="00D871DA">
          <w:rPr>
            <w:noProof/>
            <w:webHidden/>
          </w:rPr>
          <w:fldChar w:fldCharType="separate"/>
        </w:r>
        <w:r w:rsidR="006270AF">
          <w:rPr>
            <w:noProof/>
            <w:webHidden/>
          </w:rPr>
          <w:t>75</w:t>
        </w:r>
        <w:r w:rsidR="00D871DA">
          <w:rPr>
            <w:noProof/>
            <w:webHidden/>
          </w:rPr>
          <w:fldChar w:fldCharType="end"/>
        </w:r>
      </w:hyperlink>
    </w:p>
    <w:p w14:paraId="56A09645" w14:textId="740EC247"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7" w:history="1">
        <w:r w:rsidR="00D871DA" w:rsidRPr="00BC500B">
          <w:rPr>
            <w:rStyle w:val="Hyperlink"/>
            <w:noProof/>
          </w:rPr>
          <w:t>3.4.29</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yêu cầu nhập thêm thuốc</w:t>
        </w:r>
        <w:r w:rsidR="00D871DA">
          <w:rPr>
            <w:noProof/>
            <w:webHidden/>
          </w:rPr>
          <w:tab/>
        </w:r>
        <w:r w:rsidR="00D871DA">
          <w:rPr>
            <w:noProof/>
            <w:webHidden/>
          </w:rPr>
          <w:fldChar w:fldCharType="begin"/>
        </w:r>
        <w:r w:rsidR="00D871DA">
          <w:rPr>
            <w:noProof/>
            <w:webHidden/>
          </w:rPr>
          <w:instrText xml:space="preserve"> PAGEREF _Toc56590657 \h </w:instrText>
        </w:r>
        <w:r w:rsidR="00D871DA">
          <w:rPr>
            <w:noProof/>
            <w:webHidden/>
          </w:rPr>
        </w:r>
        <w:r w:rsidR="00D871DA">
          <w:rPr>
            <w:noProof/>
            <w:webHidden/>
          </w:rPr>
          <w:fldChar w:fldCharType="separate"/>
        </w:r>
        <w:r w:rsidR="006270AF">
          <w:rPr>
            <w:noProof/>
            <w:webHidden/>
          </w:rPr>
          <w:t>76</w:t>
        </w:r>
        <w:r w:rsidR="00D871DA">
          <w:rPr>
            <w:noProof/>
            <w:webHidden/>
          </w:rPr>
          <w:fldChar w:fldCharType="end"/>
        </w:r>
      </w:hyperlink>
    </w:p>
    <w:p w14:paraId="69B1AA8F" w14:textId="09EA8924" w:rsidR="00D871DA" w:rsidRDefault="000B54F6">
      <w:pPr>
        <w:pStyle w:val="TOC3"/>
        <w:tabs>
          <w:tab w:val="left" w:pos="2310"/>
          <w:tab w:val="right" w:leader="dot" w:pos="9111"/>
        </w:tabs>
        <w:rPr>
          <w:rFonts w:asciiTheme="minorHAnsi" w:eastAsiaTheme="minorEastAsia" w:hAnsiTheme="minorHAnsi" w:cstheme="minorBidi"/>
          <w:noProof/>
          <w:sz w:val="22"/>
          <w:szCs w:val="22"/>
          <w:lang w:val="vi-VN" w:eastAsia="vi-VN"/>
        </w:rPr>
      </w:pPr>
      <w:hyperlink w:anchor="_Toc56590658" w:history="1">
        <w:r w:rsidR="00D871DA" w:rsidRPr="00BC500B">
          <w:rPr>
            <w:rStyle w:val="Hyperlink"/>
            <w:noProof/>
          </w:rPr>
          <w:t>3.4.30</w:t>
        </w:r>
        <w:r w:rsidR="00D871DA">
          <w:rPr>
            <w:rFonts w:asciiTheme="minorHAnsi" w:eastAsiaTheme="minorEastAsia" w:hAnsiTheme="minorHAnsi" w:cstheme="minorBidi"/>
            <w:noProof/>
            <w:sz w:val="22"/>
            <w:szCs w:val="22"/>
            <w:lang w:val="vi-VN" w:eastAsia="vi-VN"/>
          </w:rPr>
          <w:tab/>
        </w:r>
        <w:r w:rsidR="00D871DA" w:rsidRPr="00BC500B">
          <w:rPr>
            <w:rStyle w:val="Hyperlink"/>
            <w:noProof/>
          </w:rPr>
          <w:t xml:space="preserve"> Usecase loại bỏ thuốc hết hạn</w:t>
        </w:r>
        <w:r w:rsidR="00D871DA">
          <w:rPr>
            <w:noProof/>
            <w:webHidden/>
          </w:rPr>
          <w:tab/>
        </w:r>
        <w:r w:rsidR="00D871DA">
          <w:rPr>
            <w:noProof/>
            <w:webHidden/>
          </w:rPr>
          <w:fldChar w:fldCharType="begin"/>
        </w:r>
        <w:r w:rsidR="00D871DA">
          <w:rPr>
            <w:noProof/>
            <w:webHidden/>
          </w:rPr>
          <w:instrText xml:space="preserve"> PAGEREF _Toc56590658 \h </w:instrText>
        </w:r>
        <w:r w:rsidR="00D871DA">
          <w:rPr>
            <w:noProof/>
            <w:webHidden/>
          </w:rPr>
        </w:r>
        <w:r w:rsidR="00D871DA">
          <w:rPr>
            <w:noProof/>
            <w:webHidden/>
          </w:rPr>
          <w:fldChar w:fldCharType="separate"/>
        </w:r>
        <w:r w:rsidR="006270AF">
          <w:rPr>
            <w:noProof/>
            <w:webHidden/>
          </w:rPr>
          <w:t>76</w:t>
        </w:r>
        <w:r w:rsidR="00D871DA">
          <w:rPr>
            <w:noProof/>
            <w:webHidden/>
          </w:rPr>
          <w:fldChar w:fldCharType="end"/>
        </w:r>
      </w:hyperlink>
    </w:p>
    <w:p w14:paraId="5FE91374" w14:textId="13DA175B"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659" w:history="1">
        <w:r w:rsidR="00D871DA" w:rsidRPr="00BC500B">
          <w:rPr>
            <w:rStyle w:val="Hyperlink"/>
            <w:noProof/>
          </w:rPr>
          <w:t>3.5 Mô hình thực thể ERD</w:t>
        </w:r>
        <w:r w:rsidR="00D871DA">
          <w:rPr>
            <w:noProof/>
            <w:webHidden/>
          </w:rPr>
          <w:tab/>
        </w:r>
        <w:r w:rsidR="00D871DA">
          <w:rPr>
            <w:noProof/>
            <w:webHidden/>
          </w:rPr>
          <w:fldChar w:fldCharType="begin"/>
        </w:r>
        <w:r w:rsidR="00D871DA">
          <w:rPr>
            <w:noProof/>
            <w:webHidden/>
          </w:rPr>
          <w:instrText xml:space="preserve"> PAGEREF _Toc56590659 \h </w:instrText>
        </w:r>
        <w:r w:rsidR="00D871DA">
          <w:rPr>
            <w:noProof/>
            <w:webHidden/>
          </w:rPr>
        </w:r>
        <w:r w:rsidR="00D871DA">
          <w:rPr>
            <w:noProof/>
            <w:webHidden/>
          </w:rPr>
          <w:fldChar w:fldCharType="separate"/>
        </w:r>
        <w:r w:rsidR="006270AF">
          <w:rPr>
            <w:noProof/>
            <w:webHidden/>
          </w:rPr>
          <w:t>77</w:t>
        </w:r>
        <w:r w:rsidR="00D871DA">
          <w:rPr>
            <w:noProof/>
            <w:webHidden/>
          </w:rPr>
          <w:fldChar w:fldCharType="end"/>
        </w:r>
      </w:hyperlink>
    </w:p>
    <w:p w14:paraId="0B9C2B60" w14:textId="37D8B952"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660" w:history="1">
        <w:r w:rsidR="00D871DA" w:rsidRPr="00BC500B">
          <w:rPr>
            <w:rStyle w:val="Hyperlink"/>
            <w:noProof/>
          </w:rPr>
          <w:t>3.6 Sơ đồ Class (Class Diagram)</w:t>
        </w:r>
        <w:r w:rsidR="00D871DA">
          <w:rPr>
            <w:noProof/>
            <w:webHidden/>
          </w:rPr>
          <w:tab/>
        </w:r>
        <w:r w:rsidR="00D871DA">
          <w:rPr>
            <w:noProof/>
            <w:webHidden/>
          </w:rPr>
          <w:fldChar w:fldCharType="begin"/>
        </w:r>
        <w:r w:rsidR="00D871DA">
          <w:rPr>
            <w:noProof/>
            <w:webHidden/>
          </w:rPr>
          <w:instrText xml:space="preserve"> PAGEREF _Toc56590660 \h </w:instrText>
        </w:r>
        <w:r w:rsidR="00D871DA">
          <w:rPr>
            <w:noProof/>
            <w:webHidden/>
          </w:rPr>
        </w:r>
        <w:r w:rsidR="00D871DA">
          <w:rPr>
            <w:noProof/>
            <w:webHidden/>
          </w:rPr>
          <w:fldChar w:fldCharType="separate"/>
        </w:r>
        <w:r w:rsidR="006270AF">
          <w:rPr>
            <w:noProof/>
            <w:webHidden/>
          </w:rPr>
          <w:t>78</w:t>
        </w:r>
        <w:r w:rsidR="00D871DA">
          <w:rPr>
            <w:noProof/>
            <w:webHidden/>
          </w:rPr>
          <w:fldChar w:fldCharType="end"/>
        </w:r>
      </w:hyperlink>
    </w:p>
    <w:p w14:paraId="0138BA60" w14:textId="6C54499B"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661" w:history="1">
        <w:r w:rsidR="00D871DA" w:rsidRPr="00BC500B">
          <w:rPr>
            <w:rStyle w:val="Hyperlink"/>
            <w:noProof/>
          </w:rPr>
          <w:t>3.7 Mô hình phát triển phần mềm</w:t>
        </w:r>
        <w:r w:rsidR="00D871DA">
          <w:rPr>
            <w:noProof/>
            <w:webHidden/>
          </w:rPr>
          <w:tab/>
        </w:r>
        <w:r w:rsidR="00D871DA">
          <w:rPr>
            <w:noProof/>
            <w:webHidden/>
          </w:rPr>
          <w:fldChar w:fldCharType="begin"/>
        </w:r>
        <w:r w:rsidR="00D871DA">
          <w:rPr>
            <w:noProof/>
            <w:webHidden/>
          </w:rPr>
          <w:instrText xml:space="preserve"> PAGEREF _Toc56590661 \h </w:instrText>
        </w:r>
        <w:r w:rsidR="00D871DA">
          <w:rPr>
            <w:noProof/>
            <w:webHidden/>
          </w:rPr>
        </w:r>
        <w:r w:rsidR="00D871DA">
          <w:rPr>
            <w:noProof/>
            <w:webHidden/>
          </w:rPr>
          <w:fldChar w:fldCharType="separate"/>
        </w:r>
        <w:r w:rsidR="006270AF">
          <w:rPr>
            <w:noProof/>
            <w:webHidden/>
          </w:rPr>
          <w:t>78</w:t>
        </w:r>
        <w:r w:rsidR="00D871DA">
          <w:rPr>
            <w:noProof/>
            <w:webHidden/>
          </w:rPr>
          <w:fldChar w:fldCharType="end"/>
        </w:r>
      </w:hyperlink>
    </w:p>
    <w:p w14:paraId="7852A6B3" w14:textId="36F39B45"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662" w:history="1">
        <w:r w:rsidR="00D871DA" w:rsidRPr="00BC500B">
          <w:rPr>
            <w:rStyle w:val="Hyperlink"/>
            <w:noProof/>
          </w:rPr>
          <w:t>3.7.1. Giới thiệu mô hình thác nước (Waterfall model)</w:t>
        </w:r>
        <w:r w:rsidR="00D871DA">
          <w:rPr>
            <w:noProof/>
            <w:webHidden/>
          </w:rPr>
          <w:tab/>
        </w:r>
        <w:r w:rsidR="00D871DA">
          <w:rPr>
            <w:noProof/>
            <w:webHidden/>
          </w:rPr>
          <w:fldChar w:fldCharType="begin"/>
        </w:r>
        <w:r w:rsidR="00D871DA">
          <w:rPr>
            <w:noProof/>
            <w:webHidden/>
          </w:rPr>
          <w:instrText xml:space="preserve"> PAGEREF _Toc56590662 \h </w:instrText>
        </w:r>
        <w:r w:rsidR="00D871DA">
          <w:rPr>
            <w:noProof/>
            <w:webHidden/>
          </w:rPr>
        </w:r>
        <w:r w:rsidR="00D871DA">
          <w:rPr>
            <w:noProof/>
            <w:webHidden/>
          </w:rPr>
          <w:fldChar w:fldCharType="separate"/>
        </w:r>
        <w:r w:rsidR="006270AF">
          <w:rPr>
            <w:noProof/>
            <w:webHidden/>
          </w:rPr>
          <w:t>78</w:t>
        </w:r>
        <w:r w:rsidR="00D871DA">
          <w:rPr>
            <w:noProof/>
            <w:webHidden/>
          </w:rPr>
          <w:fldChar w:fldCharType="end"/>
        </w:r>
      </w:hyperlink>
    </w:p>
    <w:p w14:paraId="15D21937" w14:textId="602A5CCB"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663" w:history="1">
        <w:r w:rsidR="00D871DA" w:rsidRPr="00BC500B">
          <w:rPr>
            <w:rStyle w:val="Hyperlink"/>
            <w:noProof/>
          </w:rPr>
          <w:t>3.7.2. Ưu điểm</w:t>
        </w:r>
        <w:r w:rsidR="00D871DA">
          <w:rPr>
            <w:noProof/>
            <w:webHidden/>
          </w:rPr>
          <w:tab/>
        </w:r>
        <w:r w:rsidR="00D871DA">
          <w:rPr>
            <w:noProof/>
            <w:webHidden/>
          </w:rPr>
          <w:fldChar w:fldCharType="begin"/>
        </w:r>
        <w:r w:rsidR="00D871DA">
          <w:rPr>
            <w:noProof/>
            <w:webHidden/>
          </w:rPr>
          <w:instrText xml:space="preserve"> PAGEREF _Toc56590663 \h </w:instrText>
        </w:r>
        <w:r w:rsidR="00D871DA">
          <w:rPr>
            <w:noProof/>
            <w:webHidden/>
          </w:rPr>
        </w:r>
        <w:r w:rsidR="00D871DA">
          <w:rPr>
            <w:noProof/>
            <w:webHidden/>
          </w:rPr>
          <w:fldChar w:fldCharType="separate"/>
        </w:r>
        <w:r w:rsidR="006270AF">
          <w:rPr>
            <w:noProof/>
            <w:webHidden/>
          </w:rPr>
          <w:t>80</w:t>
        </w:r>
        <w:r w:rsidR="00D871DA">
          <w:rPr>
            <w:noProof/>
            <w:webHidden/>
          </w:rPr>
          <w:fldChar w:fldCharType="end"/>
        </w:r>
      </w:hyperlink>
    </w:p>
    <w:p w14:paraId="381E1F7C" w14:textId="775CEA70"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664" w:history="1">
        <w:r w:rsidR="00D871DA" w:rsidRPr="00BC500B">
          <w:rPr>
            <w:rStyle w:val="Hyperlink"/>
            <w:noProof/>
          </w:rPr>
          <w:t>3.7.3. Nhược điểm</w:t>
        </w:r>
        <w:r w:rsidR="00D871DA">
          <w:rPr>
            <w:noProof/>
            <w:webHidden/>
          </w:rPr>
          <w:tab/>
        </w:r>
        <w:r w:rsidR="00D871DA">
          <w:rPr>
            <w:noProof/>
            <w:webHidden/>
          </w:rPr>
          <w:fldChar w:fldCharType="begin"/>
        </w:r>
        <w:r w:rsidR="00D871DA">
          <w:rPr>
            <w:noProof/>
            <w:webHidden/>
          </w:rPr>
          <w:instrText xml:space="preserve"> PAGEREF _Toc56590664 \h </w:instrText>
        </w:r>
        <w:r w:rsidR="00D871DA">
          <w:rPr>
            <w:noProof/>
            <w:webHidden/>
          </w:rPr>
        </w:r>
        <w:r w:rsidR="00D871DA">
          <w:rPr>
            <w:noProof/>
            <w:webHidden/>
          </w:rPr>
          <w:fldChar w:fldCharType="separate"/>
        </w:r>
        <w:r w:rsidR="006270AF">
          <w:rPr>
            <w:noProof/>
            <w:webHidden/>
          </w:rPr>
          <w:t>80</w:t>
        </w:r>
        <w:r w:rsidR="00D871DA">
          <w:rPr>
            <w:noProof/>
            <w:webHidden/>
          </w:rPr>
          <w:fldChar w:fldCharType="end"/>
        </w:r>
      </w:hyperlink>
    </w:p>
    <w:p w14:paraId="76AA9CFA" w14:textId="59026C7C"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665" w:history="1">
        <w:r w:rsidR="00D871DA" w:rsidRPr="00BC500B">
          <w:rPr>
            <w:rStyle w:val="Hyperlink"/>
            <w:noProof/>
          </w:rPr>
          <w:t>3.7.4. Lý do chọn mô hình</w:t>
        </w:r>
        <w:r w:rsidR="00D871DA">
          <w:rPr>
            <w:noProof/>
            <w:webHidden/>
          </w:rPr>
          <w:tab/>
        </w:r>
        <w:r w:rsidR="00D871DA">
          <w:rPr>
            <w:noProof/>
            <w:webHidden/>
          </w:rPr>
          <w:fldChar w:fldCharType="begin"/>
        </w:r>
        <w:r w:rsidR="00D871DA">
          <w:rPr>
            <w:noProof/>
            <w:webHidden/>
          </w:rPr>
          <w:instrText xml:space="preserve"> PAGEREF _Toc56590665 \h </w:instrText>
        </w:r>
        <w:r w:rsidR="00D871DA">
          <w:rPr>
            <w:noProof/>
            <w:webHidden/>
          </w:rPr>
        </w:r>
        <w:r w:rsidR="00D871DA">
          <w:rPr>
            <w:noProof/>
            <w:webHidden/>
          </w:rPr>
          <w:fldChar w:fldCharType="separate"/>
        </w:r>
        <w:r w:rsidR="006270AF">
          <w:rPr>
            <w:noProof/>
            <w:webHidden/>
          </w:rPr>
          <w:t>81</w:t>
        </w:r>
        <w:r w:rsidR="00D871DA">
          <w:rPr>
            <w:noProof/>
            <w:webHidden/>
          </w:rPr>
          <w:fldChar w:fldCharType="end"/>
        </w:r>
      </w:hyperlink>
    </w:p>
    <w:p w14:paraId="0A552739" w14:textId="2387BD67"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666" w:history="1">
        <w:r w:rsidR="00D871DA" w:rsidRPr="00BC500B">
          <w:rPr>
            <w:rStyle w:val="Hyperlink"/>
            <w:noProof/>
          </w:rPr>
          <w:t>PHÂN CÔNG VÀ ĐÁNH GIÁ</w:t>
        </w:r>
        <w:r w:rsidR="00D871DA">
          <w:rPr>
            <w:noProof/>
            <w:webHidden/>
          </w:rPr>
          <w:tab/>
        </w:r>
        <w:r w:rsidR="00D871DA">
          <w:rPr>
            <w:noProof/>
            <w:webHidden/>
          </w:rPr>
          <w:fldChar w:fldCharType="begin"/>
        </w:r>
        <w:r w:rsidR="00D871DA">
          <w:rPr>
            <w:noProof/>
            <w:webHidden/>
          </w:rPr>
          <w:instrText xml:space="preserve"> PAGEREF _Toc56590666 \h </w:instrText>
        </w:r>
        <w:r w:rsidR="00D871DA">
          <w:rPr>
            <w:noProof/>
            <w:webHidden/>
          </w:rPr>
        </w:r>
        <w:r w:rsidR="00D871DA">
          <w:rPr>
            <w:noProof/>
            <w:webHidden/>
          </w:rPr>
          <w:fldChar w:fldCharType="separate"/>
        </w:r>
        <w:r w:rsidR="006270AF">
          <w:rPr>
            <w:noProof/>
            <w:webHidden/>
          </w:rPr>
          <w:t>82</w:t>
        </w:r>
        <w:r w:rsidR="00D871DA">
          <w:rPr>
            <w:noProof/>
            <w:webHidden/>
          </w:rPr>
          <w:fldChar w:fldCharType="end"/>
        </w:r>
      </w:hyperlink>
    </w:p>
    <w:p w14:paraId="7FCE67AE" w14:textId="72936209"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667" w:history="1">
        <w:r w:rsidR="00D871DA" w:rsidRPr="00BC500B">
          <w:rPr>
            <w:rStyle w:val="Hyperlink"/>
            <w:noProof/>
          </w:rPr>
          <w:t xml:space="preserve">1.2 Kế hoạch giao </w:t>
        </w:r>
        <w:r w:rsidR="00D871DA" w:rsidRPr="00BC500B">
          <w:rPr>
            <w:rStyle w:val="Hyperlink"/>
            <w:noProof/>
            <w:lang w:val="vi-VN"/>
          </w:rPr>
          <w:t>tiếp nhóm</w:t>
        </w:r>
        <w:r w:rsidR="00D871DA">
          <w:rPr>
            <w:noProof/>
            <w:webHidden/>
          </w:rPr>
          <w:tab/>
        </w:r>
        <w:r w:rsidR="00D871DA">
          <w:rPr>
            <w:noProof/>
            <w:webHidden/>
          </w:rPr>
          <w:fldChar w:fldCharType="begin"/>
        </w:r>
        <w:r w:rsidR="00D871DA">
          <w:rPr>
            <w:noProof/>
            <w:webHidden/>
          </w:rPr>
          <w:instrText xml:space="preserve"> PAGEREF _Toc56590667 \h </w:instrText>
        </w:r>
        <w:r w:rsidR="00D871DA">
          <w:rPr>
            <w:noProof/>
            <w:webHidden/>
          </w:rPr>
        </w:r>
        <w:r w:rsidR="00D871DA">
          <w:rPr>
            <w:noProof/>
            <w:webHidden/>
          </w:rPr>
          <w:fldChar w:fldCharType="separate"/>
        </w:r>
        <w:r w:rsidR="006270AF">
          <w:rPr>
            <w:noProof/>
            <w:webHidden/>
          </w:rPr>
          <w:t>82</w:t>
        </w:r>
        <w:r w:rsidR="00D871DA">
          <w:rPr>
            <w:noProof/>
            <w:webHidden/>
          </w:rPr>
          <w:fldChar w:fldCharType="end"/>
        </w:r>
      </w:hyperlink>
    </w:p>
    <w:p w14:paraId="2C6C8456" w14:textId="4711697D" w:rsidR="00D871DA" w:rsidRDefault="000B54F6">
      <w:pPr>
        <w:pStyle w:val="TOC2"/>
        <w:tabs>
          <w:tab w:val="right" w:leader="dot" w:pos="9111"/>
        </w:tabs>
        <w:rPr>
          <w:rFonts w:asciiTheme="minorHAnsi" w:eastAsiaTheme="minorEastAsia" w:hAnsiTheme="minorHAnsi" w:cstheme="minorBidi"/>
          <w:noProof/>
          <w:sz w:val="22"/>
          <w:szCs w:val="22"/>
          <w:lang w:val="vi-VN" w:eastAsia="vi-VN"/>
        </w:rPr>
      </w:pPr>
      <w:hyperlink w:anchor="_Toc56590668" w:history="1">
        <w:r w:rsidR="00D871DA" w:rsidRPr="00BC500B">
          <w:rPr>
            <w:rStyle w:val="Hyperlink"/>
            <w:noProof/>
          </w:rPr>
          <w:t>1.3. Quy tắc quản lý đồ án của nhóm</w:t>
        </w:r>
        <w:r w:rsidR="00D871DA">
          <w:rPr>
            <w:noProof/>
            <w:webHidden/>
          </w:rPr>
          <w:tab/>
        </w:r>
        <w:r w:rsidR="00D871DA">
          <w:rPr>
            <w:noProof/>
            <w:webHidden/>
          </w:rPr>
          <w:fldChar w:fldCharType="begin"/>
        </w:r>
        <w:r w:rsidR="00D871DA">
          <w:rPr>
            <w:noProof/>
            <w:webHidden/>
          </w:rPr>
          <w:instrText xml:space="preserve"> PAGEREF _Toc56590668 \h </w:instrText>
        </w:r>
        <w:r w:rsidR="00D871DA">
          <w:rPr>
            <w:noProof/>
            <w:webHidden/>
          </w:rPr>
        </w:r>
        <w:r w:rsidR="00D871DA">
          <w:rPr>
            <w:noProof/>
            <w:webHidden/>
          </w:rPr>
          <w:fldChar w:fldCharType="separate"/>
        </w:r>
        <w:r w:rsidR="006270AF">
          <w:rPr>
            <w:noProof/>
            <w:webHidden/>
          </w:rPr>
          <w:t>83</w:t>
        </w:r>
        <w:r w:rsidR="00D871DA">
          <w:rPr>
            <w:noProof/>
            <w:webHidden/>
          </w:rPr>
          <w:fldChar w:fldCharType="end"/>
        </w:r>
      </w:hyperlink>
    </w:p>
    <w:p w14:paraId="5A1D901D" w14:textId="4D22CCA0"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669" w:history="1">
        <w:r w:rsidR="00D871DA" w:rsidRPr="00BC500B">
          <w:rPr>
            <w:rStyle w:val="Hyperlink"/>
            <w:noProof/>
          </w:rPr>
          <w:t>1.3.1 Quản lý tài liệu</w:t>
        </w:r>
        <w:r w:rsidR="00D871DA">
          <w:rPr>
            <w:noProof/>
            <w:webHidden/>
          </w:rPr>
          <w:tab/>
        </w:r>
        <w:r w:rsidR="00D871DA">
          <w:rPr>
            <w:noProof/>
            <w:webHidden/>
          </w:rPr>
          <w:fldChar w:fldCharType="begin"/>
        </w:r>
        <w:r w:rsidR="00D871DA">
          <w:rPr>
            <w:noProof/>
            <w:webHidden/>
          </w:rPr>
          <w:instrText xml:space="preserve"> PAGEREF _Toc56590669 \h </w:instrText>
        </w:r>
        <w:r w:rsidR="00D871DA">
          <w:rPr>
            <w:noProof/>
            <w:webHidden/>
          </w:rPr>
        </w:r>
        <w:r w:rsidR="00D871DA">
          <w:rPr>
            <w:noProof/>
            <w:webHidden/>
          </w:rPr>
          <w:fldChar w:fldCharType="separate"/>
        </w:r>
        <w:r w:rsidR="006270AF">
          <w:rPr>
            <w:noProof/>
            <w:webHidden/>
          </w:rPr>
          <w:t>83</w:t>
        </w:r>
        <w:r w:rsidR="00D871DA">
          <w:rPr>
            <w:noProof/>
            <w:webHidden/>
          </w:rPr>
          <w:fldChar w:fldCharType="end"/>
        </w:r>
      </w:hyperlink>
    </w:p>
    <w:p w14:paraId="3B2E7D34" w14:textId="316001AF" w:rsidR="00D871DA" w:rsidRDefault="000B54F6">
      <w:pPr>
        <w:pStyle w:val="TOC3"/>
        <w:tabs>
          <w:tab w:val="right" w:leader="dot" w:pos="9111"/>
        </w:tabs>
        <w:rPr>
          <w:rFonts w:asciiTheme="minorHAnsi" w:eastAsiaTheme="minorEastAsia" w:hAnsiTheme="minorHAnsi" w:cstheme="minorBidi"/>
          <w:noProof/>
          <w:sz w:val="22"/>
          <w:szCs w:val="22"/>
          <w:lang w:val="vi-VN" w:eastAsia="vi-VN"/>
        </w:rPr>
      </w:pPr>
      <w:hyperlink w:anchor="_Toc56590670" w:history="1">
        <w:r w:rsidR="00D871DA" w:rsidRPr="00BC500B">
          <w:rPr>
            <w:rStyle w:val="Hyperlink"/>
            <w:noProof/>
          </w:rPr>
          <w:t>1.3.2 Quản lý tiến độ</w:t>
        </w:r>
        <w:r w:rsidR="00D871DA">
          <w:rPr>
            <w:noProof/>
            <w:webHidden/>
          </w:rPr>
          <w:tab/>
        </w:r>
        <w:r w:rsidR="00D871DA">
          <w:rPr>
            <w:noProof/>
            <w:webHidden/>
          </w:rPr>
          <w:fldChar w:fldCharType="begin"/>
        </w:r>
        <w:r w:rsidR="00D871DA">
          <w:rPr>
            <w:noProof/>
            <w:webHidden/>
          </w:rPr>
          <w:instrText xml:space="preserve"> PAGEREF _Toc56590670 \h </w:instrText>
        </w:r>
        <w:r w:rsidR="00D871DA">
          <w:rPr>
            <w:noProof/>
            <w:webHidden/>
          </w:rPr>
        </w:r>
        <w:r w:rsidR="00D871DA">
          <w:rPr>
            <w:noProof/>
            <w:webHidden/>
          </w:rPr>
          <w:fldChar w:fldCharType="separate"/>
        </w:r>
        <w:r w:rsidR="006270AF">
          <w:rPr>
            <w:noProof/>
            <w:webHidden/>
          </w:rPr>
          <w:t>83</w:t>
        </w:r>
        <w:r w:rsidR="00D871DA">
          <w:rPr>
            <w:noProof/>
            <w:webHidden/>
          </w:rPr>
          <w:fldChar w:fldCharType="end"/>
        </w:r>
      </w:hyperlink>
    </w:p>
    <w:p w14:paraId="01861779" w14:textId="59F3696B" w:rsidR="00D871DA" w:rsidRDefault="000B54F6">
      <w:pPr>
        <w:pStyle w:val="TOC1"/>
        <w:tabs>
          <w:tab w:val="right" w:leader="dot" w:pos="9111"/>
        </w:tabs>
        <w:rPr>
          <w:rFonts w:asciiTheme="minorHAnsi" w:eastAsiaTheme="minorEastAsia" w:hAnsiTheme="minorHAnsi" w:cstheme="minorBidi"/>
          <w:noProof/>
          <w:sz w:val="22"/>
          <w:szCs w:val="22"/>
          <w:lang w:val="vi-VN" w:eastAsia="vi-VN"/>
        </w:rPr>
      </w:pPr>
      <w:hyperlink w:anchor="_Toc56590671" w:history="1">
        <w:r w:rsidR="00D871DA" w:rsidRPr="00BC500B">
          <w:rPr>
            <w:rStyle w:val="Hyperlink"/>
            <w:noProof/>
          </w:rPr>
          <w:t>TÀI LIỆU THAM KHẢO</w:t>
        </w:r>
        <w:r w:rsidR="00D871DA">
          <w:rPr>
            <w:noProof/>
            <w:webHidden/>
          </w:rPr>
          <w:tab/>
        </w:r>
        <w:r w:rsidR="00D871DA">
          <w:rPr>
            <w:noProof/>
            <w:webHidden/>
          </w:rPr>
          <w:fldChar w:fldCharType="begin"/>
        </w:r>
        <w:r w:rsidR="00D871DA">
          <w:rPr>
            <w:noProof/>
            <w:webHidden/>
          </w:rPr>
          <w:instrText xml:space="preserve"> PAGEREF _Toc56590671 \h </w:instrText>
        </w:r>
        <w:r w:rsidR="00D871DA">
          <w:rPr>
            <w:noProof/>
            <w:webHidden/>
          </w:rPr>
        </w:r>
        <w:r w:rsidR="00D871DA">
          <w:rPr>
            <w:noProof/>
            <w:webHidden/>
          </w:rPr>
          <w:fldChar w:fldCharType="separate"/>
        </w:r>
        <w:r w:rsidR="006270AF">
          <w:rPr>
            <w:noProof/>
            <w:webHidden/>
          </w:rPr>
          <w:t>84</w:t>
        </w:r>
        <w:r w:rsidR="00D871DA">
          <w:rPr>
            <w:noProof/>
            <w:webHidden/>
          </w:rPr>
          <w:fldChar w:fldCharType="end"/>
        </w:r>
      </w:hyperlink>
    </w:p>
    <w:p w14:paraId="796AFA5B" w14:textId="103F3FCC" w:rsidR="004A2284" w:rsidRPr="00FE6010" w:rsidRDefault="004A2284" w:rsidP="004A2284">
      <w:pPr>
        <w:spacing w:after="200" w:line="276" w:lineRule="auto"/>
        <w:rPr>
          <w:color w:val="000000" w:themeColor="text1"/>
          <w:sz w:val="26"/>
          <w:szCs w:val="26"/>
        </w:rPr>
      </w:pPr>
      <w:r>
        <w:rPr>
          <w:sz w:val="26"/>
          <w:szCs w:val="26"/>
        </w:rPr>
        <w:fldChar w:fldCharType="end"/>
      </w:r>
    </w:p>
    <w:p w14:paraId="18136860" w14:textId="07C4081F" w:rsidR="004A2284" w:rsidRPr="00FE6010" w:rsidRDefault="004A2284" w:rsidP="004A2284">
      <w:pPr>
        <w:spacing w:after="200" w:line="276" w:lineRule="auto"/>
        <w:rPr>
          <w:color w:val="000000" w:themeColor="text1"/>
          <w:sz w:val="26"/>
          <w:szCs w:val="26"/>
        </w:rPr>
      </w:pPr>
      <w:r w:rsidRPr="00FE6010">
        <w:rPr>
          <w:color w:val="000000" w:themeColor="text1"/>
          <w:sz w:val="26"/>
          <w:szCs w:val="26"/>
        </w:rPr>
        <w:br w:type="page"/>
      </w:r>
    </w:p>
    <w:p w14:paraId="0F0817D2" w14:textId="147F3076" w:rsidR="003766B6" w:rsidRPr="00F020D1" w:rsidRDefault="003766B6" w:rsidP="00F020D1">
      <w:pPr>
        <w:pStyle w:val="Chng"/>
      </w:pPr>
      <w:bookmarkStart w:id="6" w:name="_Toc56590581"/>
      <w:r w:rsidRPr="00F020D1">
        <w:lastRenderedPageBreak/>
        <w:t>DANH MỤC KÍ HIỆU VÀ CHỮ VIẾT TẮT</w:t>
      </w:r>
      <w:bookmarkEnd w:id="6"/>
    </w:p>
    <w:p w14:paraId="448697EC" w14:textId="77777777" w:rsidR="003766B6" w:rsidRDefault="003766B6" w:rsidP="003766B6">
      <w:pPr>
        <w:pStyle w:val="Nidungvnbn"/>
      </w:pPr>
    </w:p>
    <w:p w14:paraId="7A7F2142" w14:textId="77777777" w:rsidR="003766B6" w:rsidRPr="00791EED" w:rsidRDefault="003766B6" w:rsidP="003766B6">
      <w:pPr>
        <w:spacing w:before="60" w:after="60" w:line="276" w:lineRule="auto"/>
        <w:jc w:val="both"/>
        <w:rPr>
          <w:b/>
          <w:sz w:val="28"/>
        </w:rPr>
      </w:pPr>
      <w:r w:rsidRPr="00791EED">
        <w:rPr>
          <w:b/>
          <w:sz w:val="28"/>
        </w:rPr>
        <w:t xml:space="preserve">CÁC </w:t>
      </w:r>
      <w:r>
        <w:rPr>
          <w:b/>
          <w:sz w:val="28"/>
        </w:rPr>
        <w:t>KÝ HIỆU</w:t>
      </w:r>
    </w:p>
    <w:p w14:paraId="3AC79808" w14:textId="77777777" w:rsidR="003766B6" w:rsidRPr="006C3A2B" w:rsidRDefault="003766B6" w:rsidP="003766B6">
      <w:pPr>
        <w:spacing w:before="60" w:after="60" w:line="276" w:lineRule="auto"/>
        <w:ind w:firstLine="720"/>
        <w:jc w:val="both"/>
      </w:pPr>
    </w:p>
    <w:p w14:paraId="162035C3" w14:textId="77777777" w:rsidR="003766B6" w:rsidRPr="00791EED" w:rsidRDefault="003766B6" w:rsidP="003766B6">
      <w:pPr>
        <w:spacing w:before="60" w:after="60" w:line="276" w:lineRule="auto"/>
        <w:jc w:val="both"/>
        <w:rPr>
          <w:b/>
          <w:sz w:val="28"/>
        </w:rPr>
      </w:pPr>
      <w:r w:rsidRPr="00791EED">
        <w:rPr>
          <w:b/>
          <w:sz w:val="28"/>
        </w:rPr>
        <w:t xml:space="preserve">CÁC CHỮ VIẾT TẮT </w:t>
      </w:r>
    </w:p>
    <w:p w14:paraId="6CBB3EEC" w14:textId="788D64E0" w:rsidR="003766B6" w:rsidRDefault="009D1762" w:rsidP="003766B6">
      <w:pPr>
        <w:spacing w:before="60" w:after="60" w:line="276" w:lineRule="auto"/>
        <w:ind w:firstLine="720"/>
        <w:jc w:val="both"/>
      </w:pPr>
      <w:r>
        <w:t>CMND</w:t>
      </w:r>
      <w:r w:rsidR="0006500A">
        <w:tab/>
      </w:r>
      <w:r w:rsidR="003766B6" w:rsidRPr="006C3A2B">
        <w:t>C</w:t>
      </w:r>
      <w:r>
        <w:t>hứng minh nhân dân</w:t>
      </w:r>
    </w:p>
    <w:p w14:paraId="6258A971" w14:textId="2EA2B43D" w:rsidR="009D1762" w:rsidRDefault="0006500A" w:rsidP="009D1762">
      <w:pPr>
        <w:spacing w:before="60" w:after="60" w:line="276" w:lineRule="auto"/>
        <w:ind w:firstLine="720"/>
        <w:jc w:val="both"/>
      </w:pPr>
      <w:r>
        <w:t>BHYT</w:t>
      </w:r>
      <w:r>
        <w:tab/>
      </w:r>
      <w:r>
        <w:tab/>
        <w:t>Bảo hiểm y tế</w:t>
      </w:r>
    </w:p>
    <w:p w14:paraId="32E961DA" w14:textId="3E5BABEE" w:rsidR="009C7AD4" w:rsidRDefault="009C7AD4" w:rsidP="009D1762">
      <w:pPr>
        <w:spacing w:before="60" w:after="60" w:line="276" w:lineRule="auto"/>
        <w:ind w:firstLine="720"/>
        <w:jc w:val="both"/>
      </w:pPr>
      <w:r w:rsidRPr="00BF025A">
        <w:rPr>
          <w:sz w:val="26"/>
          <w:szCs w:val="26"/>
        </w:rPr>
        <w:t>HSD</w:t>
      </w:r>
      <w:r w:rsidRPr="00BF025A">
        <w:rPr>
          <w:sz w:val="26"/>
          <w:szCs w:val="26"/>
        </w:rPr>
        <w:tab/>
      </w:r>
      <w:r w:rsidRPr="00BF025A">
        <w:rPr>
          <w:sz w:val="26"/>
          <w:szCs w:val="26"/>
        </w:rPr>
        <w:tab/>
        <w:t>Hạn sử dụng</w:t>
      </w:r>
    </w:p>
    <w:p w14:paraId="580D3DC8" w14:textId="5421C580" w:rsidR="003766B6" w:rsidRDefault="00503812" w:rsidP="00503812">
      <w:pPr>
        <w:spacing w:after="200" w:line="276" w:lineRule="auto"/>
        <w:rPr>
          <w:b/>
          <w:sz w:val="32"/>
          <w:szCs w:val="32"/>
        </w:rPr>
      </w:pPr>
      <w:r>
        <w:rPr>
          <w:b/>
          <w:sz w:val="32"/>
          <w:szCs w:val="32"/>
        </w:rPr>
        <w:tab/>
      </w:r>
      <w:r w:rsidRPr="00A46615">
        <w:rPr>
          <w:sz w:val="26"/>
          <w:szCs w:val="26"/>
        </w:rPr>
        <w:t>Tp.HCM.</w:t>
      </w:r>
      <w:r>
        <w:rPr>
          <w:sz w:val="26"/>
          <w:szCs w:val="26"/>
        </w:rPr>
        <w:tab/>
        <w:t>Thành phố Hồ Chí Minh</w:t>
      </w:r>
      <w:r w:rsidR="00BF025A">
        <w:rPr>
          <w:sz w:val="26"/>
          <w:szCs w:val="26"/>
        </w:rPr>
        <w:br/>
      </w:r>
      <w:r w:rsidR="00BF025A">
        <w:rPr>
          <w:sz w:val="26"/>
          <w:szCs w:val="26"/>
        </w:rPr>
        <w:tab/>
      </w:r>
    </w:p>
    <w:p w14:paraId="47273E31" w14:textId="77777777" w:rsidR="004E0BF6" w:rsidRDefault="004E0BF6">
      <w:pPr>
        <w:spacing w:after="200" w:line="276" w:lineRule="auto"/>
        <w:rPr>
          <w:b/>
          <w:sz w:val="32"/>
          <w:szCs w:val="32"/>
        </w:rPr>
      </w:pPr>
      <w:r>
        <w:br w:type="page"/>
      </w:r>
    </w:p>
    <w:p w14:paraId="3B97F355" w14:textId="6E72DA22" w:rsidR="004A2284" w:rsidRPr="00F020D1" w:rsidRDefault="004A2284" w:rsidP="00F020D1">
      <w:pPr>
        <w:pStyle w:val="Chng"/>
      </w:pPr>
      <w:bookmarkStart w:id="7" w:name="_Toc56590582"/>
      <w:r w:rsidRPr="00F020D1">
        <w:lastRenderedPageBreak/>
        <w:t>DANH MỤC CÁC BẢNG BIỂU, HÌNH VẼ, ĐỒ THỊ</w:t>
      </w:r>
      <w:bookmarkEnd w:id="7"/>
    </w:p>
    <w:p w14:paraId="4F5ED028" w14:textId="093CC6EE" w:rsidR="004A2284" w:rsidRDefault="004A2284" w:rsidP="004A2284">
      <w:pPr>
        <w:rPr>
          <w:b/>
          <w:sz w:val="28"/>
        </w:rPr>
      </w:pPr>
      <w:r w:rsidRPr="00791EED">
        <w:rPr>
          <w:b/>
          <w:sz w:val="28"/>
        </w:rPr>
        <w:t>DANH MỤC HÌNH</w:t>
      </w:r>
    </w:p>
    <w:p w14:paraId="2B9D59D6" w14:textId="77777777" w:rsidR="00817B6B" w:rsidRDefault="00817B6B" w:rsidP="004A2284">
      <w:pPr>
        <w:rPr>
          <w:b/>
          <w:sz w:val="28"/>
        </w:rPr>
      </w:pPr>
    </w:p>
    <w:p w14:paraId="09F29B7F" w14:textId="2869FBB8" w:rsidR="004A2284" w:rsidRDefault="004A2284" w:rsidP="004A2284">
      <w:pPr>
        <w:rPr>
          <w:b/>
          <w:sz w:val="28"/>
        </w:rPr>
      </w:pPr>
      <w:r w:rsidRPr="00791EED">
        <w:rPr>
          <w:b/>
          <w:sz w:val="28"/>
        </w:rPr>
        <w:t>DANH MỤC BẢNG</w:t>
      </w:r>
    </w:p>
    <w:p w14:paraId="257F4E50" w14:textId="77777777" w:rsidR="007B5EE0" w:rsidRDefault="007B5EE0" w:rsidP="004A2284">
      <w:pPr>
        <w:rPr>
          <w:b/>
          <w:sz w:val="28"/>
        </w:rPr>
      </w:pPr>
    </w:p>
    <w:p w14:paraId="7987DD00" w14:textId="4E8C28E7" w:rsidR="00D871DA" w:rsidRDefault="004A2284" w:rsidP="000B5538">
      <w:pPr>
        <w:pStyle w:val="Chng"/>
        <w:jc w:val="left"/>
        <w:rPr>
          <w:lang w:val="vi-VN"/>
        </w:rPr>
        <w:sectPr w:rsidR="00D871DA" w:rsidSect="002B413C">
          <w:headerReference w:type="default" r:id="rId16"/>
          <w:pgSz w:w="12240" w:h="15840"/>
          <w:pgMar w:top="1985" w:right="1134" w:bottom="1701" w:left="1985" w:header="720" w:footer="720" w:gutter="0"/>
          <w:pgNumType w:start="1"/>
          <w:cols w:space="720"/>
          <w:docGrid w:linePitch="360"/>
        </w:sectPr>
      </w:pPr>
      <w:r w:rsidRPr="0067410A">
        <w:rPr>
          <w:lang w:val="vi-VN"/>
        </w:rPr>
        <w:br w:type="page"/>
      </w:r>
      <w:bookmarkStart w:id="8" w:name="_Toc513066120"/>
    </w:p>
    <w:p w14:paraId="3DC50A48" w14:textId="24F2EC2E" w:rsidR="004A2284" w:rsidRPr="000B54F6" w:rsidRDefault="004A2284" w:rsidP="000B5538">
      <w:pPr>
        <w:pStyle w:val="Chng"/>
        <w:jc w:val="left"/>
        <w:rPr>
          <w:b w:val="0"/>
        </w:rPr>
      </w:pPr>
      <w:bookmarkStart w:id="9" w:name="_Toc56590583"/>
      <w:r w:rsidRPr="000B54F6">
        <w:rPr>
          <w:b w:val="0"/>
          <w:lang w:val="vi-VN"/>
        </w:rPr>
        <w:lastRenderedPageBreak/>
        <w:t xml:space="preserve">CHƯƠNG </w:t>
      </w:r>
      <w:r w:rsidR="00F374C9" w:rsidRPr="000B54F6">
        <w:rPr>
          <w:b w:val="0"/>
          <w:lang w:val="vi-VN"/>
        </w:rPr>
        <w:t>1</w:t>
      </w:r>
      <w:r w:rsidRPr="000B54F6">
        <w:rPr>
          <w:b w:val="0"/>
          <w:lang w:val="vi-VN"/>
        </w:rPr>
        <w:t xml:space="preserve"> – </w:t>
      </w:r>
      <w:bookmarkEnd w:id="8"/>
      <w:bookmarkEnd w:id="9"/>
      <w:r w:rsidR="00AD390C" w:rsidRPr="000B54F6">
        <w:rPr>
          <w:b w:val="0"/>
        </w:rPr>
        <w:t>GIỚI THIỆU ĐỀ TÀI</w:t>
      </w:r>
    </w:p>
    <w:p w14:paraId="4C0CD6A5" w14:textId="137D9929" w:rsidR="00C60D28" w:rsidRPr="000B54F6" w:rsidRDefault="00C60D28" w:rsidP="00AD390C">
      <w:pPr>
        <w:pStyle w:val="Tiumccp1"/>
        <w:numPr>
          <w:ilvl w:val="1"/>
          <w:numId w:val="23"/>
        </w:numPr>
        <w:jc w:val="both"/>
        <w:rPr>
          <w:b w:val="0"/>
        </w:rPr>
      </w:pPr>
      <w:bookmarkStart w:id="10" w:name="_Toc56590584"/>
      <w:r w:rsidRPr="000B54F6">
        <w:rPr>
          <w:b w:val="0"/>
          <w:lang w:val="vi-VN"/>
        </w:rPr>
        <w:t>Giới thiệu</w:t>
      </w:r>
      <w:bookmarkEnd w:id="10"/>
      <w:r w:rsidR="00AD390C" w:rsidRPr="000B54F6">
        <w:rPr>
          <w:b w:val="0"/>
        </w:rPr>
        <w:t xml:space="preserve"> đề tài</w:t>
      </w:r>
    </w:p>
    <w:p w14:paraId="165B6EA4" w14:textId="394C153F" w:rsidR="00AD390C" w:rsidRPr="000B54F6" w:rsidRDefault="00AD390C" w:rsidP="00AD390C">
      <w:pPr>
        <w:pStyle w:val="Tiumccp1"/>
        <w:numPr>
          <w:ilvl w:val="1"/>
          <w:numId w:val="23"/>
        </w:numPr>
        <w:jc w:val="both"/>
        <w:rPr>
          <w:b w:val="0"/>
        </w:rPr>
      </w:pPr>
      <w:r w:rsidRPr="000B54F6">
        <w:rPr>
          <w:b w:val="0"/>
        </w:rPr>
        <w:t>Lý do chọn đề tài</w:t>
      </w:r>
    </w:p>
    <w:p w14:paraId="27065733" w14:textId="13501DB2" w:rsidR="00AD390C" w:rsidRPr="000B54F6" w:rsidRDefault="00AD390C" w:rsidP="00AD390C">
      <w:pPr>
        <w:pStyle w:val="Tiumccp1"/>
        <w:numPr>
          <w:ilvl w:val="1"/>
          <w:numId w:val="23"/>
        </w:numPr>
        <w:jc w:val="both"/>
        <w:rPr>
          <w:b w:val="0"/>
        </w:rPr>
      </w:pPr>
      <w:r w:rsidRPr="000B54F6">
        <w:rPr>
          <w:b w:val="0"/>
        </w:rPr>
        <w:t>Mục đích và nhiệm vụ nghiên cứu:</w:t>
      </w:r>
    </w:p>
    <w:p w14:paraId="36D7E3EF" w14:textId="5349E776" w:rsidR="00AD390C" w:rsidRPr="000B54F6" w:rsidRDefault="00AD390C" w:rsidP="00AD390C">
      <w:pPr>
        <w:pStyle w:val="Tiumccp1"/>
        <w:numPr>
          <w:ilvl w:val="0"/>
          <w:numId w:val="24"/>
        </w:numPr>
        <w:jc w:val="both"/>
        <w:rPr>
          <w:b w:val="0"/>
        </w:rPr>
      </w:pPr>
      <w:r w:rsidRPr="000B54F6">
        <w:rPr>
          <w:b w:val="0"/>
        </w:rPr>
        <w:t>Mục đích</w:t>
      </w:r>
    </w:p>
    <w:p w14:paraId="24CC78FA" w14:textId="4A516050" w:rsidR="00AD390C" w:rsidRPr="000B54F6" w:rsidRDefault="00AD390C" w:rsidP="00AD390C">
      <w:pPr>
        <w:pStyle w:val="Tiumccp1"/>
        <w:numPr>
          <w:ilvl w:val="0"/>
          <w:numId w:val="24"/>
        </w:numPr>
        <w:jc w:val="both"/>
        <w:rPr>
          <w:b w:val="0"/>
        </w:rPr>
      </w:pPr>
      <w:r w:rsidRPr="000B54F6">
        <w:rPr>
          <w:b w:val="0"/>
        </w:rPr>
        <w:t>Nhiệm vụ nghiên cứu</w:t>
      </w:r>
    </w:p>
    <w:p w14:paraId="55416F22" w14:textId="451E46F5" w:rsidR="00AD390C" w:rsidRPr="000B54F6" w:rsidRDefault="00AD390C" w:rsidP="00AD390C">
      <w:pPr>
        <w:pStyle w:val="Tiumccp1"/>
        <w:numPr>
          <w:ilvl w:val="1"/>
          <w:numId w:val="23"/>
        </w:numPr>
        <w:jc w:val="both"/>
        <w:rPr>
          <w:b w:val="0"/>
        </w:rPr>
      </w:pPr>
      <w:r w:rsidRPr="000B54F6">
        <w:rPr>
          <w:b w:val="0"/>
        </w:rPr>
        <w:t>Phạm vi và đối tượng nghiên cứu:</w:t>
      </w:r>
    </w:p>
    <w:p w14:paraId="2EE8CBA8" w14:textId="32519B80" w:rsidR="00AD390C" w:rsidRPr="000B54F6" w:rsidRDefault="00AD390C" w:rsidP="00AD390C">
      <w:pPr>
        <w:pStyle w:val="Tiumccp1"/>
        <w:numPr>
          <w:ilvl w:val="1"/>
          <w:numId w:val="23"/>
        </w:numPr>
        <w:jc w:val="both"/>
        <w:rPr>
          <w:b w:val="0"/>
        </w:rPr>
      </w:pPr>
      <w:r w:rsidRPr="000B54F6">
        <w:rPr>
          <w:b w:val="0"/>
        </w:rPr>
        <w:t>Ý nghĩa lkhoa học và thực tiễn</w:t>
      </w:r>
    </w:p>
    <w:p w14:paraId="35950E47" w14:textId="1C9F7F97" w:rsidR="00AD390C" w:rsidRPr="000B54F6" w:rsidRDefault="00AD390C" w:rsidP="00AD390C">
      <w:pPr>
        <w:pStyle w:val="Tiumccp1"/>
        <w:numPr>
          <w:ilvl w:val="1"/>
          <w:numId w:val="23"/>
        </w:numPr>
        <w:jc w:val="both"/>
        <w:rPr>
          <w:b w:val="0"/>
        </w:rPr>
      </w:pPr>
      <w:r w:rsidRPr="000B54F6">
        <w:rPr>
          <w:b w:val="0"/>
        </w:rPr>
        <w:t>Cấu trúc báo cáo</w:t>
      </w:r>
    </w:p>
    <w:p w14:paraId="7FC751F1" w14:textId="348C59B4" w:rsidR="00AD390C" w:rsidRPr="000B54F6" w:rsidRDefault="00AD390C" w:rsidP="00AD390C">
      <w:pPr>
        <w:pStyle w:val="Tiumccp1"/>
        <w:jc w:val="both"/>
        <w:rPr>
          <w:b w:val="0"/>
        </w:rPr>
      </w:pPr>
      <w:r w:rsidRPr="000B54F6">
        <w:rPr>
          <w:b w:val="0"/>
        </w:rPr>
        <w:t>CHƯƠNG II- CƠ SỞ LÝ THUYẾT</w:t>
      </w:r>
    </w:p>
    <w:p w14:paraId="2DEE930E" w14:textId="72603987" w:rsidR="00AD390C" w:rsidRPr="000B54F6" w:rsidRDefault="00AD390C" w:rsidP="00AD390C">
      <w:pPr>
        <w:pStyle w:val="Tiumccp1"/>
        <w:jc w:val="both"/>
        <w:rPr>
          <w:b w:val="0"/>
        </w:rPr>
      </w:pPr>
      <w:r w:rsidRPr="000B54F6">
        <w:rPr>
          <w:b w:val="0"/>
        </w:rPr>
        <w:t>1. Cơ sở lý thuyết về Single Page Application –SPA</w:t>
      </w:r>
    </w:p>
    <w:p w14:paraId="6D1A7CCE" w14:textId="77777777" w:rsidR="00AD390C" w:rsidRDefault="00AD390C" w:rsidP="00AD390C">
      <w:pPr>
        <w:pStyle w:val="Tiumccp1"/>
        <w:jc w:val="both"/>
        <w:rPr>
          <w:b w:val="0"/>
        </w:rPr>
      </w:pPr>
      <w:r w:rsidRPr="000B54F6">
        <w:rPr>
          <w:b w:val="0"/>
        </w:rPr>
        <w:t>1.1 Single Page Application – SPA là gì?</w:t>
      </w:r>
    </w:p>
    <w:p w14:paraId="2C8B8395" w14:textId="62B2DBA9" w:rsidR="000B54F6" w:rsidRPr="000B54F6" w:rsidRDefault="000B54F6" w:rsidP="00AD390C">
      <w:pPr>
        <w:pStyle w:val="Tiumccp1"/>
        <w:jc w:val="both"/>
        <w:rPr>
          <w:b w:val="0"/>
        </w:rPr>
      </w:pPr>
      <w:r>
        <w:rPr>
          <w:b w:val="0"/>
        </w:rPr>
        <w:t>Single Page Application hay Single Page Web Application (SPA) là một ứng dụng web hay một website mà ở đó tất cả thao tác của người dùng diễn ra trên một trang duy nhất, tất cả các cấu trúc của trang web (HTML) được load sẵn một lần và sẽ không load lại ngay cả khi chuyển trang.</w:t>
      </w:r>
    </w:p>
    <w:p w14:paraId="3619CB48" w14:textId="77777777" w:rsidR="00AD390C" w:rsidRPr="000B54F6" w:rsidRDefault="00AD390C" w:rsidP="00AD390C">
      <w:pPr>
        <w:pStyle w:val="Tiumccp1"/>
        <w:jc w:val="both"/>
        <w:rPr>
          <w:b w:val="0"/>
        </w:rPr>
      </w:pPr>
      <w:r w:rsidRPr="000B54F6">
        <w:rPr>
          <w:b w:val="0"/>
        </w:rPr>
        <w:t>1.2 Sự phát triển của Single Page Application</w:t>
      </w:r>
    </w:p>
    <w:p w14:paraId="6C4EE282" w14:textId="77777777" w:rsidR="00AD390C" w:rsidRPr="000B54F6" w:rsidRDefault="00AD390C" w:rsidP="00AD390C">
      <w:pPr>
        <w:pStyle w:val="Tiumccp1"/>
        <w:jc w:val="both"/>
        <w:rPr>
          <w:b w:val="0"/>
        </w:rPr>
      </w:pPr>
      <w:r w:rsidRPr="000B54F6">
        <w:rPr>
          <w:b w:val="0"/>
        </w:rPr>
        <w:t>1.3 Nguyên lý hoạt động của SPA</w:t>
      </w:r>
    </w:p>
    <w:p w14:paraId="2B716018" w14:textId="6C261A32" w:rsidR="00AD390C" w:rsidRDefault="00635548" w:rsidP="00AD390C">
      <w:pPr>
        <w:pStyle w:val="Tiumccp1"/>
        <w:jc w:val="both"/>
        <w:rPr>
          <w:b w:val="0"/>
        </w:rPr>
      </w:pPr>
      <w:r>
        <w:rPr>
          <w:b w:val="0"/>
        </w:rPr>
        <w:t>1.4 Ưu điểm sử dụng</w:t>
      </w:r>
      <w:r w:rsidR="00AD390C" w:rsidRPr="000B54F6">
        <w:rPr>
          <w:b w:val="0"/>
        </w:rPr>
        <w:t xml:space="preserve"> Single Page Application</w:t>
      </w:r>
    </w:p>
    <w:p w14:paraId="6C7CE1FB" w14:textId="62F0A4C3" w:rsidR="00635548" w:rsidRDefault="00635548" w:rsidP="00635548">
      <w:pPr>
        <w:pStyle w:val="Tiumccp1"/>
        <w:jc w:val="both"/>
        <w:rPr>
          <w:b w:val="0"/>
        </w:rPr>
      </w:pPr>
      <w:r>
        <w:rPr>
          <w:b w:val="0"/>
        </w:rPr>
        <w:t>- Hạn chế truy vấn lên server</w:t>
      </w:r>
    </w:p>
    <w:p w14:paraId="386056D9" w14:textId="6E73381C" w:rsidR="00635548" w:rsidRDefault="00635548" w:rsidP="00635548">
      <w:pPr>
        <w:pStyle w:val="Tiumccp1"/>
        <w:jc w:val="both"/>
        <w:rPr>
          <w:b w:val="0"/>
        </w:rPr>
      </w:pPr>
      <w:r>
        <w:rPr>
          <w:b w:val="0"/>
        </w:rPr>
        <w:t>- Thân thiện với thiết bị di động</w:t>
      </w:r>
    </w:p>
    <w:p w14:paraId="44EDB630" w14:textId="553C80DB" w:rsidR="00635548" w:rsidRDefault="00635548" w:rsidP="00635548">
      <w:pPr>
        <w:pStyle w:val="Tiumccp1"/>
        <w:jc w:val="both"/>
        <w:rPr>
          <w:b w:val="0"/>
        </w:rPr>
      </w:pPr>
      <w:r>
        <w:rPr>
          <w:b w:val="0"/>
        </w:rPr>
        <w:t>- Phát triển 1 lần cho cả 2</w:t>
      </w:r>
    </w:p>
    <w:p w14:paraId="4DFDCB60" w14:textId="77777777" w:rsidR="00AD390C" w:rsidRDefault="00AD390C" w:rsidP="00AD390C">
      <w:pPr>
        <w:pStyle w:val="Tiumccp1"/>
        <w:jc w:val="both"/>
        <w:rPr>
          <w:b w:val="0"/>
        </w:rPr>
      </w:pPr>
      <w:r w:rsidRPr="000B54F6">
        <w:rPr>
          <w:b w:val="0"/>
        </w:rPr>
        <w:t>1.5 Hạn chế của Single Page Application</w:t>
      </w:r>
    </w:p>
    <w:p w14:paraId="6E1E1339" w14:textId="36BB25BA" w:rsidR="00635548" w:rsidRDefault="00635548" w:rsidP="00AD390C">
      <w:pPr>
        <w:pStyle w:val="Tiumccp1"/>
        <w:jc w:val="both"/>
        <w:rPr>
          <w:b w:val="0"/>
        </w:rPr>
      </w:pPr>
      <w:r>
        <w:rPr>
          <w:b w:val="0"/>
        </w:rPr>
        <w:t>- Content sẽ không có độ chi tiết cao</w:t>
      </w:r>
    </w:p>
    <w:p w14:paraId="44A30F36" w14:textId="03BF3802" w:rsidR="00635548" w:rsidRDefault="00635548" w:rsidP="00AD390C">
      <w:pPr>
        <w:pStyle w:val="Tiumccp1"/>
        <w:jc w:val="both"/>
        <w:rPr>
          <w:b w:val="0"/>
        </w:rPr>
      </w:pPr>
      <w:r>
        <w:rPr>
          <w:b w:val="0"/>
        </w:rPr>
        <w:t>- Không phù hợp với các lập trình viên thiếu kinh nghiệm frontend</w:t>
      </w:r>
    </w:p>
    <w:p w14:paraId="59D45E0C" w14:textId="0EEC752D" w:rsidR="00635548" w:rsidRPr="000B54F6" w:rsidRDefault="00635548" w:rsidP="00AD390C">
      <w:pPr>
        <w:pStyle w:val="Tiumccp1"/>
        <w:jc w:val="both"/>
        <w:rPr>
          <w:b w:val="0"/>
        </w:rPr>
      </w:pPr>
      <w:r>
        <w:rPr>
          <w:b w:val="0"/>
        </w:rPr>
        <w:lastRenderedPageBreak/>
        <w:t>- Gia tăng khối lượng công việc</w:t>
      </w:r>
      <w:bookmarkStart w:id="11" w:name="_GoBack"/>
      <w:bookmarkEnd w:id="11"/>
    </w:p>
    <w:p w14:paraId="0F3DCB79" w14:textId="77777777" w:rsidR="00AD390C" w:rsidRPr="000B54F6" w:rsidRDefault="00AD390C" w:rsidP="00AD390C">
      <w:pPr>
        <w:pStyle w:val="Tiumccp1"/>
        <w:jc w:val="both"/>
        <w:rPr>
          <w:b w:val="0"/>
        </w:rPr>
      </w:pPr>
      <w:r w:rsidRPr="000B54F6">
        <w:rPr>
          <w:b w:val="0"/>
        </w:rPr>
        <w:t>1.6 Một số Web Frameworks để phát triển Single Page Application</w:t>
      </w:r>
    </w:p>
    <w:p w14:paraId="17B930D0" w14:textId="77777777" w:rsidR="00AD390C" w:rsidRPr="000B54F6" w:rsidRDefault="00AD390C" w:rsidP="00AD390C">
      <w:pPr>
        <w:pStyle w:val="Tiumccp1"/>
        <w:jc w:val="both"/>
        <w:rPr>
          <w:b w:val="0"/>
        </w:rPr>
      </w:pPr>
      <w:r w:rsidRPr="000B54F6">
        <w:rPr>
          <w:b w:val="0"/>
        </w:rPr>
        <w:t>a) ReactJS</w:t>
      </w:r>
    </w:p>
    <w:p w14:paraId="2875C735" w14:textId="77777777" w:rsidR="00AD390C" w:rsidRPr="000B54F6" w:rsidRDefault="00AD390C" w:rsidP="00AD390C">
      <w:pPr>
        <w:pStyle w:val="Tiumccp1"/>
        <w:jc w:val="both"/>
        <w:rPr>
          <w:b w:val="0"/>
        </w:rPr>
      </w:pPr>
      <w:r w:rsidRPr="000B54F6">
        <w:rPr>
          <w:b w:val="0"/>
        </w:rPr>
        <w:t>b) Angular</w:t>
      </w:r>
    </w:p>
    <w:p w14:paraId="3819146B" w14:textId="77777777" w:rsidR="00AD390C" w:rsidRPr="000B54F6" w:rsidRDefault="00AD390C" w:rsidP="00AD390C">
      <w:pPr>
        <w:pStyle w:val="Tiumccp1"/>
        <w:jc w:val="both"/>
        <w:rPr>
          <w:b w:val="0"/>
        </w:rPr>
      </w:pPr>
      <w:r w:rsidRPr="000B54F6">
        <w:rPr>
          <w:b w:val="0"/>
        </w:rPr>
        <w:t>c) VueJS</w:t>
      </w:r>
    </w:p>
    <w:p w14:paraId="15C3C2FA" w14:textId="77777777" w:rsidR="00AD390C" w:rsidRPr="000B54F6" w:rsidRDefault="00AD390C" w:rsidP="00AD390C">
      <w:pPr>
        <w:pStyle w:val="Tiumccp1"/>
        <w:jc w:val="both"/>
        <w:rPr>
          <w:b w:val="0"/>
        </w:rPr>
      </w:pPr>
      <w:r w:rsidRPr="000B54F6">
        <w:rPr>
          <w:b w:val="0"/>
        </w:rPr>
        <w:t>1.7 Một số trang web sử dụng Single Page Application</w:t>
      </w:r>
    </w:p>
    <w:p w14:paraId="293E162F" w14:textId="77777777" w:rsidR="00AD390C" w:rsidRPr="000B54F6" w:rsidRDefault="00AD390C" w:rsidP="00AD390C">
      <w:pPr>
        <w:pStyle w:val="Tiumccp1"/>
        <w:jc w:val="both"/>
        <w:rPr>
          <w:b w:val="0"/>
        </w:rPr>
      </w:pPr>
      <w:r w:rsidRPr="000B54F6">
        <w:rPr>
          <w:b w:val="0"/>
        </w:rPr>
        <w:t>1. Cơ sở lý thuyết về ReactJS</w:t>
      </w:r>
    </w:p>
    <w:p w14:paraId="03FA8251" w14:textId="77777777" w:rsidR="00AD390C" w:rsidRPr="000B54F6" w:rsidRDefault="00AD390C" w:rsidP="00AD390C">
      <w:pPr>
        <w:pStyle w:val="Tiumccp1"/>
        <w:jc w:val="both"/>
        <w:rPr>
          <w:b w:val="0"/>
        </w:rPr>
      </w:pPr>
      <w:r w:rsidRPr="000B54F6">
        <w:rPr>
          <w:b w:val="0"/>
        </w:rPr>
        <w:t>CHƯƠNG 3: PHÂN TÍCH THIẾT KẾ VÀ THỰC NGHIỆM</w:t>
      </w:r>
    </w:p>
    <w:p w14:paraId="34104F2B" w14:textId="77777777" w:rsidR="00AD390C" w:rsidRPr="000B54F6" w:rsidRDefault="00AD390C" w:rsidP="00AD390C">
      <w:pPr>
        <w:pStyle w:val="Tiumccp1"/>
        <w:jc w:val="both"/>
        <w:rPr>
          <w:b w:val="0"/>
        </w:rPr>
      </w:pPr>
      <w:r w:rsidRPr="000B54F6">
        <w:rPr>
          <w:b w:val="0"/>
        </w:rPr>
        <w:t>CHƯƠNG 4: TỔNG KẾT</w:t>
      </w:r>
    </w:p>
    <w:p w14:paraId="4BBA4ADE" w14:textId="77777777" w:rsidR="00AD390C" w:rsidRPr="000B54F6" w:rsidRDefault="00AD390C" w:rsidP="00AD390C">
      <w:pPr>
        <w:pStyle w:val="Tiumccp1"/>
        <w:numPr>
          <w:ilvl w:val="0"/>
          <w:numId w:val="25"/>
        </w:numPr>
        <w:jc w:val="both"/>
        <w:rPr>
          <w:b w:val="0"/>
        </w:rPr>
      </w:pPr>
      <w:r w:rsidRPr="000B54F6">
        <w:rPr>
          <w:b w:val="0"/>
        </w:rPr>
        <w:t>Kết quả đạt được</w:t>
      </w:r>
    </w:p>
    <w:p w14:paraId="072F0D9A" w14:textId="77777777" w:rsidR="00AD390C" w:rsidRPr="000B54F6" w:rsidRDefault="00AD390C" w:rsidP="00AD390C">
      <w:pPr>
        <w:pStyle w:val="Tiumccp1"/>
        <w:numPr>
          <w:ilvl w:val="0"/>
          <w:numId w:val="25"/>
        </w:numPr>
        <w:jc w:val="both"/>
        <w:rPr>
          <w:b w:val="0"/>
        </w:rPr>
      </w:pPr>
      <w:r w:rsidRPr="000B54F6">
        <w:rPr>
          <w:b w:val="0"/>
        </w:rPr>
        <w:t>Những mặt hạn chế</w:t>
      </w:r>
    </w:p>
    <w:p w14:paraId="075A0B29" w14:textId="5C97A53B" w:rsidR="00AD390C" w:rsidRPr="000B54F6" w:rsidRDefault="00AD390C" w:rsidP="00AD390C">
      <w:pPr>
        <w:pStyle w:val="Tiumccp1"/>
        <w:numPr>
          <w:ilvl w:val="0"/>
          <w:numId w:val="25"/>
        </w:numPr>
        <w:jc w:val="both"/>
        <w:rPr>
          <w:b w:val="0"/>
        </w:rPr>
      </w:pPr>
      <w:r w:rsidRPr="000B54F6">
        <w:rPr>
          <w:b w:val="0"/>
        </w:rPr>
        <w:t xml:space="preserve">Hướng phát triển trong tương lai </w:t>
      </w:r>
    </w:p>
    <w:p w14:paraId="1A26D84D" w14:textId="77777777" w:rsidR="00817B6B" w:rsidRDefault="00817B6B" w:rsidP="00F020D1">
      <w:pPr>
        <w:pStyle w:val="Chng"/>
      </w:pPr>
      <w:bookmarkStart w:id="12" w:name="_Toc56590671"/>
    </w:p>
    <w:p w14:paraId="5F44B4EC" w14:textId="77777777" w:rsidR="00817B6B" w:rsidRDefault="00817B6B" w:rsidP="00F020D1">
      <w:pPr>
        <w:pStyle w:val="Chng"/>
      </w:pPr>
    </w:p>
    <w:p w14:paraId="69DDAF5A" w14:textId="77777777" w:rsidR="00817B6B" w:rsidRDefault="00817B6B" w:rsidP="00F020D1">
      <w:pPr>
        <w:pStyle w:val="Chng"/>
      </w:pPr>
    </w:p>
    <w:p w14:paraId="789D05EE" w14:textId="77777777" w:rsidR="00817B6B" w:rsidRDefault="00817B6B" w:rsidP="00F020D1">
      <w:pPr>
        <w:pStyle w:val="Chng"/>
      </w:pPr>
    </w:p>
    <w:p w14:paraId="3AF96D6D" w14:textId="77777777" w:rsidR="00817B6B" w:rsidRDefault="00817B6B" w:rsidP="00F020D1">
      <w:pPr>
        <w:pStyle w:val="Chng"/>
      </w:pPr>
    </w:p>
    <w:p w14:paraId="0DE7D314" w14:textId="77777777" w:rsidR="00817B6B" w:rsidRDefault="00817B6B" w:rsidP="00F020D1">
      <w:pPr>
        <w:pStyle w:val="Chng"/>
      </w:pPr>
    </w:p>
    <w:p w14:paraId="11997000" w14:textId="77777777" w:rsidR="00817B6B" w:rsidRDefault="00817B6B" w:rsidP="00F020D1">
      <w:pPr>
        <w:pStyle w:val="Chng"/>
      </w:pPr>
    </w:p>
    <w:p w14:paraId="466A5949" w14:textId="77777777" w:rsidR="00817B6B" w:rsidRDefault="00817B6B" w:rsidP="00F020D1">
      <w:pPr>
        <w:pStyle w:val="Chng"/>
      </w:pPr>
    </w:p>
    <w:p w14:paraId="78F02294" w14:textId="77777777" w:rsidR="00817B6B" w:rsidRDefault="00817B6B" w:rsidP="00F020D1">
      <w:pPr>
        <w:pStyle w:val="Chng"/>
      </w:pPr>
    </w:p>
    <w:p w14:paraId="2F6B7889" w14:textId="77777777" w:rsidR="00817B6B" w:rsidRDefault="00817B6B" w:rsidP="00F020D1">
      <w:pPr>
        <w:pStyle w:val="Chng"/>
      </w:pPr>
    </w:p>
    <w:p w14:paraId="48FBE17B" w14:textId="77777777" w:rsidR="00817B6B" w:rsidRDefault="00817B6B" w:rsidP="00F020D1">
      <w:pPr>
        <w:pStyle w:val="Chng"/>
      </w:pPr>
    </w:p>
    <w:p w14:paraId="020610FE" w14:textId="77777777" w:rsidR="00817B6B" w:rsidRDefault="00817B6B" w:rsidP="00F020D1">
      <w:pPr>
        <w:pStyle w:val="Chng"/>
      </w:pPr>
    </w:p>
    <w:p w14:paraId="3DC68391" w14:textId="77777777" w:rsidR="00817B6B" w:rsidRDefault="00817B6B" w:rsidP="00F020D1">
      <w:pPr>
        <w:pStyle w:val="Chng"/>
      </w:pPr>
    </w:p>
    <w:p w14:paraId="03B21A5D" w14:textId="77777777" w:rsidR="00817B6B" w:rsidRDefault="00817B6B" w:rsidP="00F020D1">
      <w:pPr>
        <w:pStyle w:val="Chng"/>
      </w:pPr>
    </w:p>
    <w:p w14:paraId="62AA0D3E" w14:textId="77777777" w:rsidR="00817B6B" w:rsidRDefault="00817B6B" w:rsidP="00F020D1">
      <w:pPr>
        <w:pStyle w:val="Chng"/>
      </w:pPr>
    </w:p>
    <w:p w14:paraId="30CAEADA" w14:textId="77777777" w:rsidR="00817B6B" w:rsidRDefault="00817B6B" w:rsidP="00F020D1">
      <w:pPr>
        <w:pStyle w:val="Chng"/>
      </w:pPr>
    </w:p>
    <w:p w14:paraId="73A0732D" w14:textId="77777777" w:rsidR="00817B6B" w:rsidRDefault="00817B6B" w:rsidP="00F020D1">
      <w:pPr>
        <w:pStyle w:val="Chng"/>
      </w:pPr>
    </w:p>
    <w:p w14:paraId="6D6F7836" w14:textId="77777777" w:rsidR="00817B6B" w:rsidRDefault="00817B6B" w:rsidP="00F020D1">
      <w:pPr>
        <w:pStyle w:val="Chng"/>
      </w:pPr>
    </w:p>
    <w:p w14:paraId="68639AFD" w14:textId="77777777" w:rsidR="00817B6B" w:rsidRDefault="00817B6B" w:rsidP="00F020D1">
      <w:pPr>
        <w:pStyle w:val="Chng"/>
      </w:pPr>
    </w:p>
    <w:p w14:paraId="503DC0FD" w14:textId="77777777" w:rsidR="00817B6B" w:rsidRDefault="00817B6B" w:rsidP="00F020D1">
      <w:pPr>
        <w:pStyle w:val="Chng"/>
      </w:pPr>
    </w:p>
    <w:p w14:paraId="3A117C7C" w14:textId="6F439C45" w:rsidR="001860A3" w:rsidRPr="00F020D1" w:rsidRDefault="001860A3" w:rsidP="00F020D1">
      <w:pPr>
        <w:pStyle w:val="Chng"/>
      </w:pPr>
      <w:r w:rsidRPr="00F020D1">
        <w:t>TÀI LIỆU THAM KHẢO</w:t>
      </w:r>
      <w:bookmarkEnd w:id="12"/>
    </w:p>
    <w:p w14:paraId="1D8E1FEE" w14:textId="77777777" w:rsidR="00317F16" w:rsidRPr="00317F16" w:rsidRDefault="00317F16" w:rsidP="00317F16">
      <w:pPr>
        <w:pStyle w:val="Nidungvnbn"/>
        <w:rPr>
          <w:lang w:val="vi-VN"/>
        </w:rPr>
      </w:pPr>
      <w:r w:rsidRPr="00317F16">
        <w:t>[1] J.W. Satzinger, R.B. Jackson, S.D. Burd, [2005], Object-Oriented Analysis and Design with the Unified Process, Cengage Learning.</w:t>
      </w:r>
    </w:p>
    <w:p w14:paraId="706BB756" w14:textId="77777777" w:rsidR="00317F16" w:rsidRPr="00317F16" w:rsidRDefault="00317F16" w:rsidP="00317F16">
      <w:pPr>
        <w:pStyle w:val="Nidungvnbn"/>
        <w:rPr>
          <w:lang w:val="vi-VN"/>
        </w:rPr>
      </w:pPr>
      <w:r w:rsidRPr="00317F16">
        <w:t>[2] Howard Podeswa, [2010], UML for the IT Business Analyst, Cengage Learning.</w:t>
      </w:r>
    </w:p>
    <w:p w14:paraId="6F656230" w14:textId="47B35A3B" w:rsidR="00317F16" w:rsidRPr="00317F16" w:rsidRDefault="00317F16" w:rsidP="00317F16">
      <w:pPr>
        <w:pStyle w:val="Nidungvnbn"/>
        <w:rPr>
          <w:lang w:val="vi-VN"/>
        </w:rPr>
      </w:pPr>
      <w:r w:rsidRPr="00317F16">
        <w:t>[3] J.W. Satzinger, R.B. Jackson, S.D. Burd, [2008], Systems Analysis and Design in a Changing World, Course Technology</w:t>
      </w:r>
      <w:r w:rsidR="00A25533">
        <w:t>.</w:t>
      </w:r>
    </w:p>
    <w:p w14:paraId="7F05EDA5" w14:textId="42830686" w:rsidR="00FA5E48" w:rsidRPr="00317F16" w:rsidRDefault="00FA5E48" w:rsidP="00317F16">
      <w:pPr>
        <w:pStyle w:val="Nidungvnbn"/>
        <w:rPr>
          <w:lang w:val="vi-VN"/>
        </w:rPr>
      </w:pPr>
    </w:p>
    <w:sectPr w:rsidR="00FA5E48" w:rsidRPr="00317F16" w:rsidSect="002B413C">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EE0D3" w14:textId="77777777" w:rsidR="005A7963" w:rsidRDefault="005A7963" w:rsidP="00453AB1">
      <w:r>
        <w:separator/>
      </w:r>
    </w:p>
  </w:endnote>
  <w:endnote w:type="continuationSeparator" w:id="0">
    <w:p w14:paraId="6418C3C2" w14:textId="77777777" w:rsidR="005A7963" w:rsidRDefault="005A796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514617"/>
      <w:docPartObj>
        <w:docPartGallery w:val="AutoText"/>
      </w:docPartObj>
    </w:sdtPr>
    <w:sdtContent>
      <w:p w14:paraId="4109FCD7" w14:textId="77777777" w:rsidR="000B54F6" w:rsidRDefault="000B54F6">
        <w:pPr>
          <w:pStyle w:val="Footer"/>
          <w:jc w:val="right"/>
        </w:pPr>
        <w:r>
          <w:fldChar w:fldCharType="begin"/>
        </w:r>
        <w:r>
          <w:instrText xml:space="preserve"> PAGE   \* MERGEFORMAT </w:instrText>
        </w:r>
        <w:r>
          <w:fldChar w:fldCharType="separate"/>
        </w:r>
        <w:r>
          <w:rPr>
            <w:noProof/>
          </w:rPr>
          <w:t>2</w:t>
        </w:r>
        <w:r>
          <w:fldChar w:fldCharType="end"/>
        </w:r>
      </w:p>
    </w:sdtContent>
  </w:sdt>
  <w:p w14:paraId="37359614" w14:textId="77777777" w:rsidR="000B54F6" w:rsidRDefault="000B54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957AD" w14:textId="3F9C363D" w:rsidR="000B54F6" w:rsidRDefault="000B54F6" w:rsidP="00981E50">
    <w:pPr>
      <w:pStyle w:val="Footer"/>
      <w:ind w:right="120"/>
      <w:jc w:val="right"/>
    </w:pPr>
  </w:p>
  <w:p w14:paraId="29D5297E" w14:textId="77777777" w:rsidR="000B54F6" w:rsidRDefault="000B5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09327" w14:textId="77777777" w:rsidR="005A7963" w:rsidRDefault="005A7963" w:rsidP="00453AB1">
      <w:r>
        <w:separator/>
      </w:r>
    </w:p>
  </w:footnote>
  <w:footnote w:type="continuationSeparator" w:id="0">
    <w:p w14:paraId="4FDE759D" w14:textId="77777777" w:rsidR="005A7963" w:rsidRDefault="005A7963"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B1B3F" w14:textId="77777777" w:rsidR="000B54F6" w:rsidRDefault="000B54F6">
    <w:pPr>
      <w:pStyle w:val="Header"/>
      <w:jc w:val="center"/>
    </w:pPr>
  </w:p>
  <w:p w14:paraId="130140D7" w14:textId="77777777" w:rsidR="000B54F6" w:rsidRDefault="000B54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FD632" w14:textId="77777777" w:rsidR="000B54F6" w:rsidRDefault="000B54F6">
    <w:pPr>
      <w:pStyle w:val="Header"/>
      <w:jc w:val="center"/>
    </w:pPr>
  </w:p>
  <w:p w14:paraId="37390D16" w14:textId="77777777" w:rsidR="000B54F6" w:rsidRDefault="000B54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0F305" w14:textId="77777777" w:rsidR="000B54F6" w:rsidRDefault="000B54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313600"/>
      <w:docPartObj>
        <w:docPartGallery w:val="Page Numbers (Top of Page)"/>
        <w:docPartUnique/>
      </w:docPartObj>
    </w:sdtPr>
    <w:sdtEndPr>
      <w:rPr>
        <w:noProof/>
      </w:rPr>
    </w:sdtEndPr>
    <w:sdtContent>
      <w:p w14:paraId="30F3C80C" w14:textId="4628D79C" w:rsidR="000B54F6" w:rsidRDefault="000B54F6">
        <w:pPr>
          <w:pStyle w:val="Header"/>
          <w:jc w:val="center"/>
        </w:pPr>
        <w:r>
          <w:fldChar w:fldCharType="begin"/>
        </w:r>
        <w:r>
          <w:instrText xml:space="preserve"> PAGE   \* MERGEFORMAT </w:instrText>
        </w:r>
        <w:r>
          <w:fldChar w:fldCharType="separate"/>
        </w:r>
        <w:r w:rsidR="00635548">
          <w:rPr>
            <w:noProof/>
          </w:rPr>
          <w:t>3</w:t>
        </w:r>
        <w:r>
          <w:rPr>
            <w:noProof/>
          </w:rPr>
          <w:fldChar w:fldCharType="end"/>
        </w:r>
      </w:p>
    </w:sdtContent>
  </w:sdt>
  <w:p w14:paraId="121606E2" w14:textId="77777777" w:rsidR="000B54F6" w:rsidRDefault="000B54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41A3"/>
    <w:multiLevelType w:val="hybridMultilevel"/>
    <w:tmpl w:val="5D980E8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7A3F95"/>
    <w:multiLevelType w:val="hybridMultilevel"/>
    <w:tmpl w:val="AA7CF506"/>
    <w:lvl w:ilvl="0" w:tplc="6A6C274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7A64567"/>
    <w:multiLevelType w:val="hybridMultilevel"/>
    <w:tmpl w:val="6FF44944"/>
    <w:lvl w:ilvl="0" w:tplc="5F18B90A">
      <w:start w:val="1"/>
      <w:numFmt w:val="bullet"/>
      <w:lvlText w:val="-"/>
      <w:lvlJc w:val="left"/>
      <w:pPr>
        <w:ind w:left="1080" w:hanging="360"/>
      </w:pPr>
      <w:rPr>
        <w:rFonts w:ascii="Times New Roman" w:eastAsia="Times New Roman"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83B1244"/>
    <w:multiLevelType w:val="hybridMultilevel"/>
    <w:tmpl w:val="E1A2B95A"/>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92652B6"/>
    <w:multiLevelType w:val="hybridMultilevel"/>
    <w:tmpl w:val="BBAE83FC"/>
    <w:lvl w:ilvl="0" w:tplc="75581784">
      <w:start w:val="1"/>
      <w:numFmt w:val="decimal"/>
      <w:lvlText w:val="1.3.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CDE786C"/>
    <w:multiLevelType w:val="multilevel"/>
    <w:tmpl w:val="4288D7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0C074DA"/>
    <w:multiLevelType w:val="hybridMultilevel"/>
    <w:tmpl w:val="31CCC9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0F32326"/>
    <w:multiLevelType w:val="hybridMultilevel"/>
    <w:tmpl w:val="63588D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35E66BDE"/>
    <w:multiLevelType w:val="hybridMultilevel"/>
    <w:tmpl w:val="E2E4E812"/>
    <w:lvl w:ilvl="0" w:tplc="A7F0544C">
      <w:start w:val="1"/>
      <w:numFmt w:val="decimal"/>
      <w:lvlText w:val="3.3.%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6CA1DE0"/>
    <w:multiLevelType w:val="hybridMultilevel"/>
    <w:tmpl w:val="427025E0"/>
    <w:lvl w:ilvl="0" w:tplc="35D0BBC6">
      <w:start w:val="1"/>
      <w:numFmt w:val="decimal"/>
      <w:lvlText w:val="3.4.%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EAD28E3"/>
    <w:multiLevelType w:val="hybridMultilevel"/>
    <w:tmpl w:val="A2A0704E"/>
    <w:lvl w:ilvl="0" w:tplc="CB2E59C6">
      <w:start w:val="1"/>
      <w:numFmt w:val="decimal"/>
      <w:lvlText w:val="3.5.%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AF15657"/>
    <w:multiLevelType w:val="hybridMultilevel"/>
    <w:tmpl w:val="4672D3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4B02591A"/>
    <w:multiLevelType w:val="hybridMultilevel"/>
    <w:tmpl w:val="DA16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20535"/>
    <w:multiLevelType w:val="hybridMultilevel"/>
    <w:tmpl w:val="70AAA79A"/>
    <w:lvl w:ilvl="0" w:tplc="5F18B90A">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F85618B"/>
    <w:multiLevelType w:val="multilevel"/>
    <w:tmpl w:val="A8D0D7E6"/>
    <w:lvl w:ilvl="0">
      <w:start w:val="1"/>
      <w:numFmt w:val="decimal"/>
      <w:lvlText w:val="%1"/>
      <w:lvlJc w:val="left"/>
      <w:pPr>
        <w:ind w:left="432" w:hanging="432"/>
      </w:pPr>
      <w:rPr>
        <w:rFonts w:hint="default"/>
      </w:rPr>
    </w:lvl>
    <w:lvl w:ilvl="1">
      <w:start w:val="1"/>
      <w:numFmt w:val="decimal"/>
      <w:lvlText w:val="%2."/>
      <w:lvlJc w:val="left"/>
      <w:pPr>
        <w:ind w:left="432" w:hanging="432"/>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5864177"/>
    <w:multiLevelType w:val="hybridMultilevel"/>
    <w:tmpl w:val="525CE39C"/>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577E3D57"/>
    <w:multiLevelType w:val="hybridMultilevel"/>
    <w:tmpl w:val="FBAC7894"/>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95B3D3E"/>
    <w:multiLevelType w:val="hybridMultilevel"/>
    <w:tmpl w:val="9F0E7B86"/>
    <w:lvl w:ilvl="0" w:tplc="5D4ED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5AA825AA"/>
    <w:multiLevelType w:val="hybridMultilevel"/>
    <w:tmpl w:val="58E00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632011FB"/>
    <w:multiLevelType w:val="hybridMultilevel"/>
    <w:tmpl w:val="372E30B2"/>
    <w:lvl w:ilvl="0" w:tplc="A62ECF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714118"/>
    <w:multiLevelType w:val="hybridMultilevel"/>
    <w:tmpl w:val="2A3EE19C"/>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77E37FE8"/>
    <w:multiLevelType w:val="hybridMultilevel"/>
    <w:tmpl w:val="9B685BF4"/>
    <w:lvl w:ilvl="0" w:tplc="75581784">
      <w:start w:val="1"/>
      <w:numFmt w:val="decimal"/>
      <w:lvlText w:val="1.3.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FBC198B"/>
    <w:multiLevelType w:val="hybridMultilevel"/>
    <w:tmpl w:val="E6C0EA1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23"/>
  </w:num>
  <w:num w:numId="4">
    <w:abstractNumId w:val="12"/>
  </w:num>
  <w:num w:numId="5">
    <w:abstractNumId w:val="21"/>
  </w:num>
  <w:num w:numId="6">
    <w:abstractNumId w:val="1"/>
  </w:num>
  <w:num w:numId="7">
    <w:abstractNumId w:val="11"/>
  </w:num>
  <w:num w:numId="8">
    <w:abstractNumId w:val="10"/>
  </w:num>
  <w:num w:numId="9">
    <w:abstractNumId w:val="9"/>
  </w:num>
  <w:num w:numId="10">
    <w:abstractNumId w:val="16"/>
  </w:num>
  <w:num w:numId="11">
    <w:abstractNumId w:val="22"/>
  </w:num>
  <w:num w:numId="12">
    <w:abstractNumId w:val="18"/>
  </w:num>
  <w:num w:numId="13">
    <w:abstractNumId w:val="20"/>
  </w:num>
  <w:num w:numId="14">
    <w:abstractNumId w:val="14"/>
  </w:num>
  <w:num w:numId="15">
    <w:abstractNumId w:val="24"/>
  </w:num>
  <w:num w:numId="16">
    <w:abstractNumId w:val="7"/>
  </w:num>
  <w:num w:numId="17">
    <w:abstractNumId w:val="0"/>
  </w:num>
  <w:num w:numId="18">
    <w:abstractNumId w:val="4"/>
  </w:num>
  <w:num w:numId="19">
    <w:abstractNumId w:val="8"/>
  </w:num>
  <w:num w:numId="20">
    <w:abstractNumId w:val="5"/>
  </w:num>
  <w:num w:numId="21">
    <w:abstractNumId w:val="3"/>
  </w:num>
  <w:num w:numId="22">
    <w:abstractNumId w:val="17"/>
  </w:num>
  <w:num w:numId="23">
    <w:abstractNumId w:val="15"/>
  </w:num>
  <w:num w:numId="24">
    <w:abstractNumId w:val="19"/>
  </w:num>
  <w:num w:numId="2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04"/>
    <w:rsid w:val="00000F04"/>
    <w:rsid w:val="00000FCE"/>
    <w:rsid w:val="000039D3"/>
    <w:rsid w:val="000049A0"/>
    <w:rsid w:val="000052FF"/>
    <w:rsid w:val="00005FED"/>
    <w:rsid w:val="00006218"/>
    <w:rsid w:val="00010B9A"/>
    <w:rsid w:val="00012FED"/>
    <w:rsid w:val="00013075"/>
    <w:rsid w:val="0001557E"/>
    <w:rsid w:val="000156B0"/>
    <w:rsid w:val="00016092"/>
    <w:rsid w:val="00017A8D"/>
    <w:rsid w:val="00017CD8"/>
    <w:rsid w:val="0002051C"/>
    <w:rsid w:val="00020970"/>
    <w:rsid w:val="000216CD"/>
    <w:rsid w:val="00021856"/>
    <w:rsid w:val="00021939"/>
    <w:rsid w:val="0002382F"/>
    <w:rsid w:val="00024496"/>
    <w:rsid w:val="00024769"/>
    <w:rsid w:val="0002549B"/>
    <w:rsid w:val="00026713"/>
    <w:rsid w:val="000318B1"/>
    <w:rsid w:val="0003334F"/>
    <w:rsid w:val="0003687C"/>
    <w:rsid w:val="000370CC"/>
    <w:rsid w:val="0003735A"/>
    <w:rsid w:val="000405BA"/>
    <w:rsid w:val="00046BD3"/>
    <w:rsid w:val="00047E0D"/>
    <w:rsid w:val="00050E83"/>
    <w:rsid w:val="000526D7"/>
    <w:rsid w:val="000527DB"/>
    <w:rsid w:val="00053318"/>
    <w:rsid w:val="00053763"/>
    <w:rsid w:val="00053C60"/>
    <w:rsid w:val="0005424B"/>
    <w:rsid w:val="000544F2"/>
    <w:rsid w:val="0005746D"/>
    <w:rsid w:val="00057742"/>
    <w:rsid w:val="00060DFA"/>
    <w:rsid w:val="000610FB"/>
    <w:rsid w:val="00061BED"/>
    <w:rsid w:val="000629E0"/>
    <w:rsid w:val="000644E5"/>
    <w:rsid w:val="0006500A"/>
    <w:rsid w:val="00065E52"/>
    <w:rsid w:val="00067106"/>
    <w:rsid w:val="0006766B"/>
    <w:rsid w:val="00071005"/>
    <w:rsid w:val="000717D7"/>
    <w:rsid w:val="0007190D"/>
    <w:rsid w:val="00072C93"/>
    <w:rsid w:val="000731A0"/>
    <w:rsid w:val="000735B6"/>
    <w:rsid w:val="00074835"/>
    <w:rsid w:val="00075E93"/>
    <w:rsid w:val="00076A2D"/>
    <w:rsid w:val="00077150"/>
    <w:rsid w:val="000803E7"/>
    <w:rsid w:val="000813A8"/>
    <w:rsid w:val="00081AEA"/>
    <w:rsid w:val="00083D05"/>
    <w:rsid w:val="0008483E"/>
    <w:rsid w:val="0008484F"/>
    <w:rsid w:val="00084DA1"/>
    <w:rsid w:val="00086191"/>
    <w:rsid w:val="0008686E"/>
    <w:rsid w:val="000874DC"/>
    <w:rsid w:val="00091008"/>
    <w:rsid w:val="000914A3"/>
    <w:rsid w:val="000921F6"/>
    <w:rsid w:val="00094258"/>
    <w:rsid w:val="000956FB"/>
    <w:rsid w:val="00096153"/>
    <w:rsid w:val="000964A0"/>
    <w:rsid w:val="00096913"/>
    <w:rsid w:val="00097DBD"/>
    <w:rsid w:val="000A06F7"/>
    <w:rsid w:val="000A134F"/>
    <w:rsid w:val="000A4127"/>
    <w:rsid w:val="000A4B07"/>
    <w:rsid w:val="000A54B7"/>
    <w:rsid w:val="000A7834"/>
    <w:rsid w:val="000B027D"/>
    <w:rsid w:val="000B07F5"/>
    <w:rsid w:val="000B10B4"/>
    <w:rsid w:val="000B212A"/>
    <w:rsid w:val="000B2391"/>
    <w:rsid w:val="000B32C9"/>
    <w:rsid w:val="000B365A"/>
    <w:rsid w:val="000B3A91"/>
    <w:rsid w:val="000B3F56"/>
    <w:rsid w:val="000B54F6"/>
    <w:rsid w:val="000B5538"/>
    <w:rsid w:val="000B65FB"/>
    <w:rsid w:val="000C0B4F"/>
    <w:rsid w:val="000C0F79"/>
    <w:rsid w:val="000C10B2"/>
    <w:rsid w:val="000C1EDF"/>
    <w:rsid w:val="000C21D2"/>
    <w:rsid w:val="000C4534"/>
    <w:rsid w:val="000C4B7D"/>
    <w:rsid w:val="000C4E16"/>
    <w:rsid w:val="000C606F"/>
    <w:rsid w:val="000C69D1"/>
    <w:rsid w:val="000D06F9"/>
    <w:rsid w:val="000D0CD9"/>
    <w:rsid w:val="000D1B05"/>
    <w:rsid w:val="000D2CCB"/>
    <w:rsid w:val="000D36FD"/>
    <w:rsid w:val="000D37B4"/>
    <w:rsid w:val="000D4F7F"/>
    <w:rsid w:val="000D4FCF"/>
    <w:rsid w:val="000D5C6F"/>
    <w:rsid w:val="000D7F4D"/>
    <w:rsid w:val="000E1C5B"/>
    <w:rsid w:val="000E40AE"/>
    <w:rsid w:val="000E4C22"/>
    <w:rsid w:val="000E5D8A"/>
    <w:rsid w:val="000E6BFE"/>
    <w:rsid w:val="000E7D50"/>
    <w:rsid w:val="000F1092"/>
    <w:rsid w:val="000F12F2"/>
    <w:rsid w:val="000F1E25"/>
    <w:rsid w:val="000F5817"/>
    <w:rsid w:val="000F5FE6"/>
    <w:rsid w:val="000F6365"/>
    <w:rsid w:val="000F7ECB"/>
    <w:rsid w:val="00101C77"/>
    <w:rsid w:val="00101D93"/>
    <w:rsid w:val="00105535"/>
    <w:rsid w:val="0010591F"/>
    <w:rsid w:val="001101AE"/>
    <w:rsid w:val="001102F0"/>
    <w:rsid w:val="00110648"/>
    <w:rsid w:val="001107B1"/>
    <w:rsid w:val="00111DF7"/>
    <w:rsid w:val="00112FA6"/>
    <w:rsid w:val="001142FA"/>
    <w:rsid w:val="00114438"/>
    <w:rsid w:val="00114E52"/>
    <w:rsid w:val="00114FB4"/>
    <w:rsid w:val="001155B3"/>
    <w:rsid w:val="001158FE"/>
    <w:rsid w:val="00117755"/>
    <w:rsid w:val="001200FC"/>
    <w:rsid w:val="001212A9"/>
    <w:rsid w:val="001214E9"/>
    <w:rsid w:val="00122408"/>
    <w:rsid w:val="00122A60"/>
    <w:rsid w:val="0012351D"/>
    <w:rsid w:val="00123EF2"/>
    <w:rsid w:val="001240FB"/>
    <w:rsid w:val="00125546"/>
    <w:rsid w:val="00126378"/>
    <w:rsid w:val="001266D7"/>
    <w:rsid w:val="00132C73"/>
    <w:rsid w:val="00133EFD"/>
    <w:rsid w:val="00134861"/>
    <w:rsid w:val="00137133"/>
    <w:rsid w:val="00140108"/>
    <w:rsid w:val="00140750"/>
    <w:rsid w:val="00140844"/>
    <w:rsid w:val="001410DA"/>
    <w:rsid w:val="00141A0F"/>
    <w:rsid w:val="0014293E"/>
    <w:rsid w:val="00143FC3"/>
    <w:rsid w:val="00145FFD"/>
    <w:rsid w:val="00146097"/>
    <w:rsid w:val="0015006D"/>
    <w:rsid w:val="00150948"/>
    <w:rsid w:val="00150CB5"/>
    <w:rsid w:val="0015182A"/>
    <w:rsid w:val="0015386B"/>
    <w:rsid w:val="00153940"/>
    <w:rsid w:val="00154182"/>
    <w:rsid w:val="001559C1"/>
    <w:rsid w:val="001567A6"/>
    <w:rsid w:val="00156967"/>
    <w:rsid w:val="00156A42"/>
    <w:rsid w:val="00160CAF"/>
    <w:rsid w:val="00160FC8"/>
    <w:rsid w:val="00161A60"/>
    <w:rsid w:val="00162E36"/>
    <w:rsid w:val="00166AF6"/>
    <w:rsid w:val="00166DBD"/>
    <w:rsid w:val="00170CEC"/>
    <w:rsid w:val="00170E42"/>
    <w:rsid w:val="001728E2"/>
    <w:rsid w:val="0017352D"/>
    <w:rsid w:val="00174DA8"/>
    <w:rsid w:val="00174F06"/>
    <w:rsid w:val="001751EB"/>
    <w:rsid w:val="00175333"/>
    <w:rsid w:val="001754CB"/>
    <w:rsid w:val="00177CC6"/>
    <w:rsid w:val="00181451"/>
    <w:rsid w:val="00181B4B"/>
    <w:rsid w:val="00183981"/>
    <w:rsid w:val="00185099"/>
    <w:rsid w:val="00185227"/>
    <w:rsid w:val="00185A18"/>
    <w:rsid w:val="00185C31"/>
    <w:rsid w:val="00185FDB"/>
    <w:rsid w:val="001860A3"/>
    <w:rsid w:val="00186991"/>
    <w:rsid w:val="00186CBC"/>
    <w:rsid w:val="001875DF"/>
    <w:rsid w:val="00187FB6"/>
    <w:rsid w:val="001904FF"/>
    <w:rsid w:val="00196805"/>
    <w:rsid w:val="0019730A"/>
    <w:rsid w:val="001A0CF7"/>
    <w:rsid w:val="001A38C6"/>
    <w:rsid w:val="001A4856"/>
    <w:rsid w:val="001A52BD"/>
    <w:rsid w:val="001B00A4"/>
    <w:rsid w:val="001B0B03"/>
    <w:rsid w:val="001B0E73"/>
    <w:rsid w:val="001B3996"/>
    <w:rsid w:val="001B4BDB"/>
    <w:rsid w:val="001B51D9"/>
    <w:rsid w:val="001B51DB"/>
    <w:rsid w:val="001B5A5B"/>
    <w:rsid w:val="001B6085"/>
    <w:rsid w:val="001B6299"/>
    <w:rsid w:val="001B718D"/>
    <w:rsid w:val="001C14D8"/>
    <w:rsid w:val="001C60DE"/>
    <w:rsid w:val="001C70BA"/>
    <w:rsid w:val="001C717C"/>
    <w:rsid w:val="001C7A28"/>
    <w:rsid w:val="001D21E3"/>
    <w:rsid w:val="001D305F"/>
    <w:rsid w:val="001D5417"/>
    <w:rsid w:val="001D5B8F"/>
    <w:rsid w:val="001D5FF0"/>
    <w:rsid w:val="001D6448"/>
    <w:rsid w:val="001D6718"/>
    <w:rsid w:val="001D6C8F"/>
    <w:rsid w:val="001D7E89"/>
    <w:rsid w:val="001E08AD"/>
    <w:rsid w:val="001E1476"/>
    <w:rsid w:val="001E17E9"/>
    <w:rsid w:val="001E27A2"/>
    <w:rsid w:val="001E3AEA"/>
    <w:rsid w:val="001E40FF"/>
    <w:rsid w:val="001E448C"/>
    <w:rsid w:val="001E69EA"/>
    <w:rsid w:val="001E6AE3"/>
    <w:rsid w:val="001E750E"/>
    <w:rsid w:val="001E7EC2"/>
    <w:rsid w:val="001F08FA"/>
    <w:rsid w:val="001F13B6"/>
    <w:rsid w:val="001F253A"/>
    <w:rsid w:val="001F4ACE"/>
    <w:rsid w:val="001F6371"/>
    <w:rsid w:val="001F6DE8"/>
    <w:rsid w:val="001F779F"/>
    <w:rsid w:val="001F78E0"/>
    <w:rsid w:val="0020190B"/>
    <w:rsid w:val="002023C1"/>
    <w:rsid w:val="00203AED"/>
    <w:rsid w:val="00203BE8"/>
    <w:rsid w:val="00204521"/>
    <w:rsid w:val="002049C8"/>
    <w:rsid w:val="002068A1"/>
    <w:rsid w:val="00206C42"/>
    <w:rsid w:val="00207DC2"/>
    <w:rsid w:val="00210EEB"/>
    <w:rsid w:val="00210F4E"/>
    <w:rsid w:val="002120ED"/>
    <w:rsid w:val="00213ADC"/>
    <w:rsid w:val="00214706"/>
    <w:rsid w:val="00216511"/>
    <w:rsid w:val="00216A98"/>
    <w:rsid w:val="00220012"/>
    <w:rsid w:val="002228F1"/>
    <w:rsid w:val="00224179"/>
    <w:rsid w:val="00225454"/>
    <w:rsid w:val="00227A54"/>
    <w:rsid w:val="00227CF7"/>
    <w:rsid w:val="00230930"/>
    <w:rsid w:val="00231549"/>
    <w:rsid w:val="002321A1"/>
    <w:rsid w:val="002330C1"/>
    <w:rsid w:val="002336A2"/>
    <w:rsid w:val="002340DD"/>
    <w:rsid w:val="00235771"/>
    <w:rsid w:val="002374D6"/>
    <w:rsid w:val="00237688"/>
    <w:rsid w:val="00240B7E"/>
    <w:rsid w:val="002411FC"/>
    <w:rsid w:val="00241828"/>
    <w:rsid w:val="00242A12"/>
    <w:rsid w:val="00243734"/>
    <w:rsid w:val="00243A9D"/>
    <w:rsid w:val="00246EDB"/>
    <w:rsid w:val="0025047E"/>
    <w:rsid w:val="00252F26"/>
    <w:rsid w:val="002533CA"/>
    <w:rsid w:val="002533D4"/>
    <w:rsid w:val="00253565"/>
    <w:rsid w:val="00253C63"/>
    <w:rsid w:val="002556C5"/>
    <w:rsid w:val="00257B35"/>
    <w:rsid w:val="00261AA1"/>
    <w:rsid w:val="0026408A"/>
    <w:rsid w:val="00267940"/>
    <w:rsid w:val="00270C6A"/>
    <w:rsid w:val="0027108E"/>
    <w:rsid w:val="0027149A"/>
    <w:rsid w:val="0027187B"/>
    <w:rsid w:val="00273123"/>
    <w:rsid w:val="0027478B"/>
    <w:rsid w:val="00274C55"/>
    <w:rsid w:val="00276989"/>
    <w:rsid w:val="002804A9"/>
    <w:rsid w:val="00280F09"/>
    <w:rsid w:val="00281174"/>
    <w:rsid w:val="002834E8"/>
    <w:rsid w:val="002852FA"/>
    <w:rsid w:val="00286E61"/>
    <w:rsid w:val="00287605"/>
    <w:rsid w:val="00291721"/>
    <w:rsid w:val="002918CF"/>
    <w:rsid w:val="00292EEE"/>
    <w:rsid w:val="00294567"/>
    <w:rsid w:val="00295726"/>
    <w:rsid w:val="00295C67"/>
    <w:rsid w:val="0029791B"/>
    <w:rsid w:val="00297A3A"/>
    <w:rsid w:val="002A03AA"/>
    <w:rsid w:val="002A0D42"/>
    <w:rsid w:val="002A219E"/>
    <w:rsid w:val="002A2B41"/>
    <w:rsid w:val="002A5572"/>
    <w:rsid w:val="002A563E"/>
    <w:rsid w:val="002A5ABB"/>
    <w:rsid w:val="002B0DF9"/>
    <w:rsid w:val="002B16CE"/>
    <w:rsid w:val="002B1B1F"/>
    <w:rsid w:val="002B21A0"/>
    <w:rsid w:val="002B2C14"/>
    <w:rsid w:val="002B3F87"/>
    <w:rsid w:val="002B402B"/>
    <w:rsid w:val="002B413C"/>
    <w:rsid w:val="002B4140"/>
    <w:rsid w:val="002B428A"/>
    <w:rsid w:val="002B521A"/>
    <w:rsid w:val="002B55F8"/>
    <w:rsid w:val="002B61BF"/>
    <w:rsid w:val="002B77F4"/>
    <w:rsid w:val="002B792E"/>
    <w:rsid w:val="002C029A"/>
    <w:rsid w:val="002C14AA"/>
    <w:rsid w:val="002C1696"/>
    <w:rsid w:val="002C1F78"/>
    <w:rsid w:val="002C27BF"/>
    <w:rsid w:val="002C2D87"/>
    <w:rsid w:val="002C31DE"/>
    <w:rsid w:val="002C3292"/>
    <w:rsid w:val="002C3AEA"/>
    <w:rsid w:val="002C4BE8"/>
    <w:rsid w:val="002C6975"/>
    <w:rsid w:val="002D028E"/>
    <w:rsid w:val="002D4629"/>
    <w:rsid w:val="002D5CBD"/>
    <w:rsid w:val="002D60F1"/>
    <w:rsid w:val="002D6189"/>
    <w:rsid w:val="002D6642"/>
    <w:rsid w:val="002D7043"/>
    <w:rsid w:val="002D796D"/>
    <w:rsid w:val="002D7FEF"/>
    <w:rsid w:val="002E0836"/>
    <w:rsid w:val="002E309C"/>
    <w:rsid w:val="002E31A2"/>
    <w:rsid w:val="002E5381"/>
    <w:rsid w:val="002E63AD"/>
    <w:rsid w:val="002F03B0"/>
    <w:rsid w:val="002F0C53"/>
    <w:rsid w:val="002F3365"/>
    <w:rsid w:val="002F66F4"/>
    <w:rsid w:val="002F75BA"/>
    <w:rsid w:val="0030066C"/>
    <w:rsid w:val="00300A93"/>
    <w:rsid w:val="00301580"/>
    <w:rsid w:val="003016F2"/>
    <w:rsid w:val="00302CDE"/>
    <w:rsid w:val="0030509D"/>
    <w:rsid w:val="00311687"/>
    <w:rsid w:val="00312C13"/>
    <w:rsid w:val="00313FA5"/>
    <w:rsid w:val="003147F1"/>
    <w:rsid w:val="00314960"/>
    <w:rsid w:val="00315CF9"/>
    <w:rsid w:val="003167AD"/>
    <w:rsid w:val="00317F16"/>
    <w:rsid w:val="00320E8E"/>
    <w:rsid w:val="003210B8"/>
    <w:rsid w:val="003218FF"/>
    <w:rsid w:val="00321961"/>
    <w:rsid w:val="00322644"/>
    <w:rsid w:val="00322A77"/>
    <w:rsid w:val="00322DC9"/>
    <w:rsid w:val="00324143"/>
    <w:rsid w:val="00325ED5"/>
    <w:rsid w:val="00326F18"/>
    <w:rsid w:val="00327549"/>
    <w:rsid w:val="00330A09"/>
    <w:rsid w:val="00330A96"/>
    <w:rsid w:val="0033164C"/>
    <w:rsid w:val="00334C82"/>
    <w:rsid w:val="003357D7"/>
    <w:rsid w:val="00336D0F"/>
    <w:rsid w:val="00337493"/>
    <w:rsid w:val="003377CB"/>
    <w:rsid w:val="003463CE"/>
    <w:rsid w:val="00347263"/>
    <w:rsid w:val="003516BD"/>
    <w:rsid w:val="0035176D"/>
    <w:rsid w:val="00351D0E"/>
    <w:rsid w:val="00353FB6"/>
    <w:rsid w:val="003557FE"/>
    <w:rsid w:val="0036030F"/>
    <w:rsid w:val="00361E87"/>
    <w:rsid w:val="00363193"/>
    <w:rsid w:val="00364978"/>
    <w:rsid w:val="00364A93"/>
    <w:rsid w:val="00364B0B"/>
    <w:rsid w:val="003670B2"/>
    <w:rsid w:val="003671AA"/>
    <w:rsid w:val="00367C33"/>
    <w:rsid w:val="00372017"/>
    <w:rsid w:val="0037274D"/>
    <w:rsid w:val="00372F3A"/>
    <w:rsid w:val="0037443D"/>
    <w:rsid w:val="00374C89"/>
    <w:rsid w:val="00374F0F"/>
    <w:rsid w:val="003766B6"/>
    <w:rsid w:val="00376882"/>
    <w:rsid w:val="00376983"/>
    <w:rsid w:val="00377299"/>
    <w:rsid w:val="00380135"/>
    <w:rsid w:val="00381744"/>
    <w:rsid w:val="00381DCF"/>
    <w:rsid w:val="0038217E"/>
    <w:rsid w:val="00383B44"/>
    <w:rsid w:val="0038412D"/>
    <w:rsid w:val="00384181"/>
    <w:rsid w:val="00385195"/>
    <w:rsid w:val="00386A2A"/>
    <w:rsid w:val="00391287"/>
    <w:rsid w:val="003913CC"/>
    <w:rsid w:val="00392F59"/>
    <w:rsid w:val="003938C7"/>
    <w:rsid w:val="00393BCC"/>
    <w:rsid w:val="00396996"/>
    <w:rsid w:val="00397DA3"/>
    <w:rsid w:val="003A07AA"/>
    <w:rsid w:val="003A11F3"/>
    <w:rsid w:val="003A1DBD"/>
    <w:rsid w:val="003A2DD6"/>
    <w:rsid w:val="003A6273"/>
    <w:rsid w:val="003A65EF"/>
    <w:rsid w:val="003B2099"/>
    <w:rsid w:val="003B2BA0"/>
    <w:rsid w:val="003B3BCC"/>
    <w:rsid w:val="003B50CC"/>
    <w:rsid w:val="003B5253"/>
    <w:rsid w:val="003B5B2B"/>
    <w:rsid w:val="003B67F2"/>
    <w:rsid w:val="003B7813"/>
    <w:rsid w:val="003B7E96"/>
    <w:rsid w:val="003C2808"/>
    <w:rsid w:val="003C2F11"/>
    <w:rsid w:val="003C369A"/>
    <w:rsid w:val="003C3C17"/>
    <w:rsid w:val="003C495C"/>
    <w:rsid w:val="003C5434"/>
    <w:rsid w:val="003C5797"/>
    <w:rsid w:val="003D08F2"/>
    <w:rsid w:val="003D2F4A"/>
    <w:rsid w:val="003D3C5D"/>
    <w:rsid w:val="003D4336"/>
    <w:rsid w:val="003D589B"/>
    <w:rsid w:val="003D67A8"/>
    <w:rsid w:val="003D7C46"/>
    <w:rsid w:val="003E11F7"/>
    <w:rsid w:val="003E136F"/>
    <w:rsid w:val="003E3A75"/>
    <w:rsid w:val="003E3F87"/>
    <w:rsid w:val="003E512A"/>
    <w:rsid w:val="003E5ECC"/>
    <w:rsid w:val="003E63D8"/>
    <w:rsid w:val="003E7F80"/>
    <w:rsid w:val="003F0311"/>
    <w:rsid w:val="003F099E"/>
    <w:rsid w:val="003F2366"/>
    <w:rsid w:val="003F343D"/>
    <w:rsid w:val="003F4E4E"/>
    <w:rsid w:val="003F6B31"/>
    <w:rsid w:val="003F7669"/>
    <w:rsid w:val="00403676"/>
    <w:rsid w:val="00404B4C"/>
    <w:rsid w:val="0040638F"/>
    <w:rsid w:val="0040746C"/>
    <w:rsid w:val="00407482"/>
    <w:rsid w:val="00411927"/>
    <w:rsid w:val="00413B3E"/>
    <w:rsid w:val="004140C1"/>
    <w:rsid w:val="00414499"/>
    <w:rsid w:val="00414D6E"/>
    <w:rsid w:val="0041537F"/>
    <w:rsid w:val="00415FFD"/>
    <w:rsid w:val="00420CDF"/>
    <w:rsid w:val="00423C17"/>
    <w:rsid w:val="00425866"/>
    <w:rsid w:val="00426DCB"/>
    <w:rsid w:val="00431600"/>
    <w:rsid w:val="004321FE"/>
    <w:rsid w:val="004332E2"/>
    <w:rsid w:val="004333AB"/>
    <w:rsid w:val="00433A23"/>
    <w:rsid w:val="004350E4"/>
    <w:rsid w:val="004377E3"/>
    <w:rsid w:val="00440429"/>
    <w:rsid w:val="00440773"/>
    <w:rsid w:val="00440A5E"/>
    <w:rsid w:val="00441503"/>
    <w:rsid w:val="00442A38"/>
    <w:rsid w:val="00443A63"/>
    <w:rsid w:val="00445043"/>
    <w:rsid w:val="0044722D"/>
    <w:rsid w:val="0044762B"/>
    <w:rsid w:val="0045032B"/>
    <w:rsid w:val="0045175A"/>
    <w:rsid w:val="0045177E"/>
    <w:rsid w:val="00451818"/>
    <w:rsid w:val="004525EE"/>
    <w:rsid w:val="004528B8"/>
    <w:rsid w:val="00453445"/>
    <w:rsid w:val="0045365C"/>
    <w:rsid w:val="00453AB1"/>
    <w:rsid w:val="004549E7"/>
    <w:rsid w:val="00454CA6"/>
    <w:rsid w:val="004552CF"/>
    <w:rsid w:val="0046289B"/>
    <w:rsid w:val="004647C3"/>
    <w:rsid w:val="004648F6"/>
    <w:rsid w:val="00464D95"/>
    <w:rsid w:val="00464F89"/>
    <w:rsid w:val="00466C54"/>
    <w:rsid w:val="00467AEA"/>
    <w:rsid w:val="00472BF0"/>
    <w:rsid w:val="00473381"/>
    <w:rsid w:val="004736EB"/>
    <w:rsid w:val="004737C0"/>
    <w:rsid w:val="004754E6"/>
    <w:rsid w:val="004762D0"/>
    <w:rsid w:val="00481C3E"/>
    <w:rsid w:val="00482059"/>
    <w:rsid w:val="00482542"/>
    <w:rsid w:val="00482571"/>
    <w:rsid w:val="0048275C"/>
    <w:rsid w:val="0048327A"/>
    <w:rsid w:val="00484C8B"/>
    <w:rsid w:val="00485008"/>
    <w:rsid w:val="00485A9D"/>
    <w:rsid w:val="00487AE1"/>
    <w:rsid w:val="00490EAD"/>
    <w:rsid w:val="00491BBE"/>
    <w:rsid w:val="0049260C"/>
    <w:rsid w:val="004967F2"/>
    <w:rsid w:val="0049735E"/>
    <w:rsid w:val="0049779F"/>
    <w:rsid w:val="004A0917"/>
    <w:rsid w:val="004A11DF"/>
    <w:rsid w:val="004A2284"/>
    <w:rsid w:val="004A2765"/>
    <w:rsid w:val="004A2EA1"/>
    <w:rsid w:val="004A3811"/>
    <w:rsid w:val="004A38AB"/>
    <w:rsid w:val="004A60A9"/>
    <w:rsid w:val="004A75DB"/>
    <w:rsid w:val="004A788B"/>
    <w:rsid w:val="004A7918"/>
    <w:rsid w:val="004A7A77"/>
    <w:rsid w:val="004A7C39"/>
    <w:rsid w:val="004B162A"/>
    <w:rsid w:val="004B16DC"/>
    <w:rsid w:val="004B249C"/>
    <w:rsid w:val="004B3079"/>
    <w:rsid w:val="004B4FD1"/>
    <w:rsid w:val="004B5782"/>
    <w:rsid w:val="004B7091"/>
    <w:rsid w:val="004B73D1"/>
    <w:rsid w:val="004C0512"/>
    <w:rsid w:val="004C061B"/>
    <w:rsid w:val="004C23C5"/>
    <w:rsid w:val="004C43F6"/>
    <w:rsid w:val="004C491B"/>
    <w:rsid w:val="004C5295"/>
    <w:rsid w:val="004C52C0"/>
    <w:rsid w:val="004C5D49"/>
    <w:rsid w:val="004C767B"/>
    <w:rsid w:val="004D1F17"/>
    <w:rsid w:val="004D255F"/>
    <w:rsid w:val="004D5F52"/>
    <w:rsid w:val="004D6428"/>
    <w:rsid w:val="004D6EE3"/>
    <w:rsid w:val="004D71D4"/>
    <w:rsid w:val="004D73B5"/>
    <w:rsid w:val="004D784A"/>
    <w:rsid w:val="004E0BF6"/>
    <w:rsid w:val="004E0EEF"/>
    <w:rsid w:val="004E19DF"/>
    <w:rsid w:val="004E33F6"/>
    <w:rsid w:val="004E3C16"/>
    <w:rsid w:val="004E49CE"/>
    <w:rsid w:val="004E68A3"/>
    <w:rsid w:val="004E7367"/>
    <w:rsid w:val="004E76F5"/>
    <w:rsid w:val="004F1404"/>
    <w:rsid w:val="004F2B2B"/>
    <w:rsid w:val="004F3B39"/>
    <w:rsid w:val="004F45D9"/>
    <w:rsid w:val="004F6693"/>
    <w:rsid w:val="004F7092"/>
    <w:rsid w:val="00503812"/>
    <w:rsid w:val="005049E5"/>
    <w:rsid w:val="00504F9C"/>
    <w:rsid w:val="00505109"/>
    <w:rsid w:val="005072D7"/>
    <w:rsid w:val="00507A0B"/>
    <w:rsid w:val="00510224"/>
    <w:rsid w:val="005112E4"/>
    <w:rsid w:val="0051400B"/>
    <w:rsid w:val="00514D36"/>
    <w:rsid w:val="00516E66"/>
    <w:rsid w:val="0052211F"/>
    <w:rsid w:val="00522D0A"/>
    <w:rsid w:val="00523744"/>
    <w:rsid w:val="005255FD"/>
    <w:rsid w:val="00525D12"/>
    <w:rsid w:val="005307B2"/>
    <w:rsid w:val="00531222"/>
    <w:rsid w:val="00531227"/>
    <w:rsid w:val="00532E7A"/>
    <w:rsid w:val="00536A9C"/>
    <w:rsid w:val="0053732F"/>
    <w:rsid w:val="0054009D"/>
    <w:rsid w:val="005406A9"/>
    <w:rsid w:val="00541509"/>
    <w:rsid w:val="00542255"/>
    <w:rsid w:val="0054319D"/>
    <w:rsid w:val="005432B6"/>
    <w:rsid w:val="005436EB"/>
    <w:rsid w:val="00543F71"/>
    <w:rsid w:val="005458AA"/>
    <w:rsid w:val="005464E6"/>
    <w:rsid w:val="00550A53"/>
    <w:rsid w:val="00553BED"/>
    <w:rsid w:val="00555EED"/>
    <w:rsid w:val="00556DDF"/>
    <w:rsid w:val="00560730"/>
    <w:rsid w:val="00561732"/>
    <w:rsid w:val="005630E6"/>
    <w:rsid w:val="005675B5"/>
    <w:rsid w:val="005704C6"/>
    <w:rsid w:val="00571B30"/>
    <w:rsid w:val="0057385A"/>
    <w:rsid w:val="00574559"/>
    <w:rsid w:val="00575A8A"/>
    <w:rsid w:val="00575BA0"/>
    <w:rsid w:val="00577B4E"/>
    <w:rsid w:val="00580266"/>
    <w:rsid w:val="00580DEC"/>
    <w:rsid w:val="00581F7C"/>
    <w:rsid w:val="00582822"/>
    <w:rsid w:val="00582EC3"/>
    <w:rsid w:val="005874CE"/>
    <w:rsid w:val="00587AA4"/>
    <w:rsid w:val="00587FAE"/>
    <w:rsid w:val="00591238"/>
    <w:rsid w:val="00591334"/>
    <w:rsid w:val="0059199C"/>
    <w:rsid w:val="00593511"/>
    <w:rsid w:val="0059394A"/>
    <w:rsid w:val="00594A25"/>
    <w:rsid w:val="005976A0"/>
    <w:rsid w:val="00597F56"/>
    <w:rsid w:val="005A2962"/>
    <w:rsid w:val="005A30BA"/>
    <w:rsid w:val="005A36E9"/>
    <w:rsid w:val="005A3C20"/>
    <w:rsid w:val="005A5278"/>
    <w:rsid w:val="005A6213"/>
    <w:rsid w:val="005A7963"/>
    <w:rsid w:val="005A7B91"/>
    <w:rsid w:val="005B147F"/>
    <w:rsid w:val="005B1C34"/>
    <w:rsid w:val="005B1D4B"/>
    <w:rsid w:val="005B2DC7"/>
    <w:rsid w:val="005B2E63"/>
    <w:rsid w:val="005B3BB0"/>
    <w:rsid w:val="005B46DE"/>
    <w:rsid w:val="005B4F33"/>
    <w:rsid w:val="005C2BC1"/>
    <w:rsid w:val="005C67CB"/>
    <w:rsid w:val="005C69D6"/>
    <w:rsid w:val="005C6ABF"/>
    <w:rsid w:val="005D088F"/>
    <w:rsid w:val="005D1540"/>
    <w:rsid w:val="005D178D"/>
    <w:rsid w:val="005D39B8"/>
    <w:rsid w:val="005D40B4"/>
    <w:rsid w:val="005D4B81"/>
    <w:rsid w:val="005D5C20"/>
    <w:rsid w:val="005D6C41"/>
    <w:rsid w:val="005E0B1B"/>
    <w:rsid w:val="005E1BC1"/>
    <w:rsid w:val="005E2A5C"/>
    <w:rsid w:val="005E2C3E"/>
    <w:rsid w:val="005E3B2C"/>
    <w:rsid w:val="005E45AF"/>
    <w:rsid w:val="005E5F21"/>
    <w:rsid w:val="005E67A4"/>
    <w:rsid w:val="005F11F5"/>
    <w:rsid w:val="005F2859"/>
    <w:rsid w:val="005F2986"/>
    <w:rsid w:val="005F2D7B"/>
    <w:rsid w:val="005F3598"/>
    <w:rsid w:val="005F5111"/>
    <w:rsid w:val="005F6E6D"/>
    <w:rsid w:val="005F7A7E"/>
    <w:rsid w:val="00600264"/>
    <w:rsid w:val="0060031E"/>
    <w:rsid w:val="00600FE9"/>
    <w:rsid w:val="00601824"/>
    <w:rsid w:val="0060184F"/>
    <w:rsid w:val="006039F9"/>
    <w:rsid w:val="00603B3D"/>
    <w:rsid w:val="00605592"/>
    <w:rsid w:val="006062F2"/>
    <w:rsid w:val="00606C2F"/>
    <w:rsid w:val="006074AF"/>
    <w:rsid w:val="006106FC"/>
    <w:rsid w:val="00610A8C"/>
    <w:rsid w:val="00610C1C"/>
    <w:rsid w:val="00612ADC"/>
    <w:rsid w:val="00613BCF"/>
    <w:rsid w:val="00613F75"/>
    <w:rsid w:val="00621716"/>
    <w:rsid w:val="00621D4A"/>
    <w:rsid w:val="00624789"/>
    <w:rsid w:val="00624910"/>
    <w:rsid w:val="006250F8"/>
    <w:rsid w:val="0062577D"/>
    <w:rsid w:val="00625ACF"/>
    <w:rsid w:val="00626A87"/>
    <w:rsid w:val="006270AF"/>
    <w:rsid w:val="00627BC4"/>
    <w:rsid w:val="0063001E"/>
    <w:rsid w:val="00630F5D"/>
    <w:rsid w:val="00631929"/>
    <w:rsid w:val="00633C1B"/>
    <w:rsid w:val="00634BB3"/>
    <w:rsid w:val="00635548"/>
    <w:rsid w:val="006369CB"/>
    <w:rsid w:val="00640D4B"/>
    <w:rsid w:val="0064189C"/>
    <w:rsid w:val="0064227C"/>
    <w:rsid w:val="00644D97"/>
    <w:rsid w:val="006459DE"/>
    <w:rsid w:val="0064625F"/>
    <w:rsid w:val="00646802"/>
    <w:rsid w:val="00646F2F"/>
    <w:rsid w:val="00647D5D"/>
    <w:rsid w:val="00650376"/>
    <w:rsid w:val="006507FE"/>
    <w:rsid w:val="00650D6A"/>
    <w:rsid w:val="0065101F"/>
    <w:rsid w:val="006515AC"/>
    <w:rsid w:val="00651756"/>
    <w:rsid w:val="006534B9"/>
    <w:rsid w:val="00653CD1"/>
    <w:rsid w:val="00655437"/>
    <w:rsid w:val="006558ED"/>
    <w:rsid w:val="006569B0"/>
    <w:rsid w:val="006569B2"/>
    <w:rsid w:val="00656A78"/>
    <w:rsid w:val="006610F2"/>
    <w:rsid w:val="00661607"/>
    <w:rsid w:val="00661A6E"/>
    <w:rsid w:val="00661D03"/>
    <w:rsid w:val="00662627"/>
    <w:rsid w:val="00663781"/>
    <w:rsid w:val="00665E6F"/>
    <w:rsid w:val="00666A88"/>
    <w:rsid w:val="00666F6B"/>
    <w:rsid w:val="006673E2"/>
    <w:rsid w:val="0067152A"/>
    <w:rsid w:val="006715E4"/>
    <w:rsid w:val="00671A51"/>
    <w:rsid w:val="00671F29"/>
    <w:rsid w:val="00672026"/>
    <w:rsid w:val="00673351"/>
    <w:rsid w:val="0067410A"/>
    <w:rsid w:val="00674EF0"/>
    <w:rsid w:val="00677A90"/>
    <w:rsid w:val="00677D33"/>
    <w:rsid w:val="0068138A"/>
    <w:rsid w:val="00681A3F"/>
    <w:rsid w:val="0068256F"/>
    <w:rsid w:val="006828B7"/>
    <w:rsid w:val="00683320"/>
    <w:rsid w:val="00683A28"/>
    <w:rsid w:val="0068437C"/>
    <w:rsid w:val="00684E2B"/>
    <w:rsid w:val="00685441"/>
    <w:rsid w:val="0068618B"/>
    <w:rsid w:val="00686DF9"/>
    <w:rsid w:val="00690F2D"/>
    <w:rsid w:val="00691528"/>
    <w:rsid w:val="00691E05"/>
    <w:rsid w:val="006924EA"/>
    <w:rsid w:val="00692590"/>
    <w:rsid w:val="00692BFE"/>
    <w:rsid w:val="00694529"/>
    <w:rsid w:val="006961D8"/>
    <w:rsid w:val="0069621C"/>
    <w:rsid w:val="0069622F"/>
    <w:rsid w:val="0069644C"/>
    <w:rsid w:val="00697FF3"/>
    <w:rsid w:val="006A0AD2"/>
    <w:rsid w:val="006A0D04"/>
    <w:rsid w:val="006A1BAC"/>
    <w:rsid w:val="006A1EE4"/>
    <w:rsid w:val="006A2A06"/>
    <w:rsid w:val="006A2B6C"/>
    <w:rsid w:val="006A5FB2"/>
    <w:rsid w:val="006A636E"/>
    <w:rsid w:val="006A644C"/>
    <w:rsid w:val="006A648C"/>
    <w:rsid w:val="006A6938"/>
    <w:rsid w:val="006A6EA4"/>
    <w:rsid w:val="006A6F88"/>
    <w:rsid w:val="006B0ADF"/>
    <w:rsid w:val="006B13F0"/>
    <w:rsid w:val="006B361D"/>
    <w:rsid w:val="006B4B66"/>
    <w:rsid w:val="006B615D"/>
    <w:rsid w:val="006C27C0"/>
    <w:rsid w:val="006C34A1"/>
    <w:rsid w:val="006C41AE"/>
    <w:rsid w:val="006C47F9"/>
    <w:rsid w:val="006C654E"/>
    <w:rsid w:val="006C773E"/>
    <w:rsid w:val="006D083B"/>
    <w:rsid w:val="006D2AD9"/>
    <w:rsid w:val="006D2FF9"/>
    <w:rsid w:val="006D3291"/>
    <w:rsid w:val="006D3C71"/>
    <w:rsid w:val="006D3D62"/>
    <w:rsid w:val="006D3D92"/>
    <w:rsid w:val="006D4602"/>
    <w:rsid w:val="006D4E40"/>
    <w:rsid w:val="006D56D4"/>
    <w:rsid w:val="006D5C75"/>
    <w:rsid w:val="006D5F75"/>
    <w:rsid w:val="006E1715"/>
    <w:rsid w:val="006E3C38"/>
    <w:rsid w:val="006E4906"/>
    <w:rsid w:val="006E5162"/>
    <w:rsid w:val="006E5626"/>
    <w:rsid w:val="006E74AD"/>
    <w:rsid w:val="006F0A1F"/>
    <w:rsid w:val="006F2B72"/>
    <w:rsid w:val="006F2D90"/>
    <w:rsid w:val="006F3083"/>
    <w:rsid w:val="006F4209"/>
    <w:rsid w:val="006F626F"/>
    <w:rsid w:val="00701B36"/>
    <w:rsid w:val="007021C6"/>
    <w:rsid w:val="007030D7"/>
    <w:rsid w:val="00704631"/>
    <w:rsid w:val="007048C0"/>
    <w:rsid w:val="00705F55"/>
    <w:rsid w:val="0071015D"/>
    <w:rsid w:val="00712912"/>
    <w:rsid w:val="00712F90"/>
    <w:rsid w:val="007137C3"/>
    <w:rsid w:val="00713C30"/>
    <w:rsid w:val="00713EB1"/>
    <w:rsid w:val="00713F16"/>
    <w:rsid w:val="0071405C"/>
    <w:rsid w:val="00715EFD"/>
    <w:rsid w:val="007163BF"/>
    <w:rsid w:val="007218DB"/>
    <w:rsid w:val="00724607"/>
    <w:rsid w:val="00724789"/>
    <w:rsid w:val="0072505D"/>
    <w:rsid w:val="007317BA"/>
    <w:rsid w:val="00732C9D"/>
    <w:rsid w:val="00737340"/>
    <w:rsid w:val="0073776F"/>
    <w:rsid w:val="00737C66"/>
    <w:rsid w:val="0074157E"/>
    <w:rsid w:val="0074592C"/>
    <w:rsid w:val="00745943"/>
    <w:rsid w:val="007473AF"/>
    <w:rsid w:val="007533D7"/>
    <w:rsid w:val="00755420"/>
    <w:rsid w:val="00755B4E"/>
    <w:rsid w:val="00756D9F"/>
    <w:rsid w:val="0076037D"/>
    <w:rsid w:val="007618D2"/>
    <w:rsid w:val="007621B7"/>
    <w:rsid w:val="00762807"/>
    <w:rsid w:val="00762CEC"/>
    <w:rsid w:val="007647F7"/>
    <w:rsid w:val="00764D50"/>
    <w:rsid w:val="00764E33"/>
    <w:rsid w:val="00765848"/>
    <w:rsid w:val="0076586E"/>
    <w:rsid w:val="00765B9F"/>
    <w:rsid w:val="00766317"/>
    <w:rsid w:val="00770019"/>
    <w:rsid w:val="00770373"/>
    <w:rsid w:val="00770C4D"/>
    <w:rsid w:val="00773340"/>
    <w:rsid w:val="00773C10"/>
    <w:rsid w:val="0077526F"/>
    <w:rsid w:val="00776439"/>
    <w:rsid w:val="00781185"/>
    <w:rsid w:val="007838DC"/>
    <w:rsid w:val="007845D0"/>
    <w:rsid w:val="00784B08"/>
    <w:rsid w:val="0078577D"/>
    <w:rsid w:val="00786376"/>
    <w:rsid w:val="00786DF0"/>
    <w:rsid w:val="0078769B"/>
    <w:rsid w:val="00790383"/>
    <w:rsid w:val="00790499"/>
    <w:rsid w:val="0079145B"/>
    <w:rsid w:val="00791EED"/>
    <w:rsid w:val="00793553"/>
    <w:rsid w:val="00793A2F"/>
    <w:rsid w:val="00794A7E"/>
    <w:rsid w:val="00794D35"/>
    <w:rsid w:val="007968C4"/>
    <w:rsid w:val="007969E8"/>
    <w:rsid w:val="00797D3F"/>
    <w:rsid w:val="007A0F8A"/>
    <w:rsid w:val="007A0FA8"/>
    <w:rsid w:val="007A1D88"/>
    <w:rsid w:val="007A28BC"/>
    <w:rsid w:val="007A2BEA"/>
    <w:rsid w:val="007A4A30"/>
    <w:rsid w:val="007A5725"/>
    <w:rsid w:val="007A5CE4"/>
    <w:rsid w:val="007A6E80"/>
    <w:rsid w:val="007A70FE"/>
    <w:rsid w:val="007A73FA"/>
    <w:rsid w:val="007B170D"/>
    <w:rsid w:val="007B19E0"/>
    <w:rsid w:val="007B1A23"/>
    <w:rsid w:val="007B1DB9"/>
    <w:rsid w:val="007B4163"/>
    <w:rsid w:val="007B437D"/>
    <w:rsid w:val="007B5EE0"/>
    <w:rsid w:val="007B69E7"/>
    <w:rsid w:val="007B7A44"/>
    <w:rsid w:val="007B7B75"/>
    <w:rsid w:val="007B7FF5"/>
    <w:rsid w:val="007C0157"/>
    <w:rsid w:val="007C0E3E"/>
    <w:rsid w:val="007C1524"/>
    <w:rsid w:val="007C3D6A"/>
    <w:rsid w:val="007C4E89"/>
    <w:rsid w:val="007C5F39"/>
    <w:rsid w:val="007C613C"/>
    <w:rsid w:val="007C7A76"/>
    <w:rsid w:val="007D0894"/>
    <w:rsid w:val="007D0FCC"/>
    <w:rsid w:val="007D124B"/>
    <w:rsid w:val="007D16EC"/>
    <w:rsid w:val="007D3E4C"/>
    <w:rsid w:val="007D423D"/>
    <w:rsid w:val="007D4C58"/>
    <w:rsid w:val="007D5750"/>
    <w:rsid w:val="007D6191"/>
    <w:rsid w:val="007D651E"/>
    <w:rsid w:val="007D6612"/>
    <w:rsid w:val="007D7287"/>
    <w:rsid w:val="007D7E8C"/>
    <w:rsid w:val="007E0683"/>
    <w:rsid w:val="007E3099"/>
    <w:rsid w:val="007E386E"/>
    <w:rsid w:val="007E6AB9"/>
    <w:rsid w:val="007E6BA4"/>
    <w:rsid w:val="007E7626"/>
    <w:rsid w:val="007E793F"/>
    <w:rsid w:val="007E7A16"/>
    <w:rsid w:val="007E7FF7"/>
    <w:rsid w:val="007F3723"/>
    <w:rsid w:val="007F65D4"/>
    <w:rsid w:val="007F6FC8"/>
    <w:rsid w:val="007F7AA4"/>
    <w:rsid w:val="0080098B"/>
    <w:rsid w:val="0080122D"/>
    <w:rsid w:val="008027B5"/>
    <w:rsid w:val="00802BE8"/>
    <w:rsid w:val="0080343D"/>
    <w:rsid w:val="00804A91"/>
    <w:rsid w:val="00804FA9"/>
    <w:rsid w:val="0080606A"/>
    <w:rsid w:val="008063B1"/>
    <w:rsid w:val="00806CF9"/>
    <w:rsid w:val="00806EDA"/>
    <w:rsid w:val="00807976"/>
    <w:rsid w:val="00807A74"/>
    <w:rsid w:val="008107FB"/>
    <w:rsid w:val="00812DCF"/>
    <w:rsid w:val="00814BBD"/>
    <w:rsid w:val="00814EA1"/>
    <w:rsid w:val="00817B6B"/>
    <w:rsid w:val="0082065F"/>
    <w:rsid w:val="0082296B"/>
    <w:rsid w:val="00822CDA"/>
    <w:rsid w:val="008266F0"/>
    <w:rsid w:val="008271CD"/>
    <w:rsid w:val="00827F5A"/>
    <w:rsid w:val="00830827"/>
    <w:rsid w:val="0083150F"/>
    <w:rsid w:val="00832895"/>
    <w:rsid w:val="00832E64"/>
    <w:rsid w:val="00833A3D"/>
    <w:rsid w:val="00833C45"/>
    <w:rsid w:val="00833CB6"/>
    <w:rsid w:val="00834575"/>
    <w:rsid w:val="00835CAC"/>
    <w:rsid w:val="0083643D"/>
    <w:rsid w:val="00836C17"/>
    <w:rsid w:val="0084036B"/>
    <w:rsid w:val="0084056B"/>
    <w:rsid w:val="00841D07"/>
    <w:rsid w:val="00843A28"/>
    <w:rsid w:val="00843B35"/>
    <w:rsid w:val="008446C9"/>
    <w:rsid w:val="008451AF"/>
    <w:rsid w:val="00845A43"/>
    <w:rsid w:val="00845DFF"/>
    <w:rsid w:val="008464C1"/>
    <w:rsid w:val="008472BD"/>
    <w:rsid w:val="00847599"/>
    <w:rsid w:val="00847A4B"/>
    <w:rsid w:val="00851BB2"/>
    <w:rsid w:val="00851C23"/>
    <w:rsid w:val="00852389"/>
    <w:rsid w:val="00852C56"/>
    <w:rsid w:val="00853C0E"/>
    <w:rsid w:val="008558FF"/>
    <w:rsid w:val="00856C48"/>
    <w:rsid w:val="00860BD7"/>
    <w:rsid w:val="00861B43"/>
    <w:rsid w:val="00864BAB"/>
    <w:rsid w:val="008655C3"/>
    <w:rsid w:val="008658CF"/>
    <w:rsid w:val="008666F1"/>
    <w:rsid w:val="00867C2D"/>
    <w:rsid w:val="008709A4"/>
    <w:rsid w:val="00872A83"/>
    <w:rsid w:val="00872C8A"/>
    <w:rsid w:val="008747D3"/>
    <w:rsid w:val="00875A93"/>
    <w:rsid w:val="00880D36"/>
    <w:rsid w:val="00883E32"/>
    <w:rsid w:val="00885FF6"/>
    <w:rsid w:val="008865C0"/>
    <w:rsid w:val="00887363"/>
    <w:rsid w:val="00890AE7"/>
    <w:rsid w:val="00893644"/>
    <w:rsid w:val="00893DD1"/>
    <w:rsid w:val="00894F5D"/>
    <w:rsid w:val="00896215"/>
    <w:rsid w:val="00897158"/>
    <w:rsid w:val="008A03DA"/>
    <w:rsid w:val="008A1929"/>
    <w:rsid w:val="008A1AB5"/>
    <w:rsid w:val="008A27AA"/>
    <w:rsid w:val="008A38AE"/>
    <w:rsid w:val="008A4CCC"/>
    <w:rsid w:val="008A5200"/>
    <w:rsid w:val="008A54FC"/>
    <w:rsid w:val="008A5980"/>
    <w:rsid w:val="008A623E"/>
    <w:rsid w:val="008A6D85"/>
    <w:rsid w:val="008B17D4"/>
    <w:rsid w:val="008B46A3"/>
    <w:rsid w:val="008B4C31"/>
    <w:rsid w:val="008B642F"/>
    <w:rsid w:val="008B6536"/>
    <w:rsid w:val="008C01D9"/>
    <w:rsid w:val="008C2B64"/>
    <w:rsid w:val="008C4454"/>
    <w:rsid w:val="008C585A"/>
    <w:rsid w:val="008C6AFF"/>
    <w:rsid w:val="008C6E73"/>
    <w:rsid w:val="008C79A6"/>
    <w:rsid w:val="008D1745"/>
    <w:rsid w:val="008D2511"/>
    <w:rsid w:val="008D3460"/>
    <w:rsid w:val="008D4F2F"/>
    <w:rsid w:val="008D5244"/>
    <w:rsid w:val="008E1731"/>
    <w:rsid w:val="008E2212"/>
    <w:rsid w:val="008E2691"/>
    <w:rsid w:val="008E3F9A"/>
    <w:rsid w:val="008E3FC4"/>
    <w:rsid w:val="008E4241"/>
    <w:rsid w:val="008E446F"/>
    <w:rsid w:val="008E6453"/>
    <w:rsid w:val="008E7494"/>
    <w:rsid w:val="008F3183"/>
    <w:rsid w:val="008F3C78"/>
    <w:rsid w:val="008F4DB9"/>
    <w:rsid w:val="008F5042"/>
    <w:rsid w:val="008F5803"/>
    <w:rsid w:val="008F5978"/>
    <w:rsid w:val="008F61E1"/>
    <w:rsid w:val="008F6A9A"/>
    <w:rsid w:val="008F730E"/>
    <w:rsid w:val="008F7E1B"/>
    <w:rsid w:val="00900748"/>
    <w:rsid w:val="009008BF"/>
    <w:rsid w:val="0090162C"/>
    <w:rsid w:val="00905F7E"/>
    <w:rsid w:val="009078CD"/>
    <w:rsid w:val="0091137F"/>
    <w:rsid w:val="00911F44"/>
    <w:rsid w:val="00913AF1"/>
    <w:rsid w:val="00915977"/>
    <w:rsid w:val="00915C7A"/>
    <w:rsid w:val="00920418"/>
    <w:rsid w:val="00921236"/>
    <w:rsid w:val="00921C8F"/>
    <w:rsid w:val="009220FB"/>
    <w:rsid w:val="009224DF"/>
    <w:rsid w:val="0092272E"/>
    <w:rsid w:val="009230B8"/>
    <w:rsid w:val="00924918"/>
    <w:rsid w:val="00926342"/>
    <w:rsid w:val="00926E15"/>
    <w:rsid w:val="00926FEF"/>
    <w:rsid w:val="00927503"/>
    <w:rsid w:val="009300A5"/>
    <w:rsid w:val="00930A77"/>
    <w:rsid w:val="009318FB"/>
    <w:rsid w:val="00931D45"/>
    <w:rsid w:val="00931FCF"/>
    <w:rsid w:val="00932C89"/>
    <w:rsid w:val="009338E6"/>
    <w:rsid w:val="00933A7F"/>
    <w:rsid w:val="00933DAD"/>
    <w:rsid w:val="009368F6"/>
    <w:rsid w:val="00936F1C"/>
    <w:rsid w:val="00942AF2"/>
    <w:rsid w:val="00942B81"/>
    <w:rsid w:val="00942D71"/>
    <w:rsid w:val="00944A9D"/>
    <w:rsid w:val="00945101"/>
    <w:rsid w:val="00945195"/>
    <w:rsid w:val="009464A4"/>
    <w:rsid w:val="00946858"/>
    <w:rsid w:val="00951834"/>
    <w:rsid w:val="009523EB"/>
    <w:rsid w:val="00954894"/>
    <w:rsid w:val="00954BED"/>
    <w:rsid w:val="009606D3"/>
    <w:rsid w:val="009606FD"/>
    <w:rsid w:val="00961911"/>
    <w:rsid w:val="00961B7B"/>
    <w:rsid w:val="00962FF3"/>
    <w:rsid w:val="00966652"/>
    <w:rsid w:val="0096683A"/>
    <w:rsid w:val="00966C64"/>
    <w:rsid w:val="00967687"/>
    <w:rsid w:val="00967A71"/>
    <w:rsid w:val="0097149E"/>
    <w:rsid w:val="009730C2"/>
    <w:rsid w:val="00973E4D"/>
    <w:rsid w:val="00975E36"/>
    <w:rsid w:val="00976BF3"/>
    <w:rsid w:val="0097754B"/>
    <w:rsid w:val="00980B04"/>
    <w:rsid w:val="00981298"/>
    <w:rsid w:val="00981E50"/>
    <w:rsid w:val="009826C0"/>
    <w:rsid w:val="00982AAB"/>
    <w:rsid w:val="00984189"/>
    <w:rsid w:val="009850D3"/>
    <w:rsid w:val="00986098"/>
    <w:rsid w:val="009864FD"/>
    <w:rsid w:val="00986E69"/>
    <w:rsid w:val="009877A4"/>
    <w:rsid w:val="00991D84"/>
    <w:rsid w:val="0099593F"/>
    <w:rsid w:val="00996569"/>
    <w:rsid w:val="00996CAA"/>
    <w:rsid w:val="00996DC6"/>
    <w:rsid w:val="0099731F"/>
    <w:rsid w:val="00997900"/>
    <w:rsid w:val="00997D98"/>
    <w:rsid w:val="009A13F5"/>
    <w:rsid w:val="009A1F39"/>
    <w:rsid w:val="009A3D84"/>
    <w:rsid w:val="009A51B6"/>
    <w:rsid w:val="009B2CDA"/>
    <w:rsid w:val="009B2D4C"/>
    <w:rsid w:val="009B42F9"/>
    <w:rsid w:val="009B43B8"/>
    <w:rsid w:val="009B4ECA"/>
    <w:rsid w:val="009B5C29"/>
    <w:rsid w:val="009C13EA"/>
    <w:rsid w:val="009C2BF4"/>
    <w:rsid w:val="009C3387"/>
    <w:rsid w:val="009C3703"/>
    <w:rsid w:val="009C3A45"/>
    <w:rsid w:val="009C4438"/>
    <w:rsid w:val="009C5703"/>
    <w:rsid w:val="009C6291"/>
    <w:rsid w:val="009C7031"/>
    <w:rsid w:val="009C7AD4"/>
    <w:rsid w:val="009D007F"/>
    <w:rsid w:val="009D08A5"/>
    <w:rsid w:val="009D0C9B"/>
    <w:rsid w:val="009D1762"/>
    <w:rsid w:val="009D1990"/>
    <w:rsid w:val="009D1C88"/>
    <w:rsid w:val="009D44BC"/>
    <w:rsid w:val="009D49DC"/>
    <w:rsid w:val="009D4D42"/>
    <w:rsid w:val="009D4E79"/>
    <w:rsid w:val="009D596D"/>
    <w:rsid w:val="009D65E4"/>
    <w:rsid w:val="009D69A6"/>
    <w:rsid w:val="009D77ED"/>
    <w:rsid w:val="009E0B10"/>
    <w:rsid w:val="009E1CBE"/>
    <w:rsid w:val="009E6BEC"/>
    <w:rsid w:val="009E71F3"/>
    <w:rsid w:val="009E7510"/>
    <w:rsid w:val="009F5A67"/>
    <w:rsid w:val="009F6536"/>
    <w:rsid w:val="009F6EF0"/>
    <w:rsid w:val="00A003E0"/>
    <w:rsid w:val="00A03A29"/>
    <w:rsid w:val="00A03BFB"/>
    <w:rsid w:val="00A044BC"/>
    <w:rsid w:val="00A051E8"/>
    <w:rsid w:val="00A0573E"/>
    <w:rsid w:val="00A060FA"/>
    <w:rsid w:val="00A06D62"/>
    <w:rsid w:val="00A109AD"/>
    <w:rsid w:val="00A11B27"/>
    <w:rsid w:val="00A1374F"/>
    <w:rsid w:val="00A13CB4"/>
    <w:rsid w:val="00A1472F"/>
    <w:rsid w:val="00A16403"/>
    <w:rsid w:val="00A20B5D"/>
    <w:rsid w:val="00A22C7B"/>
    <w:rsid w:val="00A22E61"/>
    <w:rsid w:val="00A23353"/>
    <w:rsid w:val="00A23355"/>
    <w:rsid w:val="00A25533"/>
    <w:rsid w:val="00A26B45"/>
    <w:rsid w:val="00A27EBC"/>
    <w:rsid w:val="00A32660"/>
    <w:rsid w:val="00A326E3"/>
    <w:rsid w:val="00A340C5"/>
    <w:rsid w:val="00A34221"/>
    <w:rsid w:val="00A3450E"/>
    <w:rsid w:val="00A36063"/>
    <w:rsid w:val="00A40312"/>
    <w:rsid w:val="00A4368E"/>
    <w:rsid w:val="00A439DD"/>
    <w:rsid w:val="00A461B9"/>
    <w:rsid w:val="00A46615"/>
    <w:rsid w:val="00A46BC4"/>
    <w:rsid w:val="00A4720C"/>
    <w:rsid w:val="00A47A01"/>
    <w:rsid w:val="00A51043"/>
    <w:rsid w:val="00A512C4"/>
    <w:rsid w:val="00A512E8"/>
    <w:rsid w:val="00A55F36"/>
    <w:rsid w:val="00A56476"/>
    <w:rsid w:val="00A60C5F"/>
    <w:rsid w:val="00A61D48"/>
    <w:rsid w:val="00A62EF3"/>
    <w:rsid w:val="00A638C8"/>
    <w:rsid w:val="00A638D6"/>
    <w:rsid w:val="00A63D36"/>
    <w:rsid w:val="00A64649"/>
    <w:rsid w:val="00A655C0"/>
    <w:rsid w:val="00A662AA"/>
    <w:rsid w:val="00A66B6D"/>
    <w:rsid w:val="00A711C7"/>
    <w:rsid w:val="00A71A72"/>
    <w:rsid w:val="00A74305"/>
    <w:rsid w:val="00A75EDD"/>
    <w:rsid w:val="00A835B5"/>
    <w:rsid w:val="00A83967"/>
    <w:rsid w:val="00A85A0A"/>
    <w:rsid w:val="00A85B9C"/>
    <w:rsid w:val="00A86ABD"/>
    <w:rsid w:val="00A903BD"/>
    <w:rsid w:val="00A904AB"/>
    <w:rsid w:val="00A9067F"/>
    <w:rsid w:val="00A91C8B"/>
    <w:rsid w:val="00A93055"/>
    <w:rsid w:val="00A932AA"/>
    <w:rsid w:val="00A93854"/>
    <w:rsid w:val="00A93B73"/>
    <w:rsid w:val="00A94B9D"/>
    <w:rsid w:val="00A94F32"/>
    <w:rsid w:val="00A9540B"/>
    <w:rsid w:val="00A9556E"/>
    <w:rsid w:val="00A95A67"/>
    <w:rsid w:val="00A95E3C"/>
    <w:rsid w:val="00A96293"/>
    <w:rsid w:val="00A96C97"/>
    <w:rsid w:val="00AA0096"/>
    <w:rsid w:val="00AA095B"/>
    <w:rsid w:val="00AA1487"/>
    <w:rsid w:val="00AA1AF4"/>
    <w:rsid w:val="00AA24C1"/>
    <w:rsid w:val="00AA2C95"/>
    <w:rsid w:val="00AA3C64"/>
    <w:rsid w:val="00AA407A"/>
    <w:rsid w:val="00AA4DB4"/>
    <w:rsid w:val="00AA55CC"/>
    <w:rsid w:val="00AA61E5"/>
    <w:rsid w:val="00AA6260"/>
    <w:rsid w:val="00AB07AC"/>
    <w:rsid w:val="00AB1930"/>
    <w:rsid w:val="00AB3EC3"/>
    <w:rsid w:val="00AB435D"/>
    <w:rsid w:val="00AB56D2"/>
    <w:rsid w:val="00AB6964"/>
    <w:rsid w:val="00AB736F"/>
    <w:rsid w:val="00AB796F"/>
    <w:rsid w:val="00AC103C"/>
    <w:rsid w:val="00AC2D40"/>
    <w:rsid w:val="00AC4C5D"/>
    <w:rsid w:val="00AC7945"/>
    <w:rsid w:val="00AD124A"/>
    <w:rsid w:val="00AD1DC8"/>
    <w:rsid w:val="00AD22C7"/>
    <w:rsid w:val="00AD29D6"/>
    <w:rsid w:val="00AD390C"/>
    <w:rsid w:val="00AD501F"/>
    <w:rsid w:val="00AD56E6"/>
    <w:rsid w:val="00AD56EF"/>
    <w:rsid w:val="00AD750D"/>
    <w:rsid w:val="00AD788C"/>
    <w:rsid w:val="00AD7AF7"/>
    <w:rsid w:val="00AE0BFA"/>
    <w:rsid w:val="00AE0D4F"/>
    <w:rsid w:val="00AE1D01"/>
    <w:rsid w:val="00AE1D82"/>
    <w:rsid w:val="00AE29C4"/>
    <w:rsid w:val="00AE3C93"/>
    <w:rsid w:val="00AE72AE"/>
    <w:rsid w:val="00AE7B36"/>
    <w:rsid w:val="00AF3AC8"/>
    <w:rsid w:val="00AF3B5A"/>
    <w:rsid w:val="00AF4117"/>
    <w:rsid w:val="00AF4E0D"/>
    <w:rsid w:val="00AF5E22"/>
    <w:rsid w:val="00AF6EE2"/>
    <w:rsid w:val="00B00FAF"/>
    <w:rsid w:val="00B018F6"/>
    <w:rsid w:val="00B01E49"/>
    <w:rsid w:val="00B028DF"/>
    <w:rsid w:val="00B031EA"/>
    <w:rsid w:val="00B04700"/>
    <w:rsid w:val="00B056D5"/>
    <w:rsid w:val="00B05A70"/>
    <w:rsid w:val="00B100EC"/>
    <w:rsid w:val="00B117A1"/>
    <w:rsid w:val="00B118C8"/>
    <w:rsid w:val="00B14CE3"/>
    <w:rsid w:val="00B173D3"/>
    <w:rsid w:val="00B17951"/>
    <w:rsid w:val="00B21456"/>
    <w:rsid w:val="00B2299E"/>
    <w:rsid w:val="00B24267"/>
    <w:rsid w:val="00B25BA6"/>
    <w:rsid w:val="00B26229"/>
    <w:rsid w:val="00B2712D"/>
    <w:rsid w:val="00B32307"/>
    <w:rsid w:val="00B32606"/>
    <w:rsid w:val="00B32A29"/>
    <w:rsid w:val="00B32D06"/>
    <w:rsid w:val="00B33E6B"/>
    <w:rsid w:val="00B3457F"/>
    <w:rsid w:val="00B3517A"/>
    <w:rsid w:val="00B3551A"/>
    <w:rsid w:val="00B36818"/>
    <w:rsid w:val="00B36CC4"/>
    <w:rsid w:val="00B37F8E"/>
    <w:rsid w:val="00B410C7"/>
    <w:rsid w:val="00B41DB7"/>
    <w:rsid w:val="00B42905"/>
    <w:rsid w:val="00B42CA9"/>
    <w:rsid w:val="00B4360E"/>
    <w:rsid w:val="00B4534A"/>
    <w:rsid w:val="00B50FAC"/>
    <w:rsid w:val="00B51756"/>
    <w:rsid w:val="00B525B1"/>
    <w:rsid w:val="00B5264F"/>
    <w:rsid w:val="00B540CE"/>
    <w:rsid w:val="00B546AE"/>
    <w:rsid w:val="00B5513F"/>
    <w:rsid w:val="00B55713"/>
    <w:rsid w:val="00B55D90"/>
    <w:rsid w:val="00B60063"/>
    <w:rsid w:val="00B60121"/>
    <w:rsid w:val="00B613BD"/>
    <w:rsid w:val="00B6169A"/>
    <w:rsid w:val="00B61F5C"/>
    <w:rsid w:val="00B6232E"/>
    <w:rsid w:val="00B62768"/>
    <w:rsid w:val="00B62922"/>
    <w:rsid w:val="00B62F8D"/>
    <w:rsid w:val="00B6307B"/>
    <w:rsid w:val="00B6318F"/>
    <w:rsid w:val="00B65BEF"/>
    <w:rsid w:val="00B67239"/>
    <w:rsid w:val="00B675BE"/>
    <w:rsid w:val="00B67805"/>
    <w:rsid w:val="00B72C70"/>
    <w:rsid w:val="00B72C8A"/>
    <w:rsid w:val="00B72DB9"/>
    <w:rsid w:val="00B73AB3"/>
    <w:rsid w:val="00B73B93"/>
    <w:rsid w:val="00B73EA6"/>
    <w:rsid w:val="00B7411B"/>
    <w:rsid w:val="00B750B1"/>
    <w:rsid w:val="00B752B8"/>
    <w:rsid w:val="00B802CA"/>
    <w:rsid w:val="00B809E2"/>
    <w:rsid w:val="00B824E5"/>
    <w:rsid w:val="00B825BD"/>
    <w:rsid w:val="00B8489D"/>
    <w:rsid w:val="00B872F7"/>
    <w:rsid w:val="00B877FD"/>
    <w:rsid w:val="00B9129B"/>
    <w:rsid w:val="00B913D2"/>
    <w:rsid w:val="00B92302"/>
    <w:rsid w:val="00B92D7E"/>
    <w:rsid w:val="00B93AA3"/>
    <w:rsid w:val="00B94F8F"/>
    <w:rsid w:val="00B9520C"/>
    <w:rsid w:val="00B959DB"/>
    <w:rsid w:val="00B9769A"/>
    <w:rsid w:val="00B97CA1"/>
    <w:rsid w:val="00B97E31"/>
    <w:rsid w:val="00BA13FF"/>
    <w:rsid w:val="00BA1A4C"/>
    <w:rsid w:val="00BA3904"/>
    <w:rsid w:val="00BA55DD"/>
    <w:rsid w:val="00BA6990"/>
    <w:rsid w:val="00BA6A3B"/>
    <w:rsid w:val="00BB0D2B"/>
    <w:rsid w:val="00BB2251"/>
    <w:rsid w:val="00BB2B2A"/>
    <w:rsid w:val="00BB2BC6"/>
    <w:rsid w:val="00BB3C70"/>
    <w:rsid w:val="00BB48BE"/>
    <w:rsid w:val="00BB4F86"/>
    <w:rsid w:val="00BC0891"/>
    <w:rsid w:val="00BC0D1E"/>
    <w:rsid w:val="00BC0E8F"/>
    <w:rsid w:val="00BC2F75"/>
    <w:rsid w:val="00BC3458"/>
    <w:rsid w:val="00BC3587"/>
    <w:rsid w:val="00BC3B32"/>
    <w:rsid w:val="00BC3FBA"/>
    <w:rsid w:val="00BC44AD"/>
    <w:rsid w:val="00BC4D0A"/>
    <w:rsid w:val="00BC50D2"/>
    <w:rsid w:val="00BC5D19"/>
    <w:rsid w:val="00BD033B"/>
    <w:rsid w:val="00BD2AD6"/>
    <w:rsid w:val="00BD314A"/>
    <w:rsid w:val="00BD75C7"/>
    <w:rsid w:val="00BD772A"/>
    <w:rsid w:val="00BE01EC"/>
    <w:rsid w:val="00BE0961"/>
    <w:rsid w:val="00BE316B"/>
    <w:rsid w:val="00BE4946"/>
    <w:rsid w:val="00BE4EF4"/>
    <w:rsid w:val="00BE5D8B"/>
    <w:rsid w:val="00BE5F89"/>
    <w:rsid w:val="00BE787C"/>
    <w:rsid w:val="00BF025A"/>
    <w:rsid w:val="00BF3EB0"/>
    <w:rsid w:val="00BF5E8C"/>
    <w:rsid w:val="00C00701"/>
    <w:rsid w:val="00C01602"/>
    <w:rsid w:val="00C04456"/>
    <w:rsid w:val="00C04775"/>
    <w:rsid w:val="00C0491F"/>
    <w:rsid w:val="00C05089"/>
    <w:rsid w:val="00C05E22"/>
    <w:rsid w:val="00C0751E"/>
    <w:rsid w:val="00C1082B"/>
    <w:rsid w:val="00C14B9E"/>
    <w:rsid w:val="00C15CDD"/>
    <w:rsid w:val="00C16E40"/>
    <w:rsid w:val="00C1738B"/>
    <w:rsid w:val="00C2122C"/>
    <w:rsid w:val="00C22624"/>
    <w:rsid w:val="00C24EA3"/>
    <w:rsid w:val="00C259B6"/>
    <w:rsid w:val="00C263B1"/>
    <w:rsid w:val="00C2656D"/>
    <w:rsid w:val="00C273B1"/>
    <w:rsid w:val="00C274D1"/>
    <w:rsid w:val="00C33526"/>
    <w:rsid w:val="00C33D58"/>
    <w:rsid w:val="00C340AA"/>
    <w:rsid w:val="00C34968"/>
    <w:rsid w:val="00C364CE"/>
    <w:rsid w:val="00C36DEA"/>
    <w:rsid w:val="00C37D4D"/>
    <w:rsid w:val="00C40819"/>
    <w:rsid w:val="00C4084C"/>
    <w:rsid w:val="00C438AF"/>
    <w:rsid w:val="00C4586C"/>
    <w:rsid w:val="00C4592D"/>
    <w:rsid w:val="00C46026"/>
    <w:rsid w:val="00C461D3"/>
    <w:rsid w:val="00C4635F"/>
    <w:rsid w:val="00C525EB"/>
    <w:rsid w:val="00C52DDE"/>
    <w:rsid w:val="00C53099"/>
    <w:rsid w:val="00C53B4A"/>
    <w:rsid w:val="00C55679"/>
    <w:rsid w:val="00C55724"/>
    <w:rsid w:val="00C55BD6"/>
    <w:rsid w:val="00C56904"/>
    <w:rsid w:val="00C574AA"/>
    <w:rsid w:val="00C60D28"/>
    <w:rsid w:val="00C60D67"/>
    <w:rsid w:val="00C625FE"/>
    <w:rsid w:val="00C627CA"/>
    <w:rsid w:val="00C640AB"/>
    <w:rsid w:val="00C64BA7"/>
    <w:rsid w:val="00C64C84"/>
    <w:rsid w:val="00C66749"/>
    <w:rsid w:val="00C66918"/>
    <w:rsid w:val="00C67FD1"/>
    <w:rsid w:val="00C70A1B"/>
    <w:rsid w:val="00C71056"/>
    <w:rsid w:val="00C7119E"/>
    <w:rsid w:val="00C71682"/>
    <w:rsid w:val="00C73239"/>
    <w:rsid w:val="00C75086"/>
    <w:rsid w:val="00C76462"/>
    <w:rsid w:val="00C76903"/>
    <w:rsid w:val="00C76DD3"/>
    <w:rsid w:val="00C77373"/>
    <w:rsid w:val="00C77810"/>
    <w:rsid w:val="00C81579"/>
    <w:rsid w:val="00C81FAB"/>
    <w:rsid w:val="00C827C6"/>
    <w:rsid w:val="00C828E9"/>
    <w:rsid w:val="00C829A3"/>
    <w:rsid w:val="00C82E8F"/>
    <w:rsid w:val="00C84F5B"/>
    <w:rsid w:val="00C85BEF"/>
    <w:rsid w:val="00C86709"/>
    <w:rsid w:val="00C87106"/>
    <w:rsid w:val="00C87AC9"/>
    <w:rsid w:val="00C90ABD"/>
    <w:rsid w:val="00C93360"/>
    <w:rsid w:val="00C94104"/>
    <w:rsid w:val="00C94464"/>
    <w:rsid w:val="00C94B8F"/>
    <w:rsid w:val="00C95CD3"/>
    <w:rsid w:val="00C95E8F"/>
    <w:rsid w:val="00C9612C"/>
    <w:rsid w:val="00C97B76"/>
    <w:rsid w:val="00CA0DCD"/>
    <w:rsid w:val="00CA1C39"/>
    <w:rsid w:val="00CA2EA1"/>
    <w:rsid w:val="00CA303E"/>
    <w:rsid w:val="00CA3EDF"/>
    <w:rsid w:val="00CA56EB"/>
    <w:rsid w:val="00CA74BC"/>
    <w:rsid w:val="00CB0F01"/>
    <w:rsid w:val="00CB2D3C"/>
    <w:rsid w:val="00CB33B8"/>
    <w:rsid w:val="00CB4A52"/>
    <w:rsid w:val="00CB4CB4"/>
    <w:rsid w:val="00CB6BF1"/>
    <w:rsid w:val="00CC09C4"/>
    <w:rsid w:val="00CC256A"/>
    <w:rsid w:val="00CD0D16"/>
    <w:rsid w:val="00CD13EC"/>
    <w:rsid w:val="00CD1B80"/>
    <w:rsid w:val="00CD21D2"/>
    <w:rsid w:val="00CD3A43"/>
    <w:rsid w:val="00CD403B"/>
    <w:rsid w:val="00CD5C90"/>
    <w:rsid w:val="00CD5E69"/>
    <w:rsid w:val="00CD766F"/>
    <w:rsid w:val="00CE00C4"/>
    <w:rsid w:val="00CE063C"/>
    <w:rsid w:val="00CE09C4"/>
    <w:rsid w:val="00CE0A57"/>
    <w:rsid w:val="00CE0F62"/>
    <w:rsid w:val="00CE16FE"/>
    <w:rsid w:val="00CE434D"/>
    <w:rsid w:val="00CE51DA"/>
    <w:rsid w:val="00CE5514"/>
    <w:rsid w:val="00CE5555"/>
    <w:rsid w:val="00CE5824"/>
    <w:rsid w:val="00CE5C97"/>
    <w:rsid w:val="00CE6D8C"/>
    <w:rsid w:val="00CE7762"/>
    <w:rsid w:val="00CF2205"/>
    <w:rsid w:val="00CF3A67"/>
    <w:rsid w:val="00CF4A56"/>
    <w:rsid w:val="00CF5AB1"/>
    <w:rsid w:val="00D0352D"/>
    <w:rsid w:val="00D049D5"/>
    <w:rsid w:val="00D04EA6"/>
    <w:rsid w:val="00D04EE8"/>
    <w:rsid w:val="00D05436"/>
    <w:rsid w:val="00D102D6"/>
    <w:rsid w:val="00D106CB"/>
    <w:rsid w:val="00D1236E"/>
    <w:rsid w:val="00D12A9B"/>
    <w:rsid w:val="00D13803"/>
    <w:rsid w:val="00D15DFF"/>
    <w:rsid w:val="00D162FB"/>
    <w:rsid w:val="00D1640D"/>
    <w:rsid w:val="00D17215"/>
    <w:rsid w:val="00D17D75"/>
    <w:rsid w:val="00D21ADE"/>
    <w:rsid w:val="00D21DB9"/>
    <w:rsid w:val="00D23D41"/>
    <w:rsid w:val="00D24226"/>
    <w:rsid w:val="00D26208"/>
    <w:rsid w:val="00D26BE4"/>
    <w:rsid w:val="00D26E0E"/>
    <w:rsid w:val="00D27E2B"/>
    <w:rsid w:val="00D27EC7"/>
    <w:rsid w:val="00D30BBD"/>
    <w:rsid w:val="00D30D3E"/>
    <w:rsid w:val="00D310B5"/>
    <w:rsid w:val="00D31631"/>
    <w:rsid w:val="00D32145"/>
    <w:rsid w:val="00D33024"/>
    <w:rsid w:val="00D33A20"/>
    <w:rsid w:val="00D34D21"/>
    <w:rsid w:val="00D36F45"/>
    <w:rsid w:val="00D371AE"/>
    <w:rsid w:val="00D37D7E"/>
    <w:rsid w:val="00D42523"/>
    <w:rsid w:val="00D425CB"/>
    <w:rsid w:val="00D435E3"/>
    <w:rsid w:val="00D43CD8"/>
    <w:rsid w:val="00D440BB"/>
    <w:rsid w:val="00D45CD5"/>
    <w:rsid w:val="00D46A0A"/>
    <w:rsid w:val="00D475F3"/>
    <w:rsid w:val="00D47C6D"/>
    <w:rsid w:val="00D47EA0"/>
    <w:rsid w:val="00D517CC"/>
    <w:rsid w:val="00D524B9"/>
    <w:rsid w:val="00D52A14"/>
    <w:rsid w:val="00D551CD"/>
    <w:rsid w:val="00D56424"/>
    <w:rsid w:val="00D5750E"/>
    <w:rsid w:val="00D600E4"/>
    <w:rsid w:val="00D60F5C"/>
    <w:rsid w:val="00D6233F"/>
    <w:rsid w:val="00D62633"/>
    <w:rsid w:val="00D6274B"/>
    <w:rsid w:val="00D628DC"/>
    <w:rsid w:val="00D62A37"/>
    <w:rsid w:val="00D62FE1"/>
    <w:rsid w:val="00D64507"/>
    <w:rsid w:val="00D657E0"/>
    <w:rsid w:val="00D6743D"/>
    <w:rsid w:val="00D7048F"/>
    <w:rsid w:val="00D71546"/>
    <w:rsid w:val="00D7344F"/>
    <w:rsid w:val="00D74DCF"/>
    <w:rsid w:val="00D7512D"/>
    <w:rsid w:val="00D753B8"/>
    <w:rsid w:val="00D76A55"/>
    <w:rsid w:val="00D7735B"/>
    <w:rsid w:val="00D7757E"/>
    <w:rsid w:val="00D812FC"/>
    <w:rsid w:val="00D8139B"/>
    <w:rsid w:val="00D838D6"/>
    <w:rsid w:val="00D871DA"/>
    <w:rsid w:val="00D914A6"/>
    <w:rsid w:val="00D9192B"/>
    <w:rsid w:val="00D919A5"/>
    <w:rsid w:val="00D93805"/>
    <w:rsid w:val="00D9614D"/>
    <w:rsid w:val="00D97E7F"/>
    <w:rsid w:val="00DA259A"/>
    <w:rsid w:val="00DA3912"/>
    <w:rsid w:val="00DA52A6"/>
    <w:rsid w:val="00DA65C9"/>
    <w:rsid w:val="00DB1C07"/>
    <w:rsid w:val="00DB380A"/>
    <w:rsid w:val="00DB3BD6"/>
    <w:rsid w:val="00DB6A4C"/>
    <w:rsid w:val="00DB7595"/>
    <w:rsid w:val="00DC09D3"/>
    <w:rsid w:val="00DC1A26"/>
    <w:rsid w:val="00DC1DF2"/>
    <w:rsid w:val="00DC2276"/>
    <w:rsid w:val="00DC3246"/>
    <w:rsid w:val="00DC5B1A"/>
    <w:rsid w:val="00DC68B6"/>
    <w:rsid w:val="00DC71A9"/>
    <w:rsid w:val="00DC7553"/>
    <w:rsid w:val="00DC7B19"/>
    <w:rsid w:val="00DD086D"/>
    <w:rsid w:val="00DD136B"/>
    <w:rsid w:val="00DD3D0B"/>
    <w:rsid w:val="00DD4889"/>
    <w:rsid w:val="00DD4B8D"/>
    <w:rsid w:val="00DD585E"/>
    <w:rsid w:val="00DD5D59"/>
    <w:rsid w:val="00DD6A39"/>
    <w:rsid w:val="00DD6C9C"/>
    <w:rsid w:val="00DD7010"/>
    <w:rsid w:val="00DD74FD"/>
    <w:rsid w:val="00DE0A19"/>
    <w:rsid w:val="00DE0C48"/>
    <w:rsid w:val="00DE301A"/>
    <w:rsid w:val="00DE329F"/>
    <w:rsid w:val="00DE3575"/>
    <w:rsid w:val="00DE396C"/>
    <w:rsid w:val="00DE4E4F"/>
    <w:rsid w:val="00DE568F"/>
    <w:rsid w:val="00DE6EDF"/>
    <w:rsid w:val="00DE7C6C"/>
    <w:rsid w:val="00DF05E8"/>
    <w:rsid w:val="00DF060A"/>
    <w:rsid w:val="00DF0977"/>
    <w:rsid w:val="00DF0BAD"/>
    <w:rsid w:val="00DF12AD"/>
    <w:rsid w:val="00DF2211"/>
    <w:rsid w:val="00DF2259"/>
    <w:rsid w:val="00DF39EF"/>
    <w:rsid w:val="00DF3CAB"/>
    <w:rsid w:val="00DF4A66"/>
    <w:rsid w:val="00DF4CF3"/>
    <w:rsid w:val="00DF4EBC"/>
    <w:rsid w:val="00E0165E"/>
    <w:rsid w:val="00E03A76"/>
    <w:rsid w:val="00E03B53"/>
    <w:rsid w:val="00E06217"/>
    <w:rsid w:val="00E07C65"/>
    <w:rsid w:val="00E10D55"/>
    <w:rsid w:val="00E12763"/>
    <w:rsid w:val="00E12C00"/>
    <w:rsid w:val="00E144DE"/>
    <w:rsid w:val="00E1490C"/>
    <w:rsid w:val="00E15A5A"/>
    <w:rsid w:val="00E15AAC"/>
    <w:rsid w:val="00E240CB"/>
    <w:rsid w:val="00E24FA4"/>
    <w:rsid w:val="00E2617C"/>
    <w:rsid w:val="00E27DD0"/>
    <w:rsid w:val="00E308BB"/>
    <w:rsid w:val="00E31152"/>
    <w:rsid w:val="00E3694C"/>
    <w:rsid w:val="00E41616"/>
    <w:rsid w:val="00E4282E"/>
    <w:rsid w:val="00E428A1"/>
    <w:rsid w:val="00E42949"/>
    <w:rsid w:val="00E4376E"/>
    <w:rsid w:val="00E44C82"/>
    <w:rsid w:val="00E45447"/>
    <w:rsid w:val="00E45A95"/>
    <w:rsid w:val="00E46DF9"/>
    <w:rsid w:val="00E46EFD"/>
    <w:rsid w:val="00E47534"/>
    <w:rsid w:val="00E50221"/>
    <w:rsid w:val="00E51DDA"/>
    <w:rsid w:val="00E53FF5"/>
    <w:rsid w:val="00E5418C"/>
    <w:rsid w:val="00E54507"/>
    <w:rsid w:val="00E56043"/>
    <w:rsid w:val="00E56158"/>
    <w:rsid w:val="00E573ED"/>
    <w:rsid w:val="00E57A03"/>
    <w:rsid w:val="00E60E8E"/>
    <w:rsid w:val="00E62FF7"/>
    <w:rsid w:val="00E64B7C"/>
    <w:rsid w:val="00E65315"/>
    <w:rsid w:val="00E66620"/>
    <w:rsid w:val="00E6671E"/>
    <w:rsid w:val="00E67456"/>
    <w:rsid w:val="00E67BE1"/>
    <w:rsid w:val="00E67D96"/>
    <w:rsid w:val="00E72AD0"/>
    <w:rsid w:val="00E72FB9"/>
    <w:rsid w:val="00E732BA"/>
    <w:rsid w:val="00E736B2"/>
    <w:rsid w:val="00E73E69"/>
    <w:rsid w:val="00E74A8D"/>
    <w:rsid w:val="00E75C94"/>
    <w:rsid w:val="00E766EA"/>
    <w:rsid w:val="00E77300"/>
    <w:rsid w:val="00E8051B"/>
    <w:rsid w:val="00E81D9A"/>
    <w:rsid w:val="00E83567"/>
    <w:rsid w:val="00E86934"/>
    <w:rsid w:val="00E86EC8"/>
    <w:rsid w:val="00E87B51"/>
    <w:rsid w:val="00E87E99"/>
    <w:rsid w:val="00E90D9D"/>
    <w:rsid w:val="00E90DE1"/>
    <w:rsid w:val="00E90ECD"/>
    <w:rsid w:val="00E91B02"/>
    <w:rsid w:val="00E91FD3"/>
    <w:rsid w:val="00E931B1"/>
    <w:rsid w:val="00E95812"/>
    <w:rsid w:val="00E95C51"/>
    <w:rsid w:val="00E960B9"/>
    <w:rsid w:val="00EA05F4"/>
    <w:rsid w:val="00EA0FD6"/>
    <w:rsid w:val="00EA3602"/>
    <w:rsid w:val="00EA370F"/>
    <w:rsid w:val="00EB0A45"/>
    <w:rsid w:val="00EB17BE"/>
    <w:rsid w:val="00EB30E7"/>
    <w:rsid w:val="00EB42D1"/>
    <w:rsid w:val="00EB48EE"/>
    <w:rsid w:val="00EB4B0C"/>
    <w:rsid w:val="00EB6750"/>
    <w:rsid w:val="00EB7535"/>
    <w:rsid w:val="00EB7DC9"/>
    <w:rsid w:val="00EC1EE2"/>
    <w:rsid w:val="00EC32A0"/>
    <w:rsid w:val="00EC3625"/>
    <w:rsid w:val="00EC43BA"/>
    <w:rsid w:val="00EC4914"/>
    <w:rsid w:val="00EC736E"/>
    <w:rsid w:val="00ED022A"/>
    <w:rsid w:val="00ED2CA7"/>
    <w:rsid w:val="00ED66D0"/>
    <w:rsid w:val="00ED6789"/>
    <w:rsid w:val="00ED68A0"/>
    <w:rsid w:val="00EE0697"/>
    <w:rsid w:val="00EE2065"/>
    <w:rsid w:val="00EE20A4"/>
    <w:rsid w:val="00EE2155"/>
    <w:rsid w:val="00EE2272"/>
    <w:rsid w:val="00EE284E"/>
    <w:rsid w:val="00EE34F6"/>
    <w:rsid w:val="00EE41A7"/>
    <w:rsid w:val="00EE4602"/>
    <w:rsid w:val="00EE4A48"/>
    <w:rsid w:val="00EE4B94"/>
    <w:rsid w:val="00EE4D68"/>
    <w:rsid w:val="00EE5737"/>
    <w:rsid w:val="00EE6857"/>
    <w:rsid w:val="00EE73A8"/>
    <w:rsid w:val="00EE7D06"/>
    <w:rsid w:val="00EF1F1A"/>
    <w:rsid w:val="00EF3269"/>
    <w:rsid w:val="00EF4990"/>
    <w:rsid w:val="00EF5669"/>
    <w:rsid w:val="00EF5988"/>
    <w:rsid w:val="00EF64D7"/>
    <w:rsid w:val="00EF72C8"/>
    <w:rsid w:val="00F004E3"/>
    <w:rsid w:val="00F020D1"/>
    <w:rsid w:val="00F03653"/>
    <w:rsid w:val="00F03A5D"/>
    <w:rsid w:val="00F03B7C"/>
    <w:rsid w:val="00F0404E"/>
    <w:rsid w:val="00F04860"/>
    <w:rsid w:val="00F04BA9"/>
    <w:rsid w:val="00F061CA"/>
    <w:rsid w:val="00F07D37"/>
    <w:rsid w:val="00F10F47"/>
    <w:rsid w:val="00F11B82"/>
    <w:rsid w:val="00F12E83"/>
    <w:rsid w:val="00F135DF"/>
    <w:rsid w:val="00F14675"/>
    <w:rsid w:val="00F14ACB"/>
    <w:rsid w:val="00F15785"/>
    <w:rsid w:val="00F15E85"/>
    <w:rsid w:val="00F162CE"/>
    <w:rsid w:val="00F1638A"/>
    <w:rsid w:val="00F16AB1"/>
    <w:rsid w:val="00F16D35"/>
    <w:rsid w:val="00F175A7"/>
    <w:rsid w:val="00F2270A"/>
    <w:rsid w:val="00F227B0"/>
    <w:rsid w:val="00F22B97"/>
    <w:rsid w:val="00F243B8"/>
    <w:rsid w:val="00F258B5"/>
    <w:rsid w:val="00F261E1"/>
    <w:rsid w:val="00F26C3B"/>
    <w:rsid w:val="00F26C87"/>
    <w:rsid w:val="00F30315"/>
    <w:rsid w:val="00F30DCE"/>
    <w:rsid w:val="00F32F24"/>
    <w:rsid w:val="00F333D8"/>
    <w:rsid w:val="00F3380C"/>
    <w:rsid w:val="00F33E1C"/>
    <w:rsid w:val="00F34A28"/>
    <w:rsid w:val="00F35954"/>
    <w:rsid w:val="00F35D28"/>
    <w:rsid w:val="00F3689E"/>
    <w:rsid w:val="00F37164"/>
    <w:rsid w:val="00F374C9"/>
    <w:rsid w:val="00F375A6"/>
    <w:rsid w:val="00F41903"/>
    <w:rsid w:val="00F509FE"/>
    <w:rsid w:val="00F50A6F"/>
    <w:rsid w:val="00F50DF3"/>
    <w:rsid w:val="00F51458"/>
    <w:rsid w:val="00F52BD5"/>
    <w:rsid w:val="00F53A1E"/>
    <w:rsid w:val="00F546E9"/>
    <w:rsid w:val="00F60623"/>
    <w:rsid w:val="00F60916"/>
    <w:rsid w:val="00F60DFF"/>
    <w:rsid w:val="00F60F61"/>
    <w:rsid w:val="00F6183C"/>
    <w:rsid w:val="00F61FBB"/>
    <w:rsid w:val="00F6203C"/>
    <w:rsid w:val="00F62F90"/>
    <w:rsid w:val="00F641B5"/>
    <w:rsid w:val="00F65988"/>
    <w:rsid w:val="00F65E43"/>
    <w:rsid w:val="00F65EFC"/>
    <w:rsid w:val="00F6687F"/>
    <w:rsid w:val="00F7069D"/>
    <w:rsid w:val="00F71F7D"/>
    <w:rsid w:val="00F71FA0"/>
    <w:rsid w:val="00F73357"/>
    <w:rsid w:val="00F734CB"/>
    <w:rsid w:val="00F738EC"/>
    <w:rsid w:val="00F73A2A"/>
    <w:rsid w:val="00F74128"/>
    <w:rsid w:val="00F75C16"/>
    <w:rsid w:val="00F7615E"/>
    <w:rsid w:val="00F80BE1"/>
    <w:rsid w:val="00F834C0"/>
    <w:rsid w:val="00F83F3D"/>
    <w:rsid w:val="00F8553B"/>
    <w:rsid w:val="00F85963"/>
    <w:rsid w:val="00F86DAB"/>
    <w:rsid w:val="00F91BCA"/>
    <w:rsid w:val="00F91D8A"/>
    <w:rsid w:val="00F92358"/>
    <w:rsid w:val="00F933B0"/>
    <w:rsid w:val="00F941EE"/>
    <w:rsid w:val="00F95D3C"/>
    <w:rsid w:val="00F96FB2"/>
    <w:rsid w:val="00F976C9"/>
    <w:rsid w:val="00FA0719"/>
    <w:rsid w:val="00FA0898"/>
    <w:rsid w:val="00FA1667"/>
    <w:rsid w:val="00FA1D7B"/>
    <w:rsid w:val="00FA2679"/>
    <w:rsid w:val="00FA295C"/>
    <w:rsid w:val="00FA2E51"/>
    <w:rsid w:val="00FA4B60"/>
    <w:rsid w:val="00FA530A"/>
    <w:rsid w:val="00FA5B8B"/>
    <w:rsid w:val="00FA5E48"/>
    <w:rsid w:val="00FA7010"/>
    <w:rsid w:val="00FB01BE"/>
    <w:rsid w:val="00FB14A0"/>
    <w:rsid w:val="00FB1709"/>
    <w:rsid w:val="00FB2B93"/>
    <w:rsid w:val="00FB2F16"/>
    <w:rsid w:val="00FB52DE"/>
    <w:rsid w:val="00FB5B80"/>
    <w:rsid w:val="00FB7AD1"/>
    <w:rsid w:val="00FC38A7"/>
    <w:rsid w:val="00FC458F"/>
    <w:rsid w:val="00FC64AC"/>
    <w:rsid w:val="00FC70C3"/>
    <w:rsid w:val="00FC79DF"/>
    <w:rsid w:val="00FD09F7"/>
    <w:rsid w:val="00FD2D65"/>
    <w:rsid w:val="00FD2F69"/>
    <w:rsid w:val="00FD3B4D"/>
    <w:rsid w:val="00FD45DC"/>
    <w:rsid w:val="00FD4818"/>
    <w:rsid w:val="00FD627C"/>
    <w:rsid w:val="00FD734B"/>
    <w:rsid w:val="00FD7BC1"/>
    <w:rsid w:val="00FD7F94"/>
    <w:rsid w:val="00FE1733"/>
    <w:rsid w:val="00FE19B6"/>
    <w:rsid w:val="00FE1D86"/>
    <w:rsid w:val="00FE3D69"/>
    <w:rsid w:val="00FE4CE2"/>
    <w:rsid w:val="00FE6FD5"/>
    <w:rsid w:val="00FE742A"/>
    <w:rsid w:val="00FE7CB9"/>
    <w:rsid w:val="00FF1EDB"/>
    <w:rsid w:val="00FF1F20"/>
    <w:rsid w:val="00FF4240"/>
    <w:rsid w:val="00FF4FCD"/>
    <w:rsid w:val="00FF6BEA"/>
    <w:rsid w:val="00FF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C2D4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F020D1"/>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F020D1"/>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qFormat/>
    <w:rsid w:val="00C75086"/>
    <w:pPr>
      <w:spacing w:line="360" w:lineRule="auto"/>
      <w:ind w:left="720"/>
    </w:pPr>
    <w:rPr>
      <w:sz w:val="26"/>
    </w:rPr>
  </w:style>
  <w:style w:type="paragraph" w:styleId="TOC3">
    <w:name w:val="toc 3"/>
    <w:basedOn w:val="Normal"/>
    <w:next w:val="Normal"/>
    <w:autoRedefine/>
    <w:uiPriority w:val="39"/>
    <w:unhideWhenUsed/>
    <w:qFormat/>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Bngbiu-nidungChar"/>
    <w:uiPriority w:val="99"/>
    <w:unhideWhenUsed/>
    <w:qFormat/>
    <w:rsid w:val="00D60F5C"/>
    <w:rPr>
      <w:rFonts w:eastAsia="Times New Roman" w:cs="Times New Roman"/>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NormalIndent">
    <w:name w:val="Normal Indent"/>
    <w:basedOn w:val="Normal"/>
    <w:uiPriority w:val="99"/>
    <w:semiHidden/>
    <w:unhideWhenUsed/>
    <w:qFormat/>
    <w:rsid w:val="004A2284"/>
    <w:pPr>
      <w:ind w:left="720"/>
    </w:pPr>
  </w:style>
  <w:style w:type="paragraph" w:styleId="ListParagraph">
    <w:name w:val="List Paragraph"/>
    <w:basedOn w:val="Normal"/>
    <w:uiPriority w:val="34"/>
    <w:qFormat/>
    <w:rsid w:val="004A2284"/>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4A2284"/>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4A2284"/>
  </w:style>
  <w:style w:type="character" w:customStyle="1" w:styleId="a-size-large">
    <w:name w:val="a-size-large"/>
    <w:basedOn w:val="DefaultParagraphFont"/>
    <w:qFormat/>
    <w:rsid w:val="004A2284"/>
  </w:style>
  <w:style w:type="paragraph" w:styleId="NoSpacing">
    <w:name w:val="No Spacing"/>
    <w:uiPriority w:val="1"/>
    <w:qFormat/>
    <w:rsid w:val="004A2284"/>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4A2284"/>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4A228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28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28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28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284"/>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741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C2D4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F020D1"/>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F020D1"/>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qFormat/>
    <w:rsid w:val="00C75086"/>
    <w:pPr>
      <w:spacing w:line="360" w:lineRule="auto"/>
      <w:ind w:left="720"/>
    </w:pPr>
    <w:rPr>
      <w:sz w:val="26"/>
    </w:rPr>
  </w:style>
  <w:style w:type="paragraph" w:styleId="TOC3">
    <w:name w:val="toc 3"/>
    <w:basedOn w:val="Normal"/>
    <w:next w:val="Normal"/>
    <w:autoRedefine/>
    <w:uiPriority w:val="39"/>
    <w:unhideWhenUsed/>
    <w:qFormat/>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Bngbiu-nidungChar"/>
    <w:uiPriority w:val="99"/>
    <w:unhideWhenUsed/>
    <w:qFormat/>
    <w:rsid w:val="00D60F5C"/>
    <w:rPr>
      <w:rFonts w:eastAsia="Times New Roman" w:cs="Times New Roman"/>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NormalIndent">
    <w:name w:val="Normal Indent"/>
    <w:basedOn w:val="Normal"/>
    <w:uiPriority w:val="99"/>
    <w:semiHidden/>
    <w:unhideWhenUsed/>
    <w:qFormat/>
    <w:rsid w:val="004A2284"/>
    <w:pPr>
      <w:ind w:left="720"/>
    </w:pPr>
  </w:style>
  <w:style w:type="paragraph" w:styleId="ListParagraph">
    <w:name w:val="List Paragraph"/>
    <w:basedOn w:val="Normal"/>
    <w:uiPriority w:val="34"/>
    <w:qFormat/>
    <w:rsid w:val="004A2284"/>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4A2284"/>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4A2284"/>
  </w:style>
  <w:style w:type="character" w:customStyle="1" w:styleId="a-size-large">
    <w:name w:val="a-size-large"/>
    <w:basedOn w:val="DefaultParagraphFont"/>
    <w:qFormat/>
    <w:rsid w:val="004A2284"/>
  </w:style>
  <w:style w:type="paragraph" w:styleId="NoSpacing">
    <w:name w:val="No Spacing"/>
    <w:uiPriority w:val="1"/>
    <w:qFormat/>
    <w:rsid w:val="004A2284"/>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4A2284"/>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4A228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28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28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28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284"/>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7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1486">
      <w:bodyDiv w:val="1"/>
      <w:marLeft w:val="0"/>
      <w:marRight w:val="0"/>
      <w:marTop w:val="0"/>
      <w:marBottom w:val="0"/>
      <w:divBdr>
        <w:top w:val="none" w:sz="0" w:space="0" w:color="auto"/>
        <w:left w:val="none" w:sz="0" w:space="0" w:color="auto"/>
        <w:bottom w:val="none" w:sz="0" w:space="0" w:color="auto"/>
        <w:right w:val="none" w:sz="0" w:space="0" w:color="auto"/>
      </w:divBdr>
      <w:divsChild>
        <w:div w:id="1670135002">
          <w:marLeft w:val="-680"/>
          <w:marRight w:val="0"/>
          <w:marTop w:val="0"/>
          <w:marBottom w:val="0"/>
          <w:divBdr>
            <w:top w:val="none" w:sz="0" w:space="0" w:color="auto"/>
            <w:left w:val="none" w:sz="0" w:space="0" w:color="auto"/>
            <w:bottom w:val="none" w:sz="0" w:space="0" w:color="auto"/>
            <w:right w:val="none" w:sz="0" w:space="0" w:color="auto"/>
          </w:divBdr>
        </w:div>
      </w:divsChild>
    </w:div>
    <w:div w:id="234827677">
      <w:bodyDiv w:val="1"/>
      <w:marLeft w:val="0"/>
      <w:marRight w:val="0"/>
      <w:marTop w:val="0"/>
      <w:marBottom w:val="0"/>
      <w:divBdr>
        <w:top w:val="none" w:sz="0" w:space="0" w:color="auto"/>
        <w:left w:val="none" w:sz="0" w:space="0" w:color="auto"/>
        <w:bottom w:val="none" w:sz="0" w:space="0" w:color="auto"/>
        <w:right w:val="none" w:sz="0" w:space="0" w:color="auto"/>
      </w:divBdr>
      <w:divsChild>
        <w:div w:id="1288123906">
          <w:marLeft w:val="-1080"/>
          <w:marRight w:val="0"/>
          <w:marTop w:val="0"/>
          <w:marBottom w:val="0"/>
          <w:divBdr>
            <w:top w:val="none" w:sz="0" w:space="0" w:color="auto"/>
            <w:left w:val="none" w:sz="0" w:space="0" w:color="auto"/>
            <w:bottom w:val="none" w:sz="0" w:space="0" w:color="auto"/>
            <w:right w:val="none" w:sz="0" w:space="0" w:color="auto"/>
          </w:divBdr>
        </w:div>
      </w:divsChild>
    </w:div>
    <w:div w:id="312804548">
      <w:bodyDiv w:val="1"/>
      <w:marLeft w:val="0"/>
      <w:marRight w:val="0"/>
      <w:marTop w:val="0"/>
      <w:marBottom w:val="0"/>
      <w:divBdr>
        <w:top w:val="none" w:sz="0" w:space="0" w:color="auto"/>
        <w:left w:val="none" w:sz="0" w:space="0" w:color="auto"/>
        <w:bottom w:val="none" w:sz="0" w:space="0" w:color="auto"/>
        <w:right w:val="none" w:sz="0" w:space="0" w:color="auto"/>
      </w:divBdr>
    </w:div>
    <w:div w:id="666055034">
      <w:bodyDiv w:val="1"/>
      <w:marLeft w:val="0"/>
      <w:marRight w:val="0"/>
      <w:marTop w:val="0"/>
      <w:marBottom w:val="0"/>
      <w:divBdr>
        <w:top w:val="none" w:sz="0" w:space="0" w:color="auto"/>
        <w:left w:val="none" w:sz="0" w:space="0" w:color="auto"/>
        <w:bottom w:val="none" w:sz="0" w:space="0" w:color="auto"/>
        <w:right w:val="none" w:sz="0" w:space="0" w:color="auto"/>
      </w:divBdr>
      <w:divsChild>
        <w:div w:id="1577011166">
          <w:marLeft w:val="-108"/>
          <w:marRight w:val="0"/>
          <w:marTop w:val="0"/>
          <w:marBottom w:val="0"/>
          <w:divBdr>
            <w:top w:val="none" w:sz="0" w:space="0" w:color="auto"/>
            <w:left w:val="none" w:sz="0" w:space="0" w:color="auto"/>
            <w:bottom w:val="none" w:sz="0" w:space="0" w:color="auto"/>
            <w:right w:val="none" w:sz="0" w:space="0" w:color="auto"/>
          </w:divBdr>
        </w:div>
      </w:divsChild>
    </w:div>
    <w:div w:id="1090467758">
      <w:bodyDiv w:val="1"/>
      <w:marLeft w:val="0"/>
      <w:marRight w:val="0"/>
      <w:marTop w:val="0"/>
      <w:marBottom w:val="0"/>
      <w:divBdr>
        <w:top w:val="none" w:sz="0" w:space="0" w:color="auto"/>
        <w:left w:val="none" w:sz="0" w:space="0" w:color="auto"/>
        <w:bottom w:val="none" w:sz="0" w:space="0" w:color="auto"/>
        <w:right w:val="none" w:sz="0" w:space="0" w:color="auto"/>
      </w:divBdr>
      <w:divsChild>
        <w:div w:id="1953049942">
          <w:marLeft w:val="-1080"/>
          <w:marRight w:val="0"/>
          <w:marTop w:val="0"/>
          <w:marBottom w:val="0"/>
          <w:divBdr>
            <w:top w:val="none" w:sz="0" w:space="0" w:color="auto"/>
            <w:left w:val="none" w:sz="0" w:space="0" w:color="auto"/>
            <w:bottom w:val="none" w:sz="0" w:space="0" w:color="auto"/>
            <w:right w:val="none" w:sz="0" w:space="0" w:color="auto"/>
          </w:divBdr>
        </w:div>
      </w:divsChild>
    </w:div>
    <w:div w:id="1138693096">
      <w:bodyDiv w:val="1"/>
      <w:marLeft w:val="0"/>
      <w:marRight w:val="0"/>
      <w:marTop w:val="0"/>
      <w:marBottom w:val="0"/>
      <w:divBdr>
        <w:top w:val="none" w:sz="0" w:space="0" w:color="auto"/>
        <w:left w:val="none" w:sz="0" w:space="0" w:color="auto"/>
        <w:bottom w:val="none" w:sz="0" w:space="0" w:color="auto"/>
        <w:right w:val="none" w:sz="0" w:space="0" w:color="auto"/>
      </w:divBdr>
    </w:div>
    <w:div w:id="1287159689">
      <w:bodyDiv w:val="1"/>
      <w:marLeft w:val="0"/>
      <w:marRight w:val="0"/>
      <w:marTop w:val="0"/>
      <w:marBottom w:val="0"/>
      <w:divBdr>
        <w:top w:val="none" w:sz="0" w:space="0" w:color="auto"/>
        <w:left w:val="none" w:sz="0" w:space="0" w:color="auto"/>
        <w:bottom w:val="none" w:sz="0" w:space="0" w:color="auto"/>
        <w:right w:val="none" w:sz="0" w:space="0" w:color="auto"/>
      </w:divBdr>
      <w:divsChild>
        <w:div w:id="525950534">
          <w:marLeft w:val="-68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92757590">
      <w:bodyDiv w:val="1"/>
      <w:marLeft w:val="0"/>
      <w:marRight w:val="0"/>
      <w:marTop w:val="0"/>
      <w:marBottom w:val="0"/>
      <w:divBdr>
        <w:top w:val="none" w:sz="0" w:space="0" w:color="auto"/>
        <w:left w:val="none" w:sz="0" w:space="0" w:color="auto"/>
        <w:bottom w:val="none" w:sz="0" w:space="0" w:color="auto"/>
        <w:right w:val="none" w:sz="0" w:space="0" w:color="auto"/>
      </w:divBdr>
      <w:divsChild>
        <w:div w:id="1287734069">
          <w:marLeft w:val="-108"/>
          <w:marRight w:val="0"/>
          <w:marTop w:val="0"/>
          <w:marBottom w:val="0"/>
          <w:divBdr>
            <w:top w:val="none" w:sz="0" w:space="0" w:color="auto"/>
            <w:left w:val="none" w:sz="0" w:space="0" w:color="auto"/>
            <w:bottom w:val="none" w:sz="0" w:space="0" w:color="auto"/>
            <w:right w:val="none" w:sz="0" w:space="0" w:color="auto"/>
          </w:divBdr>
        </w:div>
      </w:divsChild>
    </w:div>
    <w:div w:id="1829056216">
      <w:bodyDiv w:val="1"/>
      <w:marLeft w:val="0"/>
      <w:marRight w:val="0"/>
      <w:marTop w:val="0"/>
      <w:marBottom w:val="0"/>
      <w:divBdr>
        <w:top w:val="none" w:sz="0" w:space="0" w:color="auto"/>
        <w:left w:val="none" w:sz="0" w:space="0" w:color="auto"/>
        <w:bottom w:val="none" w:sz="0" w:space="0" w:color="auto"/>
        <w:right w:val="none" w:sz="0" w:space="0" w:color="auto"/>
      </w:divBdr>
      <w:divsChild>
        <w:div w:id="1440419073">
          <w:marLeft w:val="-108"/>
          <w:marRight w:val="0"/>
          <w:marTop w:val="0"/>
          <w:marBottom w:val="0"/>
          <w:divBdr>
            <w:top w:val="none" w:sz="0" w:space="0" w:color="auto"/>
            <w:left w:val="none" w:sz="0" w:space="0" w:color="auto"/>
            <w:bottom w:val="none" w:sz="0" w:space="0" w:color="auto"/>
            <w:right w:val="none" w:sz="0" w:space="0" w:color="auto"/>
          </w:divBdr>
        </w:div>
      </w:divsChild>
    </w:div>
    <w:div w:id="1930847097">
      <w:bodyDiv w:val="1"/>
      <w:marLeft w:val="0"/>
      <w:marRight w:val="0"/>
      <w:marTop w:val="0"/>
      <w:marBottom w:val="0"/>
      <w:divBdr>
        <w:top w:val="none" w:sz="0" w:space="0" w:color="auto"/>
        <w:left w:val="none" w:sz="0" w:space="0" w:color="auto"/>
        <w:bottom w:val="none" w:sz="0" w:space="0" w:color="auto"/>
        <w:right w:val="none" w:sz="0" w:space="0" w:color="auto"/>
      </w:divBdr>
    </w:div>
    <w:div w:id="2008434225">
      <w:bodyDiv w:val="1"/>
      <w:marLeft w:val="0"/>
      <w:marRight w:val="0"/>
      <w:marTop w:val="0"/>
      <w:marBottom w:val="0"/>
      <w:divBdr>
        <w:top w:val="none" w:sz="0" w:space="0" w:color="auto"/>
        <w:left w:val="none" w:sz="0" w:space="0" w:color="auto"/>
        <w:bottom w:val="none" w:sz="0" w:space="0" w:color="auto"/>
        <w:right w:val="none" w:sz="0" w:space="0" w:color="auto"/>
      </w:divBdr>
      <w:divsChild>
        <w:div w:id="1661614479">
          <w:marLeft w:val="-108"/>
          <w:marRight w:val="0"/>
          <w:marTop w:val="0"/>
          <w:marBottom w:val="0"/>
          <w:divBdr>
            <w:top w:val="none" w:sz="0" w:space="0" w:color="auto"/>
            <w:left w:val="none" w:sz="0" w:space="0" w:color="auto"/>
            <w:bottom w:val="none" w:sz="0" w:space="0" w:color="auto"/>
            <w:right w:val="none" w:sz="0" w:space="0" w:color="auto"/>
          </w:divBdr>
        </w:div>
        <w:div w:id="1110004174">
          <w:marLeft w:val="-108"/>
          <w:marRight w:val="0"/>
          <w:marTop w:val="0"/>
          <w:marBottom w:val="0"/>
          <w:divBdr>
            <w:top w:val="none" w:sz="0" w:space="0" w:color="auto"/>
            <w:left w:val="none" w:sz="0" w:space="0" w:color="auto"/>
            <w:bottom w:val="none" w:sz="0" w:space="0" w:color="auto"/>
            <w:right w:val="none" w:sz="0" w:space="0" w:color="auto"/>
          </w:divBdr>
        </w:div>
        <w:div w:id="188179389">
          <w:marLeft w:val="-108"/>
          <w:marRight w:val="0"/>
          <w:marTop w:val="0"/>
          <w:marBottom w:val="0"/>
          <w:divBdr>
            <w:top w:val="none" w:sz="0" w:space="0" w:color="auto"/>
            <w:left w:val="none" w:sz="0" w:space="0" w:color="auto"/>
            <w:bottom w:val="none" w:sz="0" w:space="0" w:color="auto"/>
            <w:right w:val="none" w:sz="0" w:space="0" w:color="auto"/>
          </w:divBdr>
        </w:div>
        <w:div w:id="2031879034">
          <w:marLeft w:val="-108"/>
          <w:marRight w:val="0"/>
          <w:marTop w:val="0"/>
          <w:marBottom w:val="0"/>
          <w:divBdr>
            <w:top w:val="none" w:sz="0" w:space="0" w:color="auto"/>
            <w:left w:val="none" w:sz="0" w:space="0" w:color="auto"/>
            <w:bottom w:val="none" w:sz="0" w:space="0" w:color="auto"/>
            <w:right w:val="none" w:sz="0" w:space="0" w:color="auto"/>
          </w:divBdr>
        </w:div>
        <w:div w:id="631712851">
          <w:marLeft w:val="-108"/>
          <w:marRight w:val="0"/>
          <w:marTop w:val="0"/>
          <w:marBottom w:val="0"/>
          <w:divBdr>
            <w:top w:val="none" w:sz="0" w:space="0" w:color="auto"/>
            <w:left w:val="none" w:sz="0" w:space="0" w:color="auto"/>
            <w:bottom w:val="none" w:sz="0" w:space="0" w:color="auto"/>
            <w:right w:val="none" w:sz="0" w:space="0" w:color="auto"/>
          </w:divBdr>
        </w:div>
        <w:div w:id="365833833">
          <w:marLeft w:val="-108"/>
          <w:marRight w:val="0"/>
          <w:marTop w:val="0"/>
          <w:marBottom w:val="0"/>
          <w:divBdr>
            <w:top w:val="none" w:sz="0" w:space="0" w:color="auto"/>
            <w:left w:val="none" w:sz="0" w:space="0" w:color="auto"/>
            <w:bottom w:val="none" w:sz="0" w:space="0" w:color="auto"/>
            <w:right w:val="none" w:sz="0" w:space="0" w:color="auto"/>
          </w:divBdr>
        </w:div>
        <w:div w:id="1811092042">
          <w:marLeft w:val="-108"/>
          <w:marRight w:val="0"/>
          <w:marTop w:val="0"/>
          <w:marBottom w:val="0"/>
          <w:divBdr>
            <w:top w:val="none" w:sz="0" w:space="0" w:color="auto"/>
            <w:left w:val="none" w:sz="0" w:space="0" w:color="auto"/>
            <w:bottom w:val="none" w:sz="0" w:space="0" w:color="auto"/>
            <w:right w:val="none" w:sz="0" w:space="0" w:color="auto"/>
          </w:divBdr>
        </w:div>
        <w:div w:id="958951015">
          <w:marLeft w:val="-108"/>
          <w:marRight w:val="0"/>
          <w:marTop w:val="0"/>
          <w:marBottom w:val="0"/>
          <w:divBdr>
            <w:top w:val="none" w:sz="0" w:space="0" w:color="auto"/>
            <w:left w:val="none" w:sz="0" w:space="0" w:color="auto"/>
            <w:bottom w:val="none" w:sz="0" w:space="0" w:color="auto"/>
            <w:right w:val="none" w:sz="0" w:space="0" w:color="auto"/>
          </w:divBdr>
        </w:div>
        <w:div w:id="1797675242">
          <w:marLeft w:val="-108"/>
          <w:marRight w:val="0"/>
          <w:marTop w:val="0"/>
          <w:marBottom w:val="0"/>
          <w:divBdr>
            <w:top w:val="none" w:sz="0" w:space="0" w:color="auto"/>
            <w:left w:val="none" w:sz="0" w:space="0" w:color="auto"/>
            <w:bottom w:val="none" w:sz="0" w:space="0" w:color="auto"/>
            <w:right w:val="none" w:sz="0" w:space="0" w:color="auto"/>
          </w:divBdr>
        </w:div>
        <w:div w:id="1013460044">
          <w:marLeft w:val="-108"/>
          <w:marRight w:val="0"/>
          <w:marTop w:val="0"/>
          <w:marBottom w:val="0"/>
          <w:divBdr>
            <w:top w:val="none" w:sz="0" w:space="0" w:color="auto"/>
            <w:left w:val="none" w:sz="0" w:space="0" w:color="auto"/>
            <w:bottom w:val="none" w:sz="0" w:space="0" w:color="auto"/>
            <w:right w:val="none" w:sz="0" w:space="0" w:color="auto"/>
          </w:divBdr>
        </w:div>
        <w:div w:id="1418358318">
          <w:marLeft w:val="-108"/>
          <w:marRight w:val="0"/>
          <w:marTop w:val="0"/>
          <w:marBottom w:val="0"/>
          <w:divBdr>
            <w:top w:val="none" w:sz="0" w:space="0" w:color="auto"/>
            <w:left w:val="none" w:sz="0" w:space="0" w:color="auto"/>
            <w:bottom w:val="none" w:sz="0" w:space="0" w:color="auto"/>
            <w:right w:val="none" w:sz="0" w:space="0" w:color="auto"/>
          </w:divBdr>
        </w:div>
        <w:div w:id="939600765">
          <w:marLeft w:val="-108"/>
          <w:marRight w:val="0"/>
          <w:marTop w:val="0"/>
          <w:marBottom w:val="0"/>
          <w:divBdr>
            <w:top w:val="none" w:sz="0" w:space="0" w:color="auto"/>
            <w:left w:val="none" w:sz="0" w:space="0" w:color="auto"/>
            <w:bottom w:val="none" w:sz="0" w:space="0" w:color="auto"/>
            <w:right w:val="none" w:sz="0" w:space="0" w:color="auto"/>
          </w:divBdr>
        </w:div>
        <w:div w:id="1749843440">
          <w:marLeft w:val="-108"/>
          <w:marRight w:val="0"/>
          <w:marTop w:val="0"/>
          <w:marBottom w:val="0"/>
          <w:divBdr>
            <w:top w:val="none" w:sz="0" w:space="0" w:color="auto"/>
            <w:left w:val="none" w:sz="0" w:space="0" w:color="auto"/>
            <w:bottom w:val="none" w:sz="0" w:space="0" w:color="auto"/>
            <w:right w:val="none" w:sz="0" w:space="0" w:color="auto"/>
          </w:divBdr>
        </w:div>
        <w:div w:id="1816415264">
          <w:marLeft w:val="-108"/>
          <w:marRight w:val="0"/>
          <w:marTop w:val="0"/>
          <w:marBottom w:val="0"/>
          <w:divBdr>
            <w:top w:val="none" w:sz="0" w:space="0" w:color="auto"/>
            <w:left w:val="none" w:sz="0" w:space="0" w:color="auto"/>
            <w:bottom w:val="none" w:sz="0" w:space="0" w:color="auto"/>
            <w:right w:val="none" w:sz="0" w:space="0" w:color="auto"/>
          </w:divBdr>
        </w:div>
        <w:div w:id="2142916565">
          <w:marLeft w:val="-108"/>
          <w:marRight w:val="0"/>
          <w:marTop w:val="0"/>
          <w:marBottom w:val="0"/>
          <w:divBdr>
            <w:top w:val="none" w:sz="0" w:space="0" w:color="auto"/>
            <w:left w:val="none" w:sz="0" w:space="0" w:color="auto"/>
            <w:bottom w:val="none" w:sz="0" w:space="0" w:color="auto"/>
            <w:right w:val="none" w:sz="0" w:space="0" w:color="auto"/>
          </w:divBdr>
        </w:div>
        <w:div w:id="111167243">
          <w:marLeft w:val="-108"/>
          <w:marRight w:val="0"/>
          <w:marTop w:val="0"/>
          <w:marBottom w:val="0"/>
          <w:divBdr>
            <w:top w:val="none" w:sz="0" w:space="0" w:color="auto"/>
            <w:left w:val="none" w:sz="0" w:space="0" w:color="auto"/>
            <w:bottom w:val="none" w:sz="0" w:space="0" w:color="auto"/>
            <w:right w:val="none" w:sz="0" w:space="0" w:color="auto"/>
          </w:divBdr>
        </w:div>
        <w:div w:id="1631856401">
          <w:marLeft w:val="-108"/>
          <w:marRight w:val="0"/>
          <w:marTop w:val="0"/>
          <w:marBottom w:val="0"/>
          <w:divBdr>
            <w:top w:val="none" w:sz="0" w:space="0" w:color="auto"/>
            <w:left w:val="none" w:sz="0" w:space="0" w:color="auto"/>
            <w:bottom w:val="none" w:sz="0" w:space="0" w:color="auto"/>
            <w:right w:val="none" w:sz="0" w:space="0" w:color="auto"/>
          </w:divBdr>
        </w:div>
        <w:div w:id="437598864">
          <w:marLeft w:val="-108"/>
          <w:marRight w:val="0"/>
          <w:marTop w:val="0"/>
          <w:marBottom w:val="0"/>
          <w:divBdr>
            <w:top w:val="none" w:sz="0" w:space="0" w:color="auto"/>
            <w:left w:val="none" w:sz="0" w:space="0" w:color="auto"/>
            <w:bottom w:val="none" w:sz="0" w:space="0" w:color="auto"/>
            <w:right w:val="none" w:sz="0" w:space="0" w:color="auto"/>
          </w:divBdr>
        </w:div>
        <w:div w:id="1014377798">
          <w:marLeft w:val="-108"/>
          <w:marRight w:val="0"/>
          <w:marTop w:val="0"/>
          <w:marBottom w:val="0"/>
          <w:divBdr>
            <w:top w:val="none" w:sz="0" w:space="0" w:color="auto"/>
            <w:left w:val="none" w:sz="0" w:space="0" w:color="auto"/>
            <w:bottom w:val="none" w:sz="0" w:space="0" w:color="auto"/>
            <w:right w:val="none" w:sz="0" w:space="0" w:color="auto"/>
          </w:divBdr>
        </w:div>
        <w:div w:id="862016635">
          <w:marLeft w:val="-108"/>
          <w:marRight w:val="0"/>
          <w:marTop w:val="0"/>
          <w:marBottom w:val="0"/>
          <w:divBdr>
            <w:top w:val="none" w:sz="0" w:space="0" w:color="auto"/>
            <w:left w:val="none" w:sz="0" w:space="0" w:color="auto"/>
            <w:bottom w:val="none" w:sz="0" w:space="0" w:color="auto"/>
            <w:right w:val="none" w:sz="0" w:space="0" w:color="auto"/>
          </w:divBdr>
        </w:div>
        <w:div w:id="240453939">
          <w:marLeft w:val="-108"/>
          <w:marRight w:val="0"/>
          <w:marTop w:val="0"/>
          <w:marBottom w:val="0"/>
          <w:divBdr>
            <w:top w:val="none" w:sz="0" w:space="0" w:color="auto"/>
            <w:left w:val="none" w:sz="0" w:space="0" w:color="auto"/>
            <w:bottom w:val="none" w:sz="0" w:space="0" w:color="auto"/>
            <w:right w:val="none" w:sz="0" w:space="0" w:color="auto"/>
          </w:divBdr>
        </w:div>
        <w:div w:id="134106825">
          <w:marLeft w:val="-108"/>
          <w:marRight w:val="0"/>
          <w:marTop w:val="0"/>
          <w:marBottom w:val="0"/>
          <w:divBdr>
            <w:top w:val="none" w:sz="0" w:space="0" w:color="auto"/>
            <w:left w:val="none" w:sz="0" w:space="0" w:color="auto"/>
            <w:bottom w:val="none" w:sz="0" w:space="0" w:color="auto"/>
            <w:right w:val="none" w:sz="0" w:space="0" w:color="auto"/>
          </w:divBdr>
        </w:div>
        <w:div w:id="612979564">
          <w:marLeft w:val="-108"/>
          <w:marRight w:val="0"/>
          <w:marTop w:val="0"/>
          <w:marBottom w:val="0"/>
          <w:divBdr>
            <w:top w:val="none" w:sz="0" w:space="0" w:color="auto"/>
            <w:left w:val="none" w:sz="0" w:space="0" w:color="auto"/>
            <w:bottom w:val="none" w:sz="0" w:space="0" w:color="auto"/>
            <w:right w:val="none" w:sz="0" w:space="0" w:color="auto"/>
          </w:divBdr>
        </w:div>
        <w:div w:id="250823435">
          <w:marLeft w:val="-108"/>
          <w:marRight w:val="0"/>
          <w:marTop w:val="0"/>
          <w:marBottom w:val="0"/>
          <w:divBdr>
            <w:top w:val="none" w:sz="0" w:space="0" w:color="auto"/>
            <w:left w:val="none" w:sz="0" w:space="0" w:color="auto"/>
            <w:bottom w:val="none" w:sz="0" w:space="0" w:color="auto"/>
            <w:right w:val="none" w:sz="0" w:space="0" w:color="auto"/>
          </w:divBdr>
        </w:div>
        <w:div w:id="318732382">
          <w:marLeft w:val="-108"/>
          <w:marRight w:val="0"/>
          <w:marTop w:val="0"/>
          <w:marBottom w:val="0"/>
          <w:divBdr>
            <w:top w:val="none" w:sz="0" w:space="0" w:color="auto"/>
            <w:left w:val="none" w:sz="0" w:space="0" w:color="auto"/>
            <w:bottom w:val="none" w:sz="0" w:space="0" w:color="auto"/>
            <w:right w:val="none" w:sz="0" w:space="0" w:color="auto"/>
          </w:divBdr>
        </w:div>
        <w:div w:id="1850021147">
          <w:marLeft w:val="-108"/>
          <w:marRight w:val="0"/>
          <w:marTop w:val="0"/>
          <w:marBottom w:val="0"/>
          <w:divBdr>
            <w:top w:val="none" w:sz="0" w:space="0" w:color="auto"/>
            <w:left w:val="none" w:sz="0" w:space="0" w:color="auto"/>
            <w:bottom w:val="none" w:sz="0" w:space="0" w:color="auto"/>
            <w:right w:val="none" w:sz="0" w:space="0" w:color="auto"/>
          </w:divBdr>
        </w:div>
        <w:div w:id="1990205624">
          <w:marLeft w:val="-108"/>
          <w:marRight w:val="0"/>
          <w:marTop w:val="0"/>
          <w:marBottom w:val="0"/>
          <w:divBdr>
            <w:top w:val="none" w:sz="0" w:space="0" w:color="auto"/>
            <w:left w:val="none" w:sz="0" w:space="0" w:color="auto"/>
            <w:bottom w:val="none" w:sz="0" w:space="0" w:color="auto"/>
            <w:right w:val="none" w:sz="0" w:space="0" w:color="auto"/>
          </w:divBdr>
        </w:div>
        <w:div w:id="1949659574">
          <w:marLeft w:val="-108"/>
          <w:marRight w:val="0"/>
          <w:marTop w:val="0"/>
          <w:marBottom w:val="0"/>
          <w:divBdr>
            <w:top w:val="none" w:sz="0" w:space="0" w:color="auto"/>
            <w:left w:val="none" w:sz="0" w:space="0" w:color="auto"/>
            <w:bottom w:val="none" w:sz="0" w:space="0" w:color="auto"/>
            <w:right w:val="none" w:sz="0" w:space="0" w:color="auto"/>
          </w:divBdr>
        </w:div>
        <w:div w:id="862284095">
          <w:marLeft w:val="-108"/>
          <w:marRight w:val="0"/>
          <w:marTop w:val="0"/>
          <w:marBottom w:val="0"/>
          <w:divBdr>
            <w:top w:val="none" w:sz="0" w:space="0" w:color="auto"/>
            <w:left w:val="none" w:sz="0" w:space="0" w:color="auto"/>
            <w:bottom w:val="none" w:sz="0" w:space="0" w:color="auto"/>
            <w:right w:val="none" w:sz="0" w:space="0" w:color="auto"/>
          </w:divBdr>
        </w:div>
        <w:div w:id="107420717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eF5\AppData\Local\Temp\Rar$DIa3864.19278\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9F750-46B5-4898-BA35-783DEC40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24</TotalTime>
  <Pages>15</Pages>
  <Words>2396</Words>
  <Characters>13662</Characters>
  <Application>Microsoft Office Word</Application>
  <DocSecurity>0</DocSecurity>
  <Lines>113</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AspireF5</dc:creator>
  <cp:lastModifiedBy>ADMIN</cp:lastModifiedBy>
  <cp:revision>8</cp:revision>
  <dcterms:created xsi:type="dcterms:W3CDTF">2021-12-17T12:43:00Z</dcterms:created>
  <dcterms:modified xsi:type="dcterms:W3CDTF">2021-12-20T09:07:00Z</dcterms:modified>
</cp:coreProperties>
</file>